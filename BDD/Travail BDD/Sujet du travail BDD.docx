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C7282" w14:textId="59CC1C05" w:rsidR="005B0BB3" w:rsidRPr="003E730D" w:rsidRDefault="000372CB" w:rsidP="003E730D">
      <w:pPr>
        <w:pStyle w:val="SOUS-TITREDUDOCUMENT"/>
      </w:pPr>
      <w:r>
        <w:t>2022-2023</w:t>
      </w:r>
    </w:p>
    <w:p w14:paraId="4341E02F" w14:textId="086FF4E9" w:rsidR="005B0BB3" w:rsidRDefault="000372CB" w:rsidP="00A514F5">
      <w:pPr>
        <w:pStyle w:val="DATEDUDOCUMENT"/>
      </w:pPr>
      <w:r>
        <w:t>22/02/2022</w:t>
      </w:r>
    </w:p>
    <w:p w14:paraId="76C4F1E4" w14:textId="77777777" w:rsidR="00940FBE" w:rsidRDefault="00940FBE" w:rsidP="00940FBE">
      <w:pPr>
        <w:pStyle w:val="Prambule"/>
      </w:pPr>
      <w:r>
        <w:t>Préambule</w:t>
      </w:r>
    </w:p>
    <w:p w14:paraId="58E6918F" w14:textId="65A2483D" w:rsidR="002F6019" w:rsidRDefault="002F6019">
      <w:pPr>
        <w:spacing w:before="0" w:after="160" w:line="259" w:lineRule="auto"/>
        <w:jc w:val="left"/>
      </w:pPr>
      <w:r>
        <w:rPr>
          <w:noProof/>
          <w:lang w:eastAsia="fr-FR"/>
        </w:rPr>
        <w:drawing>
          <wp:anchor distT="0" distB="0" distL="114300" distR="114300" simplePos="0" relativeHeight="251660295" behindDoc="0" locked="0" layoutInCell="1" allowOverlap="1" wp14:anchorId="1DBA2BD9" wp14:editId="2B532BF0">
            <wp:simplePos x="0" y="0"/>
            <wp:positionH relativeFrom="margin">
              <wp:align>left</wp:align>
            </wp:positionH>
            <wp:positionV relativeFrom="paragraph">
              <wp:posOffset>13589</wp:posOffset>
            </wp:positionV>
            <wp:extent cx="1679575" cy="1122045"/>
            <wp:effectExtent l="0" t="0" r="0" b="1905"/>
            <wp:wrapSquare wrapText="bothSides"/>
            <wp:docPr id="13" name="Image 13" descr="RÃ©sultat de recherche d'images pour &quot;Jason et la toison d'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son et la toison d'or&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9575" cy="112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6019">
        <w:t>Vous connaissez les mythiques expéditions grecques telles que Jason et ses Argonautes ou encore Ulysse et son Odyssée, mais il y en a eu une multitude d’autres. En effet, de nombreux héros, poussés par les Dieux de l’Olympe, se sont lancés dans des aventures épiques. Certaines ont été couronnées de succès d’autres ont eu une fin moins glorieuse.</w:t>
      </w:r>
    </w:p>
    <w:p w14:paraId="7E6339EB" w14:textId="3EA19BE6" w:rsidR="00E83518" w:rsidRDefault="00E83518">
      <w:pPr>
        <w:spacing w:before="0" w:after="160" w:line="259" w:lineRule="auto"/>
        <w:jc w:val="left"/>
      </w:pPr>
      <w:r>
        <w:br w:type="page"/>
      </w:r>
    </w:p>
    <w:p w14:paraId="5E5E6F91" w14:textId="77777777" w:rsidR="00BD3C7F" w:rsidRDefault="00BD3C7F" w:rsidP="00BD3C7F">
      <w:pPr>
        <w:pStyle w:val="SOMMAIRE"/>
      </w:pPr>
      <w:r>
        <w:lastRenderedPageBreak/>
        <w:t>Sommaire</w:t>
      </w:r>
    </w:p>
    <w:p w14:paraId="5B7684B3" w14:textId="286B98FD" w:rsidR="00885C79" w:rsidRDefault="009E40A3">
      <w:pPr>
        <w:pStyle w:val="TM1"/>
        <w:rPr>
          <w:rFonts w:eastAsiaTheme="minorEastAsia"/>
          <w:b w:val="0"/>
          <w:caps w:val="0"/>
          <w:noProof/>
          <w:color w:val="auto"/>
          <w:lang w:eastAsia="fr-FR"/>
        </w:rPr>
      </w:pPr>
      <w:r>
        <w:rPr>
          <w:b w:val="0"/>
          <w:caps w:val="0"/>
        </w:rPr>
        <w:fldChar w:fldCharType="begin"/>
      </w:r>
      <w:r>
        <w:rPr>
          <w:b w:val="0"/>
          <w:caps w:val="0"/>
        </w:rPr>
        <w:instrText xml:space="preserve"> TOC \o "1-2" \h \z \u </w:instrText>
      </w:r>
      <w:r>
        <w:rPr>
          <w:b w:val="0"/>
          <w:caps w:val="0"/>
        </w:rPr>
        <w:fldChar w:fldCharType="separate"/>
      </w:r>
      <w:hyperlink w:anchor="_Toc127973393" w:history="1">
        <w:r w:rsidR="00885C79" w:rsidRPr="00370FE9">
          <w:rPr>
            <w:rStyle w:val="Lienhypertexte"/>
            <w:noProof/>
          </w:rPr>
          <w:t>1</w:t>
        </w:r>
        <w:r w:rsidR="00885C79">
          <w:rPr>
            <w:rFonts w:eastAsiaTheme="minorEastAsia"/>
            <w:b w:val="0"/>
            <w:caps w:val="0"/>
            <w:noProof/>
            <w:color w:val="auto"/>
            <w:lang w:eastAsia="fr-FR"/>
          </w:rPr>
          <w:tab/>
        </w:r>
        <w:r w:rsidR="00885C79" w:rsidRPr="00370FE9">
          <w:rPr>
            <w:rStyle w:val="Lienhypertexte"/>
            <w:noProof/>
          </w:rPr>
          <w:t>Sujet</w:t>
        </w:r>
        <w:r w:rsidR="00885C79">
          <w:rPr>
            <w:noProof/>
            <w:webHidden/>
          </w:rPr>
          <w:tab/>
        </w:r>
        <w:r w:rsidR="00885C79">
          <w:rPr>
            <w:noProof/>
            <w:webHidden/>
          </w:rPr>
          <w:fldChar w:fldCharType="begin"/>
        </w:r>
        <w:r w:rsidR="00885C79">
          <w:rPr>
            <w:noProof/>
            <w:webHidden/>
          </w:rPr>
          <w:instrText xml:space="preserve"> PAGEREF _Toc127973393 \h </w:instrText>
        </w:r>
        <w:r w:rsidR="00885C79">
          <w:rPr>
            <w:noProof/>
            <w:webHidden/>
          </w:rPr>
        </w:r>
        <w:r w:rsidR="00885C79">
          <w:rPr>
            <w:noProof/>
            <w:webHidden/>
          </w:rPr>
          <w:fldChar w:fldCharType="separate"/>
        </w:r>
        <w:r w:rsidR="00885C79">
          <w:rPr>
            <w:noProof/>
            <w:webHidden/>
          </w:rPr>
          <w:t>3</w:t>
        </w:r>
        <w:r w:rsidR="00885C79">
          <w:rPr>
            <w:noProof/>
            <w:webHidden/>
          </w:rPr>
          <w:fldChar w:fldCharType="end"/>
        </w:r>
      </w:hyperlink>
    </w:p>
    <w:p w14:paraId="6CCDBED6" w14:textId="55D27BA7" w:rsidR="00885C79" w:rsidRDefault="00885C79">
      <w:pPr>
        <w:pStyle w:val="TM2"/>
        <w:rPr>
          <w:rFonts w:asciiTheme="minorHAnsi" w:eastAsiaTheme="minorEastAsia" w:hAnsiTheme="minorHAnsi"/>
          <w:b w:val="0"/>
          <w:noProof/>
          <w:color w:val="auto"/>
          <w:lang w:eastAsia="fr-FR"/>
        </w:rPr>
      </w:pPr>
      <w:hyperlink w:anchor="_Toc127973394" w:history="1">
        <w:r w:rsidRPr="00370FE9">
          <w:rPr>
            <w:rStyle w:val="Lienhypertexte"/>
            <w:noProof/>
          </w:rPr>
          <w:t>Champ I : Sauvé par la Déesse</w:t>
        </w:r>
        <w:r>
          <w:rPr>
            <w:noProof/>
            <w:webHidden/>
          </w:rPr>
          <w:tab/>
        </w:r>
        <w:r>
          <w:rPr>
            <w:noProof/>
            <w:webHidden/>
          </w:rPr>
          <w:fldChar w:fldCharType="begin"/>
        </w:r>
        <w:r>
          <w:rPr>
            <w:noProof/>
            <w:webHidden/>
          </w:rPr>
          <w:instrText xml:space="preserve"> PAGEREF _Toc127973394 \h </w:instrText>
        </w:r>
        <w:r>
          <w:rPr>
            <w:noProof/>
            <w:webHidden/>
          </w:rPr>
        </w:r>
        <w:r>
          <w:rPr>
            <w:noProof/>
            <w:webHidden/>
          </w:rPr>
          <w:fldChar w:fldCharType="separate"/>
        </w:r>
        <w:r>
          <w:rPr>
            <w:noProof/>
            <w:webHidden/>
          </w:rPr>
          <w:t>3</w:t>
        </w:r>
        <w:r>
          <w:rPr>
            <w:noProof/>
            <w:webHidden/>
          </w:rPr>
          <w:fldChar w:fldCharType="end"/>
        </w:r>
      </w:hyperlink>
    </w:p>
    <w:p w14:paraId="2C1F0297" w14:textId="7282C775" w:rsidR="00885C79" w:rsidRDefault="00885C79">
      <w:pPr>
        <w:pStyle w:val="TM2"/>
        <w:rPr>
          <w:rFonts w:asciiTheme="minorHAnsi" w:eastAsiaTheme="minorEastAsia" w:hAnsiTheme="minorHAnsi"/>
          <w:b w:val="0"/>
          <w:noProof/>
          <w:color w:val="auto"/>
          <w:lang w:eastAsia="fr-FR"/>
        </w:rPr>
      </w:pPr>
      <w:hyperlink w:anchor="_Toc127973395" w:history="1">
        <w:r w:rsidRPr="00370FE9">
          <w:rPr>
            <w:rStyle w:val="Lienhypertexte"/>
            <w:noProof/>
          </w:rPr>
          <w:t>Champ II : Le travail d’Athéna</w:t>
        </w:r>
        <w:r>
          <w:rPr>
            <w:noProof/>
            <w:webHidden/>
          </w:rPr>
          <w:tab/>
        </w:r>
        <w:r>
          <w:rPr>
            <w:noProof/>
            <w:webHidden/>
          </w:rPr>
          <w:fldChar w:fldCharType="begin"/>
        </w:r>
        <w:r>
          <w:rPr>
            <w:noProof/>
            <w:webHidden/>
          </w:rPr>
          <w:instrText xml:space="preserve"> PAGEREF _Toc127973395 \h </w:instrText>
        </w:r>
        <w:r>
          <w:rPr>
            <w:noProof/>
            <w:webHidden/>
          </w:rPr>
        </w:r>
        <w:r>
          <w:rPr>
            <w:noProof/>
            <w:webHidden/>
          </w:rPr>
          <w:fldChar w:fldCharType="separate"/>
        </w:r>
        <w:r>
          <w:rPr>
            <w:noProof/>
            <w:webHidden/>
          </w:rPr>
          <w:t>3</w:t>
        </w:r>
        <w:r>
          <w:rPr>
            <w:noProof/>
            <w:webHidden/>
          </w:rPr>
          <w:fldChar w:fldCharType="end"/>
        </w:r>
      </w:hyperlink>
    </w:p>
    <w:p w14:paraId="3CB33598" w14:textId="760C68D0" w:rsidR="00885C79" w:rsidRDefault="00885C79">
      <w:pPr>
        <w:pStyle w:val="TM2"/>
        <w:rPr>
          <w:rFonts w:asciiTheme="minorHAnsi" w:eastAsiaTheme="minorEastAsia" w:hAnsiTheme="minorHAnsi"/>
          <w:b w:val="0"/>
          <w:noProof/>
          <w:color w:val="auto"/>
          <w:lang w:eastAsia="fr-FR"/>
        </w:rPr>
      </w:pPr>
      <w:hyperlink w:anchor="_Toc127973396" w:history="1">
        <w:r w:rsidRPr="00370FE9">
          <w:rPr>
            <w:rStyle w:val="Lienhypertexte"/>
            <w:noProof/>
          </w:rPr>
          <w:t>Le dictionnaire des données</w:t>
        </w:r>
        <w:r>
          <w:rPr>
            <w:noProof/>
            <w:webHidden/>
          </w:rPr>
          <w:tab/>
        </w:r>
        <w:r>
          <w:rPr>
            <w:noProof/>
            <w:webHidden/>
          </w:rPr>
          <w:fldChar w:fldCharType="begin"/>
        </w:r>
        <w:r>
          <w:rPr>
            <w:noProof/>
            <w:webHidden/>
          </w:rPr>
          <w:instrText xml:space="preserve"> PAGEREF _Toc127973396 \h </w:instrText>
        </w:r>
        <w:r>
          <w:rPr>
            <w:noProof/>
            <w:webHidden/>
          </w:rPr>
        </w:r>
        <w:r>
          <w:rPr>
            <w:noProof/>
            <w:webHidden/>
          </w:rPr>
          <w:fldChar w:fldCharType="separate"/>
        </w:r>
        <w:r>
          <w:rPr>
            <w:noProof/>
            <w:webHidden/>
          </w:rPr>
          <w:t>3</w:t>
        </w:r>
        <w:r>
          <w:rPr>
            <w:noProof/>
            <w:webHidden/>
          </w:rPr>
          <w:fldChar w:fldCharType="end"/>
        </w:r>
      </w:hyperlink>
    </w:p>
    <w:p w14:paraId="421BE0C9" w14:textId="5C4865FB" w:rsidR="00885C79" w:rsidRDefault="00885C79">
      <w:pPr>
        <w:pStyle w:val="TM2"/>
        <w:rPr>
          <w:rFonts w:asciiTheme="minorHAnsi" w:eastAsiaTheme="minorEastAsia" w:hAnsiTheme="minorHAnsi"/>
          <w:b w:val="0"/>
          <w:noProof/>
          <w:color w:val="auto"/>
          <w:lang w:eastAsia="fr-FR"/>
        </w:rPr>
      </w:pPr>
      <w:hyperlink w:anchor="_Toc127973397" w:history="1">
        <w:r w:rsidRPr="00370FE9">
          <w:rPr>
            <w:rStyle w:val="Lienhypertexte"/>
            <w:noProof/>
          </w:rPr>
          <w:t>Le MCD</w:t>
        </w:r>
        <w:r>
          <w:rPr>
            <w:noProof/>
            <w:webHidden/>
          </w:rPr>
          <w:tab/>
        </w:r>
        <w:r>
          <w:rPr>
            <w:noProof/>
            <w:webHidden/>
          </w:rPr>
          <w:fldChar w:fldCharType="begin"/>
        </w:r>
        <w:r>
          <w:rPr>
            <w:noProof/>
            <w:webHidden/>
          </w:rPr>
          <w:instrText xml:space="preserve"> PAGEREF _Toc127973397 \h </w:instrText>
        </w:r>
        <w:r>
          <w:rPr>
            <w:noProof/>
            <w:webHidden/>
          </w:rPr>
        </w:r>
        <w:r>
          <w:rPr>
            <w:noProof/>
            <w:webHidden/>
          </w:rPr>
          <w:fldChar w:fldCharType="separate"/>
        </w:r>
        <w:r>
          <w:rPr>
            <w:noProof/>
            <w:webHidden/>
          </w:rPr>
          <w:t>4</w:t>
        </w:r>
        <w:r>
          <w:rPr>
            <w:noProof/>
            <w:webHidden/>
          </w:rPr>
          <w:fldChar w:fldCharType="end"/>
        </w:r>
      </w:hyperlink>
    </w:p>
    <w:p w14:paraId="428B4D52" w14:textId="0724AF61" w:rsidR="00885C79" w:rsidRDefault="00885C79">
      <w:pPr>
        <w:pStyle w:val="TM2"/>
        <w:rPr>
          <w:rFonts w:asciiTheme="minorHAnsi" w:eastAsiaTheme="minorEastAsia" w:hAnsiTheme="minorHAnsi"/>
          <w:b w:val="0"/>
          <w:noProof/>
          <w:color w:val="auto"/>
          <w:lang w:eastAsia="fr-FR"/>
        </w:rPr>
      </w:pPr>
      <w:hyperlink w:anchor="_Toc127973398" w:history="1">
        <w:r w:rsidRPr="00370FE9">
          <w:rPr>
            <w:rStyle w:val="Lienhypertexte"/>
            <w:noProof/>
          </w:rPr>
          <w:t>Le MLD</w:t>
        </w:r>
        <w:r>
          <w:rPr>
            <w:noProof/>
            <w:webHidden/>
          </w:rPr>
          <w:tab/>
        </w:r>
        <w:r>
          <w:rPr>
            <w:noProof/>
            <w:webHidden/>
          </w:rPr>
          <w:fldChar w:fldCharType="begin"/>
        </w:r>
        <w:r>
          <w:rPr>
            <w:noProof/>
            <w:webHidden/>
          </w:rPr>
          <w:instrText xml:space="preserve"> PAGEREF _Toc127973398 \h </w:instrText>
        </w:r>
        <w:r>
          <w:rPr>
            <w:noProof/>
            <w:webHidden/>
          </w:rPr>
        </w:r>
        <w:r>
          <w:rPr>
            <w:noProof/>
            <w:webHidden/>
          </w:rPr>
          <w:fldChar w:fldCharType="separate"/>
        </w:r>
        <w:r>
          <w:rPr>
            <w:noProof/>
            <w:webHidden/>
          </w:rPr>
          <w:t>4</w:t>
        </w:r>
        <w:r>
          <w:rPr>
            <w:noProof/>
            <w:webHidden/>
          </w:rPr>
          <w:fldChar w:fldCharType="end"/>
        </w:r>
      </w:hyperlink>
    </w:p>
    <w:p w14:paraId="75221582" w14:textId="5ED7D49F" w:rsidR="00885C79" w:rsidRDefault="00885C79">
      <w:pPr>
        <w:pStyle w:val="TM2"/>
        <w:rPr>
          <w:rFonts w:asciiTheme="minorHAnsi" w:eastAsiaTheme="minorEastAsia" w:hAnsiTheme="minorHAnsi"/>
          <w:b w:val="0"/>
          <w:noProof/>
          <w:color w:val="auto"/>
          <w:lang w:eastAsia="fr-FR"/>
        </w:rPr>
      </w:pPr>
      <w:hyperlink w:anchor="_Toc127973399" w:history="1">
        <w:r w:rsidRPr="00370FE9">
          <w:rPr>
            <w:rStyle w:val="Lienhypertexte"/>
            <w:noProof/>
          </w:rPr>
          <w:t>Champ V : Les souhaits de Mnémosyne</w:t>
        </w:r>
        <w:r>
          <w:rPr>
            <w:noProof/>
            <w:webHidden/>
          </w:rPr>
          <w:tab/>
        </w:r>
        <w:r>
          <w:rPr>
            <w:noProof/>
            <w:webHidden/>
          </w:rPr>
          <w:fldChar w:fldCharType="begin"/>
        </w:r>
        <w:r>
          <w:rPr>
            <w:noProof/>
            <w:webHidden/>
          </w:rPr>
          <w:instrText xml:space="preserve"> PAGEREF _Toc127973399 \h </w:instrText>
        </w:r>
        <w:r>
          <w:rPr>
            <w:noProof/>
            <w:webHidden/>
          </w:rPr>
        </w:r>
        <w:r>
          <w:rPr>
            <w:noProof/>
            <w:webHidden/>
          </w:rPr>
          <w:fldChar w:fldCharType="separate"/>
        </w:r>
        <w:r>
          <w:rPr>
            <w:noProof/>
            <w:webHidden/>
          </w:rPr>
          <w:t>5</w:t>
        </w:r>
        <w:r>
          <w:rPr>
            <w:noProof/>
            <w:webHidden/>
          </w:rPr>
          <w:fldChar w:fldCharType="end"/>
        </w:r>
      </w:hyperlink>
    </w:p>
    <w:p w14:paraId="37A00A72" w14:textId="61BFDA3A" w:rsidR="00885C79" w:rsidRDefault="00885C79">
      <w:pPr>
        <w:pStyle w:val="TM1"/>
        <w:rPr>
          <w:rFonts w:eastAsiaTheme="minorEastAsia"/>
          <w:b w:val="0"/>
          <w:caps w:val="0"/>
          <w:noProof/>
          <w:color w:val="auto"/>
          <w:lang w:eastAsia="fr-FR"/>
        </w:rPr>
      </w:pPr>
      <w:hyperlink w:anchor="_Toc127973400" w:history="1">
        <w:r w:rsidRPr="00370FE9">
          <w:rPr>
            <w:rStyle w:val="Lienhypertexte"/>
            <w:noProof/>
          </w:rPr>
          <w:t>2</w:t>
        </w:r>
        <w:r>
          <w:rPr>
            <w:rFonts w:eastAsiaTheme="minorEastAsia"/>
            <w:b w:val="0"/>
            <w:caps w:val="0"/>
            <w:noProof/>
            <w:color w:val="auto"/>
            <w:lang w:eastAsia="fr-FR"/>
          </w:rPr>
          <w:tab/>
        </w:r>
        <w:r w:rsidRPr="00370FE9">
          <w:rPr>
            <w:rStyle w:val="Lienhypertexte"/>
            <w:noProof/>
          </w:rPr>
          <w:t>Correction</w:t>
        </w:r>
        <w:r>
          <w:rPr>
            <w:noProof/>
            <w:webHidden/>
          </w:rPr>
          <w:tab/>
        </w:r>
        <w:r>
          <w:rPr>
            <w:noProof/>
            <w:webHidden/>
          </w:rPr>
          <w:fldChar w:fldCharType="begin"/>
        </w:r>
        <w:r>
          <w:rPr>
            <w:noProof/>
            <w:webHidden/>
          </w:rPr>
          <w:instrText xml:space="preserve"> PAGEREF _Toc127973400 \h </w:instrText>
        </w:r>
        <w:r>
          <w:rPr>
            <w:noProof/>
            <w:webHidden/>
          </w:rPr>
        </w:r>
        <w:r>
          <w:rPr>
            <w:noProof/>
            <w:webHidden/>
          </w:rPr>
          <w:fldChar w:fldCharType="separate"/>
        </w:r>
        <w:r>
          <w:rPr>
            <w:noProof/>
            <w:webHidden/>
          </w:rPr>
          <w:t>7</w:t>
        </w:r>
        <w:r>
          <w:rPr>
            <w:noProof/>
            <w:webHidden/>
          </w:rPr>
          <w:fldChar w:fldCharType="end"/>
        </w:r>
      </w:hyperlink>
    </w:p>
    <w:p w14:paraId="4A3AF541" w14:textId="7EC94418" w:rsidR="00C53123" w:rsidRDefault="009E40A3" w:rsidP="00C11120">
      <w:pPr>
        <w:pStyle w:val="Espace2pt"/>
      </w:pPr>
      <w:r>
        <w:rPr>
          <w:rFonts w:eastAsiaTheme="minorHAnsi" w:cstheme="minorBidi"/>
          <w:b/>
          <w:caps/>
          <w:color w:val="5C88DA" w:themeColor="accent1"/>
          <w:sz w:val="22"/>
          <w:szCs w:val="22"/>
          <w:lang w:eastAsia="en-US"/>
        </w:rPr>
        <w:fldChar w:fldCharType="end"/>
      </w:r>
    </w:p>
    <w:p w14:paraId="3CB9B7F0" w14:textId="0ED1DE2A" w:rsidR="00B9072F" w:rsidRDefault="00EF4029" w:rsidP="00B9072F">
      <w:pPr>
        <w:pStyle w:val="Titre1"/>
      </w:pPr>
      <w:bookmarkStart w:id="0" w:name="_Toc127973393"/>
      <w:r>
        <w:lastRenderedPageBreak/>
        <w:t>Sujet</w:t>
      </w:r>
      <w:bookmarkEnd w:id="0"/>
      <w:r>
        <w:t xml:space="preserve"> </w:t>
      </w:r>
    </w:p>
    <w:p w14:paraId="4A9CBE34" w14:textId="63F18B4E" w:rsidR="00F37BBC" w:rsidRPr="00F37BBC" w:rsidRDefault="002F6019" w:rsidP="00F37BBC">
      <w:pPr>
        <w:pStyle w:val="Titre2"/>
      </w:pPr>
      <w:bookmarkStart w:id="1" w:name="_Toc127973394"/>
      <w:r>
        <w:rPr>
          <w:noProof/>
          <w:lang w:eastAsia="fr-FR"/>
        </w:rPr>
        <w:drawing>
          <wp:anchor distT="0" distB="0" distL="114300" distR="114300" simplePos="0" relativeHeight="251662343" behindDoc="0" locked="0" layoutInCell="1" allowOverlap="1" wp14:anchorId="1E5D0B6C" wp14:editId="596119C6">
            <wp:simplePos x="0" y="0"/>
            <wp:positionH relativeFrom="margin">
              <wp:align>left</wp:align>
            </wp:positionH>
            <wp:positionV relativeFrom="paragraph">
              <wp:posOffset>490855</wp:posOffset>
            </wp:positionV>
            <wp:extent cx="1064260" cy="1762760"/>
            <wp:effectExtent l="0" t="0" r="2540" b="8890"/>
            <wp:wrapSquare wrapText="bothSides"/>
            <wp:docPr id="2" name="Image 2" descr="RÃ©sultat de recherche d'images pour &quot;MnÃ©mosy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MnÃ©mosyne&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4260" cy="176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BBC">
        <w:t xml:space="preserve">Champ I : </w:t>
      </w:r>
      <w:r>
        <w:t>Sauvé par la Déesse</w:t>
      </w:r>
      <w:bookmarkEnd w:id="1"/>
    </w:p>
    <w:p w14:paraId="7DBBC8C9" w14:textId="15DD85AA" w:rsidR="002F6019" w:rsidRDefault="002F6019" w:rsidP="002F6019">
      <w:pPr>
        <w:rPr>
          <w:noProof/>
          <w:lang w:eastAsia="fr-FR"/>
        </w:rPr>
      </w:pPr>
      <w:r w:rsidRPr="002F6019">
        <w:rPr>
          <w:noProof/>
          <w:lang w:eastAsia="fr-FR"/>
        </w:rPr>
        <w:t>Afin que ces héros ne tombent pas dans l’oubli, Mnémosyne, la déesse de la mémoire, souhaite sauvegarder une trace de toutes ces expéditions dans une ΒΔΔ . Les nouvelles vont vite dans le monde des Dieux, surtout quand Hermès est directement impliqué ; aussi vos compétences en tissage lui sont connues. Le fait que vous n’ayez pas réussi pleinement la mission que vous avait confiée Hermès n’enlève rien à votre talent. Elle a intercédé en votre faveur et souhaite vous offrir une seconde chance de prouver votre valeur. Nul ne sait ce que le Dieu des marchands a bien pu obtenir en retour, mais toujours est-il qu’il a accepté. Vous êtes désormais au service de Mnémosyne. A vous de lui prouver qu’elle a raison de vous faire confiance.</w:t>
      </w:r>
    </w:p>
    <w:p w14:paraId="38E42DA3" w14:textId="56431EA6" w:rsidR="00AB4D54" w:rsidRDefault="001B2639" w:rsidP="002F6019">
      <w:pPr>
        <w:pStyle w:val="Titre2"/>
      </w:pPr>
      <w:bookmarkStart w:id="2" w:name="_Toc127973395"/>
      <w:r>
        <w:rPr>
          <w:noProof/>
          <w:lang w:eastAsia="fr-FR"/>
        </w:rPr>
        <w:drawing>
          <wp:anchor distT="0" distB="0" distL="114300" distR="114300" simplePos="0" relativeHeight="251664391" behindDoc="0" locked="0" layoutInCell="1" allowOverlap="1" wp14:anchorId="3587445D" wp14:editId="42C4C04D">
            <wp:simplePos x="0" y="0"/>
            <wp:positionH relativeFrom="margin">
              <wp:posOffset>4862195</wp:posOffset>
            </wp:positionH>
            <wp:positionV relativeFrom="paragraph">
              <wp:posOffset>712470</wp:posOffset>
            </wp:positionV>
            <wp:extent cx="678815" cy="871855"/>
            <wp:effectExtent l="0" t="0" r="6985" b="4445"/>
            <wp:wrapSquare wrapText="bothSides"/>
            <wp:docPr id="4" name="Image 4"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Ã©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8815" cy="871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BBC">
        <w:t xml:space="preserve">Champ II : </w:t>
      </w:r>
      <w:r w:rsidR="002F6019">
        <w:t>Le travail d’Athéna</w:t>
      </w:r>
      <w:bookmarkEnd w:id="2"/>
    </w:p>
    <w:p w14:paraId="73A0900B" w14:textId="53785E86" w:rsidR="002F6019" w:rsidRDefault="002F6019" w:rsidP="002F6019">
      <w:r w:rsidRPr="002F6019">
        <w:t>La Déesse a transcrit toutes les expéditions qu’elle connaissait dans un trapézis</w:t>
      </w:r>
      <w:r w:rsidR="005F4668">
        <w:t xml:space="preserve"> (</w:t>
      </w:r>
      <w:r w:rsidR="005D41A3">
        <w:t>fichier</w:t>
      </w:r>
      <w:r w:rsidR="005F4668">
        <w:t xml:space="preserve"> de données ci-joint)</w:t>
      </w:r>
      <w:r w:rsidRPr="002F6019">
        <w:t>. Ensuite, avec l’aide d</w:t>
      </w:r>
      <w:r>
        <w:t>’Athéna, elle a construit un DD</w:t>
      </w:r>
      <w:r w:rsidRPr="002F6019">
        <w:t xml:space="preserve"> et un </w:t>
      </w:r>
      <w:r>
        <w:t>MCD</w:t>
      </w:r>
      <w:r w:rsidRPr="002F6019">
        <w:t xml:space="preserve">. L’ensemble de ces documents vous sont remis et le travail d’Athéna doit être respecté scrupuleusement. Le </w:t>
      </w:r>
      <w:r>
        <w:t>DD</w:t>
      </w:r>
      <w:r w:rsidRPr="002F6019">
        <w:t xml:space="preserve"> ainsi que le </w:t>
      </w:r>
      <w:r>
        <w:t>MLD</w:t>
      </w:r>
      <w:r w:rsidRPr="002F6019">
        <w:t xml:space="preserve"> ne peuvent donc être modifiés.</w:t>
      </w:r>
    </w:p>
    <w:p w14:paraId="156EBB06" w14:textId="2735CEA8" w:rsidR="00F37BBC" w:rsidRDefault="001B2639" w:rsidP="00F37BBC">
      <w:pPr>
        <w:pStyle w:val="Titre2"/>
      </w:pPr>
      <w:bookmarkStart w:id="3" w:name="_Toc127973396"/>
      <w:r>
        <w:t>Le dictionnaire des données</w:t>
      </w:r>
      <w:bookmarkEnd w:id="3"/>
    </w:p>
    <w:tbl>
      <w:tblPr>
        <w:tblStyle w:val="TableauGrille5Fonc-Accentuation1"/>
        <w:tblW w:w="8784" w:type="dxa"/>
        <w:tblLook w:val="04A0" w:firstRow="1" w:lastRow="0" w:firstColumn="1" w:lastColumn="0" w:noHBand="0" w:noVBand="1"/>
      </w:tblPr>
      <w:tblGrid>
        <w:gridCol w:w="2303"/>
        <w:gridCol w:w="1113"/>
        <w:gridCol w:w="1190"/>
        <w:gridCol w:w="4178"/>
      </w:tblGrid>
      <w:tr w:rsidR="001B2639" w:rsidRPr="001B2639" w14:paraId="166F231E" w14:textId="77777777" w:rsidTr="001B2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AFA7AAF" w14:textId="77777777" w:rsidR="001B2639" w:rsidRPr="001B2639" w:rsidRDefault="001B2639" w:rsidP="001B2639">
            <w:pPr>
              <w:jc w:val="center"/>
              <w:rPr>
                <w:color w:val="FFFFFF" w:themeColor="background1"/>
              </w:rPr>
            </w:pPr>
            <w:r w:rsidRPr="001B2639">
              <w:rPr>
                <w:color w:val="FFFFFF" w:themeColor="background1"/>
              </w:rPr>
              <w:t>Nom du champ</w:t>
            </w:r>
          </w:p>
        </w:tc>
        <w:tc>
          <w:tcPr>
            <w:tcW w:w="1113" w:type="dxa"/>
          </w:tcPr>
          <w:p w14:paraId="264181AA" w14:textId="77777777" w:rsidR="001B2639" w:rsidRPr="001B2639" w:rsidRDefault="001B2639" w:rsidP="001B2639">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B2639">
              <w:rPr>
                <w:color w:val="FFFFFF" w:themeColor="background1"/>
              </w:rPr>
              <w:t>Type</w:t>
            </w:r>
          </w:p>
        </w:tc>
        <w:tc>
          <w:tcPr>
            <w:tcW w:w="1190" w:type="dxa"/>
          </w:tcPr>
          <w:p w14:paraId="3A18146D" w14:textId="77777777" w:rsidR="001B2639" w:rsidRPr="001B2639" w:rsidRDefault="001B2639" w:rsidP="001B2639">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B2639">
              <w:rPr>
                <w:color w:val="FFFFFF" w:themeColor="background1"/>
              </w:rPr>
              <w:t>Taille</w:t>
            </w:r>
          </w:p>
        </w:tc>
        <w:tc>
          <w:tcPr>
            <w:tcW w:w="4178" w:type="dxa"/>
          </w:tcPr>
          <w:p w14:paraId="48D45FE1" w14:textId="77777777" w:rsidR="001B2639" w:rsidRPr="001B2639" w:rsidRDefault="001B2639" w:rsidP="001B263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B2639">
              <w:rPr>
                <w:color w:val="FFFFFF" w:themeColor="background1"/>
              </w:rPr>
              <w:t>Description</w:t>
            </w:r>
          </w:p>
        </w:tc>
      </w:tr>
      <w:tr w:rsidR="001B2639" w:rsidRPr="001B2639" w14:paraId="236565F2" w14:textId="77777777" w:rsidTr="001B2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0A2EA59" w14:textId="77777777" w:rsidR="001B2639" w:rsidRPr="001B2639" w:rsidRDefault="001B2639" w:rsidP="001B2639">
            <w:pPr>
              <w:jc w:val="center"/>
              <w:rPr>
                <w:color w:val="FFFFFF" w:themeColor="background1"/>
              </w:rPr>
            </w:pPr>
            <w:r w:rsidRPr="001B2639">
              <w:rPr>
                <w:color w:val="FFFFFF" w:themeColor="background1"/>
              </w:rPr>
              <w:t>Nom</w:t>
            </w:r>
          </w:p>
        </w:tc>
        <w:tc>
          <w:tcPr>
            <w:tcW w:w="1113" w:type="dxa"/>
          </w:tcPr>
          <w:p w14:paraId="450537DE" w14:textId="77777777" w:rsidR="001B2639" w:rsidRPr="001B2639" w:rsidRDefault="001B2639" w:rsidP="001B2639">
            <w:pPr>
              <w:jc w:val="center"/>
              <w:cnfStyle w:val="000000100000" w:firstRow="0" w:lastRow="0" w:firstColumn="0" w:lastColumn="0" w:oddVBand="0" w:evenVBand="0" w:oddHBand="1" w:evenHBand="0" w:firstRowFirstColumn="0" w:firstRowLastColumn="0" w:lastRowFirstColumn="0" w:lastRowLastColumn="0"/>
              <w:rPr>
                <w:color w:val="auto"/>
              </w:rPr>
            </w:pPr>
            <w:r w:rsidRPr="001B2639">
              <w:rPr>
                <w:color w:val="auto"/>
              </w:rPr>
              <w:t>VarChar</w:t>
            </w:r>
          </w:p>
        </w:tc>
        <w:tc>
          <w:tcPr>
            <w:tcW w:w="1190" w:type="dxa"/>
          </w:tcPr>
          <w:p w14:paraId="743D09D3" w14:textId="77777777" w:rsidR="001B2639" w:rsidRPr="001B2639" w:rsidRDefault="001B2639" w:rsidP="001B2639">
            <w:pPr>
              <w:jc w:val="center"/>
              <w:cnfStyle w:val="000000100000" w:firstRow="0" w:lastRow="0" w:firstColumn="0" w:lastColumn="0" w:oddVBand="0" w:evenVBand="0" w:oddHBand="1" w:evenHBand="0" w:firstRowFirstColumn="0" w:firstRowLastColumn="0" w:lastRowFirstColumn="0" w:lastRowLastColumn="0"/>
              <w:rPr>
                <w:color w:val="auto"/>
              </w:rPr>
            </w:pPr>
            <w:r w:rsidRPr="001B2639">
              <w:rPr>
                <w:color w:val="auto"/>
              </w:rPr>
              <w:t>255</w:t>
            </w:r>
          </w:p>
        </w:tc>
        <w:tc>
          <w:tcPr>
            <w:tcW w:w="4178" w:type="dxa"/>
          </w:tcPr>
          <w:p w14:paraId="64AEDD1C" w14:textId="77777777" w:rsidR="001B2639" w:rsidRPr="001B2639" w:rsidRDefault="001B2639" w:rsidP="001B2639">
            <w:pPr>
              <w:cnfStyle w:val="000000100000" w:firstRow="0" w:lastRow="0" w:firstColumn="0" w:lastColumn="0" w:oddVBand="0" w:evenVBand="0" w:oddHBand="1" w:evenHBand="0" w:firstRowFirstColumn="0" w:firstRowLastColumn="0" w:lastRowFirstColumn="0" w:lastRowLastColumn="0"/>
              <w:rPr>
                <w:color w:val="auto"/>
              </w:rPr>
            </w:pPr>
            <w:r w:rsidRPr="001B2639">
              <w:rPr>
                <w:color w:val="auto"/>
              </w:rPr>
              <w:t>Le nom d’un Héros, d’une Divinité, d’un Navire ou d’une ville.</w:t>
            </w:r>
          </w:p>
        </w:tc>
      </w:tr>
      <w:tr w:rsidR="001B2639" w:rsidRPr="001B2639" w14:paraId="01EAEDA4" w14:textId="77777777" w:rsidTr="001B2639">
        <w:tc>
          <w:tcPr>
            <w:cnfStyle w:val="001000000000" w:firstRow="0" w:lastRow="0" w:firstColumn="1" w:lastColumn="0" w:oddVBand="0" w:evenVBand="0" w:oddHBand="0" w:evenHBand="0" w:firstRowFirstColumn="0" w:firstRowLastColumn="0" w:lastRowFirstColumn="0" w:lastRowLastColumn="0"/>
            <w:tcW w:w="2303" w:type="dxa"/>
          </w:tcPr>
          <w:p w14:paraId="0404C88A" w14:textId="77777777" w:rsidR="001B2639" w:rsidRPr="001B2639" w:rsidRDefault="001B2639" w:rsidP="001B2639">
            <w:pPr>
              <w:jc w:val="center"/>
              <w:rPr>
                <w:color w:val="FFFFFF" w:themeColor="background1"/>
              </w:rPr>
            </w:pPr>
            <w:r w:rsidRPr="001B2639">
              <w:rPr>
                <w:color w:val="FFFFFF" w:themeColor="background1"/>
              </w:rPr>
              <w:t>Prénom</w:t>
            </w:r>
          </w:p>
        </w:tc>
        <w:tc>
          <w:tcPr>
            <w:tcW w:w="1113" w:type="dxa"/>
          </w:tcPr>
          <w:p w14:paraId="468DFE85" w14:textId="77777777" w:rsidR="001B2639" w:rsidRPr="001B2639" w:rsidRDefault="001B2639" w:rsidP="001B2639">
            <w:pPr>
              <w:jc w:val="center"/>
              <w:cnfStyle w:val="000000000000" w:firstRow="0" w:lastRow="0" w:firstColumn="0" w:lastColumn="0" w:oddVBand="0" w:evenVBand="0" w:oddHBand="0" w:evenHBand="0" w:firstRowFirstColumn="0" w:firstRowLastColumn="0" w:lastRowFirstColumn="0" w:lastRowLastColumn="0"/>
              <w:rPr>
                <w:color w:val="auto"/>
              </w:rPr>
            </w:pPr>
            <w:r w:rsidRPr="001B2639">
              <w:rPr>
                <w:color w:val="auto"/>
              </w:rPr>
              <w:t>VarChar</w:t>
            </w:r>
          </w:p>
        </w:tc>
        <w:tc>
          <w:tcPr>
            <w:tcW w:w="1190" w:type="dxa"/>
          </w:tcPr>
          <w:p w14:paraId="506A0A7C" w14:textId="77777777" w:rsidR="001B2639" w:rsidRPr="001B2639" w:rsidRDefault="001B2639" w:rsidP="001B2639">
            <w:pPr>
              <w:jc w:val="center"/>
              <w:cnfStyle w:val="000000000000" w:firstRow="0" w:lastRow="0" w:firstColumn="0" w:lastColumn="0" w:oddVBand="0" w:evenVBand="0" w:oddHBand="0" w:evenHBand="0" w:firstRowFirstColumn="0" w:firstRowLastColumn="0" w:lastRowFirstColumn="0" w:lastRowLastColumn="0"/>
              <w:rPr>
                <w:color w:val="auto"/>
              </w:rPr>
            </w:pPr>
            <w:r w:rsidRPr="001B2639">
              <w:rPr>
                <w:color w:val="auto"/>
              </w:rPr>
              <w:t>255</w:t>
            </w:r>
          </w:p>
        </w:tc>
        <w:tc>
          <w:tcPr>
            <w:tcW w:w="4178" w:type="dxa"/>
          </w:tcPr>
          <w:p w14:paraId="0F210C8B" w14:textId="77777777" w:rsidR="001B2639" w:rsidRPr="001B2639" w:rsidRDefault="001B2639" w:rsidP="001B2639">
            <w:pPr>
              <w:cnfStyle w:val="000000000000" w:firstRow="0" w:lastRow="0" w:firstColumn="0" w:lastColumn="0" w:oddVBand="0" w:evenVBand="0" w:oddHBand="0" w:evenHBand="0" w:firstRowFirstColumn="0" w:firstRowLastColumn="0" w:lastRowFirstColumn="0" w:lastRowLastColumn="0"/>
              <w:rPr>
                <w:color w:val="auto"/>
              </w:rPr>
            </w:pPr>
            <w:r w:rsidRPr="001B2639">
              <w:rPr>
                <w:color w:val="auto"/>
              </w:rPr>
              <w:t>Le prénom d’un Héros.</w:t>
            </w:r>
          </w:p>
        </w:tc>
      </w:tr>
      <w:tr w:rsidR="001B2639" w:rsidRPr="001B2639" w14:paraId="097291E4" w14:textId="77777777" w:rsidTr="001B2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CAB6873" w14:textId="77777777" w:rsidR="001B2639" w:rsidRPr="001B2639" w:rsidRDefault="001B2639" w:rsidP="001B2639">
            <w:pPr>
              <w:jc w:val="center"/>
              <w:rPr>
                <w:color w:val="FFFFFF" w:themeColor="background1"/>
              </w:rPr>
            </w:pPr>
            <w:r w:rsidRPr="001B2639">
              <w:rPr>
                <w:color w:val="FFFFFF" w:themeColor="background1"/>
              </w:rPr>
              <w:t>Indice</w:t>
            </w:r>
          </w:p>
        </w:tc>
        <w:tc>
          <w:tcPr>
            <w:tcW w:w="1113" w:type="dxa"/>
          </w:tcPr>
          <w:p w14:paraId="46D2BC47" w14:textId="77777777" w:rsidR="001B2639" w:rsidRPr="001B2639" w:rsidRDefault="001B2639" w:rsidP="001B2639">
            <w:pPr>
              <w:jc w:val="center"/>
              <w:cnfStyle w:val="000000100000" w:firstRow="0" w:lastRow="0" w:firstColumn="0" w:lastColumn="0" w:oddVBand="0" w:evenVBand="0" w:oddHBand="1" w:evenHBand="0" w:firstRowFirstColumn="0" w:firstRowLastColumn="0" w:lastRowFirstColumn="0" w:lastRowLastColumn="0"/>
              <w:rPr>
                <w:color w:val="auto"/>
              </w:rPr>
            </w:pPr>
            <w:r w:rsidRPr="001B2639">
              <w:rPr>
                <w:color w:val="auto"/>
              </w:rPr>
              <w:t>Entier</w:t>
            </w:r>
          </w:p>
        </w:tc>
        <w:tc>
          <w:tcPr>
            <w:tcW w:w="1190" w:type="dxa"/>
          </w:tcPr>
          <w:p w14:paraId="1D8DB8A0" w14:textId="77777777" w:rsidR="001B2639" w:rsidRPr="001B2639" w:rsidRDefault="001B2639" w:rsidP="001B2639">
            <w:pPr>
              <w:jc w:val="center"/>
              <w:cnfStyle w:val="000000100000" w:firstRow="0" w:lastRow="0" w:firstColumn="0" w:lastColumn="0" w:oddVBand="0" w:evenVBand="0" w:oddHBand="1" w:evenHBand="0" w:firstRowFirstColumn="0" w:firstRowLastColumn="0" w:lastRowFirstColumn="0" w:lastRowLastColumn="0"/>
              <w:rPr>
                <w:color w:val="auto"/>
              </w:rPr>
            </w:pPr>
            <w:r w:rsidRPr="001B2639">
              <w:rPr>
                <w:color w:val="auto"/>
              </w:rPr>
              <w:t>-</w:t>
            </w:r>
          </w:p>
        </w:tc>
        <w:tc>
          <w:tcPr>
            <w:tcW w:w="4178" w:type="dxa"/>
          </w:tcPr>
          <w:p w14:paraId="60F09AE1" w14:textId="77777777" w:rsidR="001B2639" w:rsidRPr="001B2639" w:rsidRDefault="001B2639" w:rsidP="001B2639">
            <w:pPr>
              <w:cnfStyle w:val="000000100000" w:firstRow="0" w:lastRow="0" w:firstColumn="0" w:lastColumn="0" w:oddVBand="0" w:evenVBand="0" w:oddHBand="1" w:evenHBand="0" w:firstRowFirstColumn="0" w:firstRowLastColumn="0" w:lastRowFirstColumn="0" w:lastRowLastColumn="0"/>
              <w:rPr>
                <w:color w:val="auto"/>
              </w:rPr>
            </w:pPr>
            <w:r w:rsidRPr="001B2639">
              <w:rPr>
                <w:color w:val="auto"/>
              </w:rPr>
              <w:t>Le numéro de l’étape d’une expédition</w:t>
            </w:r>
          </w:p>
        </w:tc>
      </w:tr>
      <w:tr w:rsidR="001B2639" w:rsidRPr="001B2639" w14:paraId="3BE46027" w14:textId="77777777" w:rsidTr="001B2639">
        <w:tc>
          <w:tcPr>
            <w:cnfStyle w:val="001000000000" w:firstRow="0" w:lastRow="0" w:firstColumn="1" w:lastColumn="0" w:oddVBand="0" w:evenVBand="0" w:oddHBand="0" w:evenHBand="0" w:firstRowFirstColumn="0" w:firstRowLastColumn="0" w:lastRowFirstColumn="0" w:lastRowLastColumn="0"/>
            <w:tcW w:w="2303" w:type="dxa"/>
          </w:tcPr>
          <w:p w14:paraId="0B539DBD" w14:textId="77777777" w:rsidR="001B2639" w:rsidRPr="001B2639" w:rsidRDefault="001B2639" w:rsidP="001B2639">
            <w:pPr>
              <w:jc w:val="center"/>
              <w:rPr>
                <w:color w:val="FFFFFF" w:themeColor="background1"/>
              </w:rPr>
            </w:pPr>
            <w:r w:rsidRPr="001B2639">
              <w:rPr>
                <w:color w:val="FFFFFF" w:themeColor="background1"/>
              </w:rPr>
              <w:t>Numero</w:t>
            </w:r>
          </w:p>
        </w:tc>
        <w:tc>
          <w:tcPr>
            <w:tcW w:w="1113" w:type="dxa"/>
          </w:tcPr>
          <w:p w14:paraId="21D72132" w14:textId="77777777" w:rsidR="001B2639" w:rsidRPr="001B2639" w:rsidRDefault="001B2639" w:rsidP="001B2639">
            <w:pPr>
              <w:jc w:val="center"/>
              <w:cnfStyle w:val="000000000000" w:firstRow="0" w:lastRow="0" w:firstColumn="0" w:lastColumn="0" w:oddVBand="0" w:evenVBand="0" w:oddHBand="0" w:evenHBand="0" w:firstRowFirstColumn="0" w:firstRowLastColumn="0" w:lastRowFirstColumn="0" w:lastRowLastColumn="0"/>
              <w:rPr>
                <w:color w:val="auto"/>
              </w:rPr>
            </w:pPr>
            <w:r w:rsidRPr="001B2639">
              <w:rPr>
                <w:color w:val="auto"/>
              </w:rPr>
              <w:t>VarChar</w:t>
            </w:r>
          </w:p>
        </w:tc>
        <w:tc>
          <w:tcPr>
            <w:tcW w:w="1190" w:type="dxa"/>
          </w:tcPr>
          <w:p w14:paraId="55214438" w14:textId="77777777" w:rsidR="001B2639" w:rsidRPr="001B2639" w:rsidRDefault="001B2639" w:rsidP="001B2639">
            <w:pPr>
              <w:jc w:val="center"/>
              <w:cnfStyle w:val="000000000000" w:firstRow="0" w:lastRow="0" w:firstColumn="0" w:lastColumn="0" w:oddVBand="0" w:evenVBand="0" w:oddHBand="0" w:evenHBand="0" w:firstRowFirstColumn="0" w:firstRowLastColumn="0" w:lastRowFirstColumn="0" w:lastRowLastColumn="0"/>
              <w:rPr>
                <w:color w:val="auto"/>
              </w:rPr>
            </w:pPr>
            <w:r w:rsidRPr="001B2639">
              <w:rPr>
                <w:color w:val="auto"/>
              </w:rPr>
              <w:t>255</w:t>
            </w:r>
          </w:p>
        </w:tc>
        <w:tc>
          <w:tcPr>
            <w:tcW w:w="4178" w:type="dxa"/>
          </w:tcPr>
          <w:p w14:paraId="7842F600" w14:textId="77777777" w:rsidR="001B2639" w:rsidRPr="001B2639" w:rsidRDefault="001B2639" w:rsidP="001B2639">
            <w:pPr>
              <w:cnfStyle w:val="000000000000" w:firstRow="0" w:lastRow="0" w:firstColumn="0" w:lastColumn="0" w:oddVBand="0" w:evenVBand="0" w:oddHBand="0" w:evenHBand="0" w:firstRowFirstColumn="0" w:firstRowLastColumn="0" w:lastRowFirstColumn="0" w:lastRowLastColumn="0"/>
              <w:rPr>
                <w:color w:val="auto"/>
              </w:rPr>
            </w:pPr>
            <w:r w:rsidRPr="001B2639">
              <w:rPr>
                <w:color w:val="auto"/>
              </w:rPr>
              <w:t>Le numéro de l’expédition en chiffre romain, affecté arbitrairement par Mnémosyne.</w:t>
            </w:r>
          </w:p>
        </w:tc>
      </w:tr>
    </w:tbl>
    <w:p w14:paraId="73839CCC" w14:textId="0CFC7FBA" w:rsidR="00F37BBC" w:rsidRPr="00F37BBC" w:rsidRDefault="001B2639" w:rsidP="004A1852">
      <w:pPr>
        <w:pStyle w:val="Titre2"/>
      </w:pPr>
      <w:bookmarkStart w:id="4" w:name="_Toc127973397"/>
      <w:r>
        <w:lastRenderedPageBreak/>
        <w:t>Le MCD</w:t>
      </w:r>
      <w:bookmarkEnd w:id="4"/>
    </w:p>
    <w:p w14:paraId="3CDC43FC" w14:textId="41560F01" w:rsidR="001B2639" w:rsidRDefault="001B2639" w:rsidP="001B2639">
      <w:r>
        <w:rPr>
          <w:noProof/>
          <w:lang w:eastAsia="fr-FR"/>
        </w:rPr>
        <w:drawing>
          <wp:inline distT="0" distB="0" distL="0" distR="0" wp14:anchorId="1D8A6B43" wp14:editId="0FE0F678">
            <wp:extent cx="5580190" cy="2392070"/>
            <wp:effectExtent l="0" t="0" r="190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cd.png"/>
                    <pic:cNvPicPr/>
                  </pic:nvPicPr>
                  <pic:blipFill rotWithShape="1">
                    <a:blip r:embed="rId14">
                      <a:extLst>
                        <a:ext uri="{28A0092B-C50C-407E-A947-70E740481C1C}">
                          <a14:useLocalDpi xmlns:a14="http://schemas.microsoft.com/office/drawing/2010/main" val="0"/>
                        </a:ext>
                      </a:extLst>
                    </a:blip>
                    <a:srcRect l="3876" r="19646" b="43543"/>
                    <a:stretch/>
                  </pic:blipFill>
                  <pic:spPr bwMode="auto">
                    <a:xfrm>
                      <a:off x="0" y="0"/>
                      <a:ext cx="5626126" cy="2411761"/>
                    </a:xfrm>
                    <a:prstGeom prst="rect">
                      <a:avLst/>
                    </a:prstGeom>
                    <a:ln>
                      <a:noFill/>
                    </a:ln>
                    <a:extLst>
                      <a:ext uri="{53640926-AAD7-44D8-BBD7-CCE9431645EC}">
                        <a14:shadowObscured xmlns:a14="http://schemas.microsoft.com/office/drawing/2010/main"/>
                      </a:ext>
                    </a:extLst>
                  </pic:spPr>
                </pic:pic>
              </a:graphicData>
            </a:graphic>
          </wp:inline>
        </w:drawing>
      </w:r>
    </w:p>
    <w:p w14:paraId="3500C3C5" w14:textId="5CF0F8EB" w:rsidR="001B2639" w:rsidRPr="00F37BBC" w:rsidRDefault="00973CA0" w:rsidP="001B2639">
      <w:pPr>
        <w:pStyle w:val="Titre2"/>
      </w:pPr>
      <w:bookmarkStart w:id="5" w:name="_Toc127973398"/>
      <w:r>
        <w:t>Le ML</w:t>
      </w:r>
      <w:r w:rsidR="001B2639">
        <w:t>D</w:t>
      </w:r>
      <w:bookmarkEnd w:id="5"/>
    </w:p>
    <w:p w14:paraId="796332E1" w14:textId="6353A115" w:rsidR="001B2639" w:rsidRDefault="001B2639" w:rsidP="001B2639">
      <w:r w:rsidRPr="001B2639">
        <w:rPr>
          <w:noProof/>
          <w:lang w:eastAsia="fr-FR"/>
        </w:rPr>
        <w:drawing>
          <wp:inline distT="0" distB="0" distL="0" distR="0" wp14:anchorId="1A578D41" wp14:editId="3AE7807E">
            <wp:extent cx="5489575" cy="33597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9575" cy="3359785"/>
                    </a:xfrm>
                    <a:prstGeom prst="rect">
                      <a:avLst/>
                    </a:prstGeom>
                  </pic:spPr>
                </pic:pic>
              </a:graphicData>
            </a:graphic>
          </wp:inline>
        </w:drawing>
      </w:r>
    </w:p>
    <w:p w14:paraId="585C4330" w14:textId="6F6F4FEE" w:rsidR="00E5668D" w:rsidRDefault="00885C79" w:rsidP="00F37BBC">
      <w:pPr>
        <w:pStyle w:val="Titre2"/>
      </w:pPr>
      <w:bookmarkStart w:id="6" w:name="_Toc127973399"/>
      <w:r>
        <w:lastRenderedPageBreak/>
        <w:t>Champ III</w:t>
      </w:r>
      <w:r w:rsidR="00E5668D">
        <w:t xml:space="preserve"> : </w:t>
      </w:r>
      <w:r w:rsidR="0010075E">
        <w:t xml:space="preserve">Les souhaits de </w:t>
      </w:r>
      <w:r w:rsidR="005F4668">
        <w:t>Mnémosyne</w:t>
      </w:r>
      <w:bookmarkEnd w:id="6"/>
    </w:p>
    <w:p w14:paraId="42A13C93" w14:textId="5F449A89" w:rsidR="0010075E" w:rsidRDefault="0010075E" w:rsidP="0010075E">
      <w:pPr>
        <w:pStyle w:val="Titre3"/>
      </w:pPr>
      <w:r>
        <w:t>La base de données</w:t>
      </w:r>
    </w:p>
    <w:p w14:paraId="39B94023" w14:textId="3FE26773" w:rsidR="0010075E" w:rsidRDefault="0010075E" w:rsidP="0010075E">
      <w:r w:rsidRPr="0010075E">
        <w:t xml:space="preserve">Toutes les données contenues dans le trapezis doivent être intégrées dans </w:t>
      </w:r>
      <w:r w:rsidR="00906CD0">
        <w:t>un</w:t>
      </w:r>
      <w:r w:rsidR="00703175">
        <w:t xml:space="preserve"> SGBD</w:t>
      </w:r>
      <w:r w:rsidR="00906CD0">
        <w:t>R</w:t>
      </w:r>
      <w:r w:rsidR="00703175">
        <w:t xml:space="preserve"> </w:t>
      </w:r>
      <w:r w:rsidRPr="0010075E">
        <w:t>MySql ou Ms Access en respectant le ΜΓΔ fourni par Athéna.</w:t>
      </w:r>
    </w:p>
    <w:p w14:paraId="198247F9" w14:textId="3A5B4177" w:rsidR="0010075E" w:rsidRDefault="0010075E" w:rsidP="0010075E">
      <w:pPr>
        <w:pStyle w:val="Titre3"/>
      </w:pPr>
      <w:r>
        <w:t>Les requêtes</w:t>
      </w:r>
    </w:p>
    <w:p w14:paraId="6C52E888" w14:textId="5611E7EC" w:rsidR="0010075E" w:rsidRDefault="0010075E" w:rsidP="0010075E">
      <w:pPr>
        <w:pStyle w:val="Titre3"/>
      </w:pPr>
      <w:r>
        <w:t>Requêtes de niveau I</w:t>
      </w:r>
      <w:bookmarkStart w:id="7" w:name="_GoBack"/>
      <w:bookmarkEnd w:id="7"/>
    </w:p>
    <w:p w14:paraId="53C08939" w14:textId="493223A7" w:rsidR="00C92FF5" w:rsidRDefault="00C92FF5" w:rsidP="007260FE">
      <w:pPr>
        <w:pStyle w:val="Listepuces"/>
        <w:numPr>
          <w:ilvl w:val="0"/>
          <w:numId w:val="31"/>
        </w:numPr>
      </w:pPr>
      <w:r>
        <w:t>La liste des villes</w:t>
      </w:r>
    </w:p>
    <w:p w14:paraId="61193CEA" w14:textId="24470611" w:rsidR="007260FE" w:rsidRPr="009F07BF" w:rsidRDefault="007260FE" w:rsidP="007260FE">
      <w:pPr>
        <w:pStyle w:val="Listepuces"/>
        <w:numPr>
          <w:ilvl w:val="0"/>
          <w:numId w:val="31"/>
        </w:numPr>
      </w:pPr>
      <w:r>
        <w:t>Le héros ou les héros ayant participé aux</w:t>
      </w:r>
      <w:r w:rsidRPr="009F07BF">
        <w:t xml:space="preserve"> plus d’expéditions</w:t>
      </w:r>
    </w:p>
    <w:p w14:paraId="2042C888" w14:textId="77777777" w:rsidR="007260FE" w:rsidRPr="009F07BF" w:rsidRDefault="007260FE" w:rsidP="007260FE">
      <w:pPr>
        <w:pStyle w:val="Listepuces"/>
        <w:numPr>
          <w:ilvl w:val="0"/>
          <w:numId w:val="31"/>
        </w:numPr>
      </w:pPr>
      <w:r>
        <w:t>Le héros ou les héros ayant participé aux</w:t>
      </w:r>
      <w:r w:rsidRPr="009F07BF">
        <w:t xml:space="preserve"> moins d’expéditions</w:t>
      </w:r>
    </w:p>
    <w:p w14:paraId="3D13D5FC" w14:textId="77777777" w:rsidR="007260FE" w:rsidRPr="009F07BF" w:rsidRDefault="007260FE" w:rsidP="007260FE">
      <w:pPr>
        <w:pStyle w:val="Listepuces"/>
        <w:numPr>
          <w:ilvl w:val="0"/>
          <w:numId w:val="31"/>
        </w:numPr>
      </w:pPr>
      <w:r w:rsidRPr="009F07BF">
        <w:t>La famille</w:t>
      </w:r>
      <w:r>
        <w:t xml:space="preserve"> ou les familles</w:t>
      </w:r>
      <w:r w:rsidRPr="009F07BF">
        <w:t xml:space="preserve"> (en se basant sur le nom) ayant participé aux plus d’expéditions</w:t>
      </w:r>
    </w:p>
    <w:p w14:paraId="3D04F073" w14:textId="77777777" w:rsidR="007260FE" w:rsidRPr="009F07BF" w:rsidRDefault="007260FE" w:rsidP="007260FE">
      <w:pPr>
        <w:pStyle w:val="Listepuces"/>
        <w:numPr>
          <w:ilvl w:val="0"/>
          <w:numId w:val="31"/>
        </w:numPr>
      </w:pPr>
      <w:r w:rsidRPr="009F07BF">
        <w:t xml:space="preserve">La famille </w:t>
      </w:r>
      <w:r>
        <w:t>ou les familles</w:t>
      </w:r>
      <w:r w:rsidRPr="009F07BF">
        <w:t xml:space="preserve"> (en se basant sur le nom) ayant participé aux moins d’expéditions</w:t>
      </w:r>
    </w:p>
    <w:p w14:paraId="018945B2" w14:textId="77777777" w:rsidR="007260FE" w:rsidRPr="009F07BF" w:rsidRDefault="007260FE" w:rsidP="007260FE">
      <w:pPr>
        <w:pStyle w:val="Listepuces"/>
        <w:numPr>
          <w:ilvl w:val="0"/>
          <w:numId w:val="31"/>
        </w:numPr>
      </w:pPr>
      <w:r w:rsidRPr="009F07BF">
        <w:t xml:space="preserve">Le Dieu </w:t>
      </w:r>
      <w:r>
        <w:t xml:space="preserve">ou les Dieux </w:t>
      </w:r>
      <w:r w:rsidRPr="009F07BF">
        <w:t>ayant protégé le plus d’expéditions</w:t>
      </w:r>
    </w:p>
    <w:p w14:paraId="0A436FF2" w14:textId="77777777" w:rsidR="007260FE" w:rsidRPr="009F07BF" w:rsidRDefault="007260FE" w:rsidP="007260FE">
      <w:pPr>
        <w:pStyle w:val="Listepuces"/>
        <w:numPr>
          <w:ilvl w:val="0"/>
          <w:numId w:val="31"/>
        </w:numPr>
      </w:pPr>
      <w:r w:rsidRPr="009F07BF">
        <w:t xml:space="preserve">Le Dieu </w:t>
      </w:r>
      <w:r>
        <w:t xml:space="preserve">ou les Dieux </w:t>
      </w:r>
      <w:r w:rsidRPr="009F07BF">
        <w:t>ayant protégé le moins d’expéditions</w:t>
      </w:r>
    </w:p>
    <w:p w14:paraId="582A45D2" w14:textId="77777777" w:rsidR="007260FE" w:rsidRPr="009F07BF" w:rsidRDefault="007260FE" w:rsidP="007260FE">
      <w:pPr>
        <w:pStyle w:val="Listepuces"/>
        <w:numPr>
          <w:ilvl w:val="0"/>
          <w:numId w:val="31"/>
        </w:numPr>
      </w:pPr>
      <w:r w:rsidRPr="009F07BF">
        <w:t>L’expédition ou les expéditions les plus longues.</w:t>
      </w:r>
    </w:p>
    <w:p w14:paraId="68C56363" w14:textId="77777777" w:rsidR="007260FE" w:rsidRPr="009F07BF" w:rsidRDefault="007260FE" w:rsidP="007260FE">
      <w:pPr>
        <w:pStyle w:val="Listepuces"/>
        <w:numPr>
          <w:ilvl w:val="0"/>
          <w:numId w:val="31"/>
        </w:numPr>
      </w:pPr>
      <w:r w:rsidRPr="009F07BF">
        <w:t>L’expédition ou les expéditions la plus courtes.</w:t>
      </w:r>
    </w:p>
    <w:p w14:paraId="7782CA3E" w14:textId="77777777" w:rsidR="007260FE" w:rsidRPr="009F07BF" w:rsidRDefault="007260FE" w:rsidP="007260FE">
      <w:pPr>
        <w:pStyle w:val="Listepuces"/>
        <w:numPr>
          <w:ilvl w:val="0"/>
          <w:numId w:val="31"/>
        </w:numPr>
      </w:pPr>
      <w:r>
        <w:t>La ville</w:t>
      </w:r>
      <w:r w:rsidRPr="00CC4E6D">
        <w:t xml:space="preserve"> </w:t>
      </w:r>
      <w:r>
        <w:t>ou les villes la plus parcourue</w:t>
      </w:r>
      <w:r w:rsidRPr="009F07BF">
        <w:t xml:space="preserve"> par les expéditions</w:t>
      </w:r>
    </w:p>
    <w:p w14:paraId="6F95A156" w14:textId="77777777" w:rsidR="007260FE" w:rsidRPr="009F07BF" w:rsidRDefault="007260FE" w:rsidP="007260FE">
      <w:pPr>
        <w:pStyle w:val="Listepuces"/>
        <w:numPr>
          <w:ilvl w:val="0"/>
          <w:numId w:val="31"/>
        </w:numPr>
      </w:pPr>
      <w:r>
        <w:t>La ville ou les villes la moins parcourue</w:t>
      </w:r>
      <w:r w:rsidRPr="009F07BF">
        <w:t xml:space="preserve"> par les expéditions</w:t>
      </w:r>
    </w:p>
    <w:p w14:paraId="5A5B40F9" w14:textId="77777777" w:rsidR="007260FE" w:rsidRDefault="007260FE" w:rsidP="007260FE">
      <w:pPr>
        <w:pStyle w:val="Listepuces"/>
        <w:numPr>
          <w:ilvl w:val="0"/>
          <w:numId w:val="31"/>
        </w:numPr>
      </w:pPr>
      <w:r>
        <w:t>Le héros ayant dirigé le plus d’expéditions</w:t>
      </w:r>
    </w:p>
    <w:p w14:paraId="79D87D79" w14:textId="77777777" w:rsidR="007260FE" w:rsidRDefault="007260FE" w:rsidP="007260FE">
      <w:pPr>
        <w:pStyle w:val="Listepuces"/>
        <w:numPr>
          <w:ilvl w:val="0"/>
          <w:numId w:val="31"/>
        </w:numPr>
      </w:pPr>
      <w:r>
        <w:t>Le héros ayant dirigé le moins d’expéditions</w:t>
      </w:r>
    </w:p>
    <w:p w14:paraId="0152962E" w14:textId="77777777" w:rsidR="007260FE" w:rsidRPr="000E2851" w:rsidRDefault="007260FE" w:rsidP="007260FE">
      <w:pPr>
        <w:pStyle w:val="Listepuces"/>
        <w:numPr>
          <w:ilvl w:val="0"/>
          <w:numId w:val="31"/>
        </w:numPr>
      </w:pPr>
      <w:r w:rsidRPr="000E2851">
        <w:t>La moyenne du nombre de héros par expédition</w:t>
      </w:r>
    </w:p>
    <w:p w14:paraId="585802B4" w14:textId="77777777" w:rsidR="007260FE" w:rsidRPr="009F07BF" w:rsidRDefault="007260FE" w:rsidP="007260FE">
      <w:pPr>
        <w:pStyle w:val="Listepuces"/>
        <w:numPr>
          <w:ilvl w:val="0"/>
          <w:numId w:val="31"/>
        </w:numPr>
      </w:pPr>
      <w:r>
        <w:t>La moyenne du nombre d’expéditions par Héros</w:t>
      </w:r>
    </w:p>
    <w:p w14:paraId="436CA2BC" w14:textId="77777777" w:rsidR="007260FE" w:rsidRDefault="007260FE" w:rsidP="007260FE">
      <w:pPr>
        <w:pStyle w:val="Listepuces"/>
        <w:numPr>
          <w:ilvl w:val="0"/>
          <w:numId w:val="31"/>
        </w:numPr>
      </w:pPr>
      <w:r>
        <w:t>La moyenne du nombre d’expéditions par famille (en se basant sur le nom)</w:t>
      </w:r>
    </w:p>
    <w:p w14:paraId="39ABE874" w14:textId="77777777" w:rsidR="007260FE" w:rsidRDefault="007260FE" w:rsidP="007260FE">
      <w:pPr>
        <w:pStyle w:val="Listepuces"/>
        <w:numPr>
          <w:ilvl w:val="0"/>
          <w:numId w:val="31"/>
        </w:numPr>
      </w:pPr>
      <w:r>
        <w:t>La moyenne du nombre d’expéditions par Dieux</w:t>
      </w:r>
    </w:p>
    <w:p w14:paraId="13018209" w14:textId="77777777" w:rsidR="007260FE" w:rsidRDefault="007260FE" w:rsidP="007260FE">
      <w:pPr>
        <w:pStyle w:val="Listepuces"/>
        <w:numPr>
          <w:ilvl w:val="0"/>
          <w:numId w:val="31"/>
        </w:numPr>
      </w:pPr>
      <w:r>
        <w:t>La moyenne du nombre de villes parcourues par expédition</w:t>
      </w:r>
    </w:p>
    <w:p w14:paraId="3BE64938" w14:textId="77777777" w:rsidR="007260FE" w:rsidRPr="009F07BF" w:rsidRDefault="007260FE" w:rsidP="007260FE">
      <w:pPr>
        <w:pStyle w:val="Listepuces"/>
        <w:numPr>
          <w:ilvl w:val="0"/>
          <w:numId w:val="31"/>
        </w:numPr>
      </w:pPr>
      <w:r>
        <w:t>La moyenne du nombre d’expéditions par ville</w:t>
      </w:r>
    </w:p>
    <w:p w14:paraId="0C93BACB" w14:textId="77777777" w:rsidR="007260FE" w:rsidRPr="00A90827" w:rsidRDefault="007260FE" w:rsidP="007260FE">
      <w:pPr>
        <w:pStyle w:val="Listepuces"/>
        <w:numPr>
          <w:ilvl w:val="0"/>
          <w:numId w:val="31"/>
        </w:numPr>
      </w:pPr>
      <w:r w:rsidRPr="00A90827">
        <w:t>La moyenne d’expéditions dirigées par héros</w:t>
      </w:r>
    </w:p>
    <w:p w14:paraId="1A71C23C" w14:textId="77777777" w:rsidR="007260FE" w:rsidRPr="00CC576C" w:rsidRDefault="007260FE" w:rsidP="007260FE">
      <w:pPr>
        <w:pStyle w:val="Listepuces"/>
        <w:numPr>
          <w:ilvl w:val="0"/>
          <w:numId w:val="31"/>
        </w:numPr>
      </w:pPr>
      <w:r w:rsidRPr="00CC576C">
        <w:t>La liste des héros protégés par Dieux</w:t>
      </w:r>
    </w:p>
    <w:p w14:paraId="19352C06" w14:textId="77777777" w:rsidR="007260FE" w:rsidRPr="00CC576C" w:rsidRDefault="007260FE" w:rsidP="007260FE">
      <w:pPr>
        <w:pStyle w:val="Listepuces"/>
        <w:numPr>
          <w:ilvl w:val="0"/>
          <w:numId w:val="31"/>
        </w:numPr>
      </w:pPr>
      <w:r w:rsidRPr="00CC576C">
        <w:t>La liste des navires par villes traversées</w:t>
      </w:r>
    </w:p>
    <w:p w14:paraId="27E6ACCF" w14:textId="77777777" w:rsidR="007260FE" w:rsidRPr="00CC576C" w:rsidRDefault="007260FE" w:rsidP="007260FE">
      <w:pPr>
        <w:pStyle w:val="Listepuces"/>
        <w:numPr>
          <w:ilvl w:val="0"/>
          <w:numId w:val="31"/>
        </w:numPr>
      </w:pPr>
      <w:r w:rsidRPr="00CC576C">
        <w:t>La liste des Dieux protecteurs par Héros</w:t>
      </w:r>
    </w:p>
    <w:p w14:paraId="578057BE" w14:textId="77777777" w:rsidR="007260FE" w:rsidRPr="00CC576C" w:rsidRDefault="007260FE" w:rsidP="007260FE">
      <w:pPr>
        <w:pStyle w:val="Listepuces"/>
        <w:numPr>
          <w:ilvl w:val="0"/>
          <w:numId w:val="31"/>
        </w:numPr>
      </w:pPr>
      <w:r w:rsidRPr="00CC576C">
        <w:t>La liste des expéditions avec sa ville de départ</w:t>
      </w:r>
    </w:p>
    <w:p w14:paraId="71B2E5FE" w14:textId="77777777" w:rsidR="007260FE" w:rsidRPr="00CC576C" w:rsidRDefault="007260FE" w:rsidP="007260FE">
      <w:pPr>
        <w:pStyle w:val="Listepuces"/>
        <w:numPr>
          <w:ilvl w:val="0"/>
          <w:numId w:val="31"/>
        </w:numPr>
      </w:pPr>
      <w:r w:rsidRPr="00CC576C">
        <w:t>La liste des villes traversées par expéditions</w:t>
      </w:r>
    </w:p>
    <w:p w14:paraId="772E3688" w14:textId="77777777" w:rsidR="007260FE" w:rsidRPr="00CC576C" w:rsidRDefault="007260FE" w:rsidP="007260FE">
      <w:pPr>
        <w:pStyle w:val="Listepuces"/>
        <w:numPr>
          <w:ilvl w:val="0"/>
          <w:numId w:val="31"/>
        </w:numPr>
      </w:pPr>
      <w:r w:rsidRPr="00CC576C">
        <w:t>La liste des expéditions par villes</w:t>
      </w:r>
    </w:p>
    <w:p w14:paraId="42EF09F3" w14:textId="77777777" w:rsidR="007260FE" w:rsidRPr="00CC576C" w:rsidRDefault="007260FE" w:rsidP="007260FE">
      <w:pPr>
        <w:pStyle w:val="Listepuces"/>
        <w:numPr>
          <w:ilvl w:val="0"/>
          <w:numId w:val="31"/>
        </w:numPr>
      </w:pPr>
      <w:r w:rsidRPr="00CC576C">
        <w:t>La liste des villes traversées par Héros</w:t>
      </w:r>
    </w:p>
    <w:p w14:paraId="675D8392" w14:textId="77777777" w:rsidR="007260FE" w:rsidRPr="00CC576C" w:rsidRDefault="007260FE" w:rsidP="007260FE">
      <w:pPr>
        <w:pStyle w:val="Listepuces"/>
        <w:numPr>
          <w:ilvl w:val="0"/>
          <w:numId w:val="31"/>
        </w:numPr>
      </w:pPr>
      <w:r w:rsidRPr="00CC576C">
        <w:lastRenderedPageBreak/>
        <w:t>La liste des villes traversées par Dieux</w:t>
      </w:r>
    </w:p>
    <w:p w14:paraId="098D5F25" w14:textId="77777777" w:rsidR="007260FE" w:rsidRPr="00CC576C" w:rsidRDefault="007260FE" w:rsidP="007260FE">
      <w:pPr>
        <w:pStyle w:val="Listepuces"/>
        <w:numPr>
          <w:ilvl w:val="0"/>
          <w:numId w:val="31"/>
        </w:numPr>
      </w:pPr>
      <w:r w:rsidRPr="00CC576C">
        <w:t>La liste des villes traversées par Famille</w:t>
      </w:r>
    </w:p>
    <w:p w14:paraId="0F87BF86" w14:textId="77777777" w:rsidR="007260FE" w:rsidRPr="003D1A20" w:rsidRDefault="007260FE" w:rsidP="007260FE">
      <w:pPr>
        <w:pStyle w:val="Listepuces"/>
        <w:numPr>
          <w:ilvl w:val="0"/>
          <w:numId w:val="31"/>
        </w:numPr>
      </w:pPr>
      <w:r w:rsidRPr="003D1A20">
        <w:t>La famille ou les familles la plus nombreuse</w:t>
      </w:r>
    </w:p>
    <w:p w14:paraId="65CB2A2E" w14:textId="77777777" w:rsidR="007260FE" w:rsidRPr="007260FE" w:rsidRDefault="007260FE" w:rsidP="007260FE">
      <w:pPr>
        <w:pStyle w:val="Listepuces"/>
        <w:numPr>
          <w:ilvl w:val="0"/>
          <w:numId w:val="31"/>
        </w:numPr>
      </w:pPr>
      <w:r w:rsidRPr="007260FE">
        <w:t>La ou les familles la moins nombreuse</w:t>
      </w:r>
    </w:p>
    <w:p w14:paraId="5BDAA9EB" w14:textId="7EA66961" w:rsidR="0010075E" w:rsidRDefault="0010075E" w:rsidP="0010075E">
      <w:pPr>
        <w:pStyle w:val="Titre3"/>
      </w:pPr>
      <w:r>
        <w:t>Requêtes de niveau II</w:t>
      </w:r>
    </w:p>
    <w:p w14:paraId="566571D2" w14:textId="77777777" w:rsidR="007260FE" w:rsidRPr="007260FE" w:rsidRDefault="007260FE" w:rsidP="007260FE">
      <w:pPr>
        <w:pStyle w:val="Listepuces"/>
        <w:numPr>
          <w:ilvl w:val="0"/>
          <w:numId w:val="35"/>
        </w:numPr>
      </w:pPr>
      <w:r w:rsidRPr="007260FE">
        <w:t>Le héros ayant dirigé le plus de héros différents</w:t>
      </w:r>
    </w:p>
    <w:p w14:paraId="0CCC67E6" w14:textId="77777777" w:rsidR="007260FE" w:rsidRPr="007260FE" w:rsidRDefault="007260FE" w:rsidP="007260FE">
      <w:pPr>
        <w:pStyle w:val="Listepuces"/>
        <w:numPr>
          <w:ilvl w:val="0"/>
          <w:numId w:val="35"/>
        </w:numPr>
      </w:pPr>
      <w:r w:rsidRPr="007260FE">
        <w:t>Capacité maximale de chaque bateau (les bateaux apparaissent plusieurs fois, mais l’équipage n’est pas au même nombre à chaque fois.</w:t>
      </w:r>
    </w:p>
    <w:p w14:paraId="18BA9788" w14:textId="77777777" w:rsidR="007260FE" w:rsidRPr="007260FE" w:rsidRDefault="007260FE" w:rsidP="007260FE">
      <w:pPr>
        <w:pStyle w:val="Listepuces"/>
        <w:numPr>
          <w:ilvl w:val="0"/>
          <w:numId w:val="35"/>
        </w:numPr>
      </w:pPr>
      <w:r w:rsidRPr="007260FE">
        <w:t>Le couple Dieu/bateau ayant fait le plus d’expéditions</w:t>
      </w:r>
    </w:p>
    <w:p w14:paraId="4953FFFE" w14:textId="77777777" w:rsidR="007260FE" w:rsidRPr="007260FE" w:rsidRDefault="007260FE" w:rsidP="007260FE">
      <w:pPr>
        <w:pStyle w:val="Listepuces"/>
        <w:numPr>
          <w:ilvl w:val="0"/>
          <w:numId w:val="35"/>
        </w:numPr>
      </w:pPr>
      <w:r w:rsidRPr="007260FE">
        <w:t>Le couple Dieu/bateau ayant fait le moins d’expéditions</w:t>
      </w:r>
    </w:p>
    <w:p w14:paraId="369086F8" w14:textId="77777777" w:rsidR="007260FE" w:rsidRPr="007260FE" w:rsidRDefault="007260FE" w:rsidP="007260FE">
      <w:pPr>
        <w:pStyle w:val="Listepuces"/>
        <w:numPr>
          <w:ilvl w:val="0"/>
          <w:numId w:val="35"/>
        </w:numPr>
      </w:pPr>
      <w:r w:rsidRPr="007260FE">
        <w:t>Le couple héros/Dieu ayant participé aux plus d’expéditions</w:t>
      </w:r>
    </w:p>
    <w:p w14:paraId="6196ADCF" w14:textId="77777777" w:rsidR="007260FE" w:rsidRPr="007260FE" w:rsidRDefault="007260FE" w:rsidP="007260FE">
      <w:pPr>
        <w:pStyle w:val="Listepuces"/>
        <w:numPr>
          <w:ilvl w:val="0"/>
          <w:numId w:val="35"/>
        </w:numPr>
      </w:pPr>
      <w:r w:rsidRPr="007260FE">
        <w:t>Le couple héros/Dieu ayant participé aux moins d’expéditions</w:t>
      </w:r>
    </w:p>
    <w:p w14:paraId="6C96D69B" w14:textId="77777777" w:rsidR="007260FE" w:rsidRPr="007260FE" w:rsidRDefault="007260FE" w:rsidP="007260FE">
      <w:pPr>
        <w:pStyle w:val="Listepuces"/>
        <w:numPr>
          <w:ilvl w:val="0"/>
          <w:numId w:val="35"/>
        </w:numPr>
      </w:pPr>
      <w:r w:rsidRPr="007260FE">
        <w:t>Le triplet héros/Dieu/bateau ayant participé aux plus d’expéditions</w:t>
      </w:r>
    </w:p>
    <w:p w14:paraId="71B3F489" w14:textId="77777777" w:rsidR="007260FE" w:rsidRPr="007260FE" w:rsidRDefault="007260FE" w:rsidP="007260FE">
      <w:pPr>
        <w:pStyle w:val="Listepuces"/>
        <w:numPr>
          <w:ilvl w:val="0"/>
          <w:numId w:val="35"/>
        </w:numPr>
      </w:pPr>
      <w:r w:rsidRPr="007260FE">
        <w:t>Le triplet héros/Dieu/bateau ayant participé aux moins d’expéditions</w:t>
      </w:r>
    </w:p>
    <w:p w14:paraId="1FB93245" w14:textId="77777777" w:rsidR="007260FE" w:rsidRPr="007260FE" w:rsidRDefault="007260FE" w:rsidP="007260FE">
      <w:pPr>
        <w:pStyle w:val="Listepuces"/>
        <w:numPr>
          <w:ilvl w:val="0"/>
          <w:numId w:val="35"/>
        </w:numPr>
      </w:pPr>
      <w:r w:rsidRPr="007260FE">
        <w:t>Le héros le plus voyageur (le plus de villes traversées différentes)</w:t>
      </w:r>
    </w:p>
    <w:p w14:paraId="1ECA3658" w14:textId="77777777" w:rsidR="007260FE" w:rsidRPr="007260FE" w:rsidRDefault="007260FE" w:rsidP="007260FE">
      <w:pPr>
        <w:pStyle w:val="Listepuces"/>
        <w:numPr>
          <w:ilvl w:val="0"/>
          <w:numId w:val="35"/>
        </w:numPr>
      </w:pPr>
      <w:r w:rsidRPr="007260FE">
        <w:t>Le héros le moins voyageur (le moins de villes traversées différentes)</w:t>
      </w:r>
    </w:p>
    <w:p w14:paraId="4E938710" w14:textId="77777777" w:rsidR="007260FE" w:rsidRPr="007260FE" w:rsidRDefault="007260FE" w:rsidP="007260FE">
      <w:pPr>
        <w:pStyle w:val="Listepuces"/>
        <w:numPr>
          <w:ilvl w:val="0"/>
          <w:numId w:val="35"/>
        </w:numPr>
      </w:pPr>
      <w:r w:rsidRPr="007260FE">
        <w:t>La famille (en se basant sur le nom) la plus voyageuse (le plus de villes traversées différentes)</w:t>
      </w:r>
    </w:p>
    <w:p w14:paraId="0CB15A64" w14:textId="77777777" w:rsidR="007260FE" w:rsidRPr="007260FE" w:rsidRDefault="007260FE" w:rsidP="007260FE">
      <w:pPr>
        <w:pStyle w:val="Listepuces"/>
        <w:numPr>
          <w:ilvl w:val="0"/>
          <w:numId w:val="35"/>
        </w:numPr>
      </w:pPr>
      <w:r w:rsidRPr="007260FE">
        <w:t>La famille (en se basant sur le nom) la moins voyageuse (le moins de villes traversées différentes)</w:t>
      </w:r>
    </w:p>
    <w:p w14:paraId="0AE55F2F" w14:textId="77777777" w:rsidR="007260FE" w:rsidRPr="007260FE" w:rsidRDefault="007260FE" w:rsidP="007260FE">
      <w:pPr>
        <w:pStyle w:val="Listepuces"/>
        <w:numPr>
          <w:ilvl w:val="0"/>
          <w:numId w:val="35"/>
        </w:numPr>
      </w:pPr>
      <w:r w:rsidRPr="007260FE">
        <w:t>Le couple famille/Dieu ayant participé aux plus d’expéditions</w:t>
      </w:r>
    </w:p>
    <w:p w14:paraId="1C815209" w14:textId="77777777" w:rsidR="007260FE" w:rsidRPr="007260FE" w:rsidRDefault="007260FE" w:rsidP="007260FE">
      <w:pPr>
        <w:pStyle w:val="Listepuces"/>
        <w:numPr>
          <w:ilvl w:val="0"/>
          <w:numId w:val="35"/>
        </w:numPr>
      </w:pPr>
      <w:r w:rsidRPr="007260FE">
        <w:t>Le couple famille/Dieu ayant participé aux moins d’expéditions</w:t>
      </w:r>
    </w:p>
    <w:p w14:paraId="2834F372" w14:textId="77777777" w:rsidR="007260FE" w:rsidRPr="007260FE" w:rsidRDefault="007260FE" w:rsidP="007260FE">
      <w:pPr>
        <w:pStyle w:val="Listepuces"/>
        <w:numPr>
          <w:ilvl w:val="0"/>
          <w:numId w:val="35"/>
        </w:numPr>
      </w:pPr>
      <w:r w:rsidRPr="007260FE">
        <w:t>La moyenne des villes traversées par une expédition</w:t>
      </w:r>
    </w:p>
    <w:p w14:paraId="126C1D88" w14:textId="77777777" w:rsidR="007260FE" w:rsidRPr="007260FE" w:rsidRDefault="007260FE" w:rsidP="007260FE">
      <w:pPr>
        <w:pStyle w:val="Listepuces"/>
        <w:numPr>
          <w:ilvl w:val="0"/>
          <w:numId w:val="35"/>
        </w:numPr>
      </w:pPr>
      <w:r w:rsidRPr="007260FE">
        <w:t>La moyenne des villes traversées par un bateau</w:t>
      </w:r>
    </w:p>
    <w:p w14:paraId="58B597F6" w14:textId="77777777" w:rsidR="007260FE" w:rsidRPr="007260FE" w:rsidRDefault="007260FE" w:rsidP="007260FE">
      <w:pPr>
        <w:pStyle w:val="Listepuces"/>
        <w:numPr>
          <w:ilvl w:val="0"/>
          <w:numId w:val="35"/>
        </w:numPr>
      </w:pPr>
      <w:r w:rsidRPr="007260FE">
        <w:t>Le Dieu le plus voyageur (le plus de villes traversées différentes)</w:t>
      </w:r>
    </w:p>
    <w:p w14:paraId="4993A2FD" w14:textId="77777777" w:rsidR="007260FE" w:rsidRPr="007260FE" w:rsidRDefault="007260FE" w:rsidP="007260FE">
      <w:pPr>
        <w:pStyle w:val="Listepuces"/>
        <w:numPr>
          <w:ilvl w:val="0"/>
          <w:numId w:val="35"/>
        </w:numPr>
      </w:pPr>
      <w:r w:rsidRPr="007260FE">
        <w:t>Le Dieu le moins voyageur (le moins de villes traversées différentes)</w:t>
      </w:r>
    </w:p>
    <w:p w14:paraId="3FE0AFF5" w14:textId="77777777" w:rsidR="007260FE" w:rsidRPr="007260FE" w:rsidRDefault="007260FE" w:rsidP="007260FE">
      <w:pPr>
        <w:pStyle w:val="Listepuces"/>
        <w:numPr>
          <w:ilvl w:val="0"/>
          <w:numId w:val="35"/>
        </w:numPr>
      </w:pPr>
      <w:r w:rsidRPr="007260FE">
        <w:t>Le bateau ayant fait le plus d’escales</w:t>
      </w:r>
    </w:p>
    <w:p w14:paraId="29CB20FF" w14:textId="77777777" w:rsidR="007260FE" w:rsidRPr="007260FE" w:rsidRDefault="007260FE" w:rsidP="007260FE">
      <w:pPr>
        <w:pStyle w:val="Listepuces"/>
        <w:numPr>
          <w:ilvl w:val="0"/>
          <w:numId w:val="35"/>
        </w:numPr>
      </w:pPr>
      <w:r w:rsidRPr="007260FE">
        <w:t>Le bateau ayant fait le moins d’escales</w:t>
      </w:r>
    </w:p>
    <w:p w14:paraId="70BDAC0D" w14:textId="77777777" w:rsidR="007260FE" w:rsidRPr="007260FE" w:rsidRDefault="007260FE" w:rsidP="007260FE">
      <w:pPr>
        <w:pStyle w:val="Listepuces"/>
        <w:numPr>
          <w:ilvl w:val="0"/>
          <w:numId w:val="35"/>
        </w:numPr>
      </w:pPr>
      <w:r w:rsidRPr="007260FE">
        <w:t>Le bateau ayant transporté le plus de monde</w:t>
      </w:r>
    </w:p>
    <w:p w14:paraId="377E71A0" w14:textId="77777777" w:rsidR="007260FE" w:rsidRPr="007260FE" w:rsidRDefault="007260FE" w:rsidP="007260FE">
      <w:pPr>
        <w:pStyle w:val="Listepuces"/>
        <w:numPr>
          <w:ilvl w:val="0"/>
          <w:numId w:val="35"/>
        </w:numPr>
      </w:pPr>
      <w:r w:rsidRPr="007260FE">
        <w:t>Le bateau ayant transporté le moins de monde</w:t>
      </w:r>
    </w:p>
    <w:p w14:paraId="08D9C731" w14:textId="77777777" w:rsidR="007260FE" w:rsidRPr="007260FE" w:rsidRDefault="007260FE" w:rsidP="007260FE">
      <w:pPr>
        <w:pStyle w:val="Listepuces"/>
        <w:numPr>
          <w:ilvl w:val="0"/>
          <w:numId w:val="35"/>
        </w:numPr>
      </w:pPr>
      <w:r w:rsidRPr="007260FE">
        <w:t>La liste des expéditions avec sa ville d’arrivée</w:t>
      </w:r>
    </w:p>
    <w:p w14:paraId="0C9BE166" w14:textId="6AB872B0" w:rsidR="00144447" w:rsidRDefault="00E04388" w:rsidP="00144447">
      <w:pPr>
        <w:pStyle w:val="Titre1"/>
      </w:pPr>
      <w:bookmarkStart w:id="8" w:name="_Toc127973400"/>
      <w:r>
        <w:lastRenderedPageBreak/>
        <w:t>Correction</w:t>
      </w:r>
      <w:bookmarkEnd w:id="8"/>
    </w:p>
    <w:p w14:paraId="2470F545" w14:textId="77777777" w:rsidR="00E04388" w:rsidRDefault="00E04388" w:rsidP="00E04388">
      <w:pPr>
        <w:pStyle w:val="Titre3"/>
      </w:pPr>
      <w:r>
        <w:t>Requêtes de niveau I</w:t>
      </w:r>
    </w:p>
    <w:p w14:paraId="18ED6322" w14:textId="25C9AC11" w:rsidR="00BE3664" w:rsidRDefault="00BE3664" w:rsidP="00E04388">
      <w:pPr>
        <w:pStyle w:val="Listepuces"/>
        <w:numPr>
          <w:ilvl w:val="0"/>
          <w:numId w:val="36"/>
        </w:numPr>
      </w:pPr>
      <w:r>
        <w:t>La liste des villes</w:t>
      </w:r>
    </w:p>
    <w:p w14:paraId="23C78061" w14:textId="64AF1429" w:rsidR="00BE3664" w:rsidRPr="00252885" w:rsidRDefault="00BE3664" w:rsidP="00437E6B">
      <w:pPr>
        <w:pStyle w:val="CodeSQL"/>
        <w:ind w:left="170"/>
      </w:pPr>
      <w:r w:rsidRPr="00252885">
        <w:t xml:space="preserve">SELECT </w:t>
      </w:r>
      <w:r>
        <w:t>nom from ville</w:t>
      </w:r>
    </w:p>
    <w:p w14:paraId="1C7E1031" w14:textId="3B0DBBE0" w:rsidR="00E04388" w:rsidRDefault="00E04388" w:rsidP="00E04388">
      <w:pPr>
        <w:pStyle w:val="Listepuces"/>
        <w:numPr>
          <w:ilvl w:val="0"/>
          <w:numId w:val="36"/>
        </w:numPr>
      </w:pPr>
      <w:r>
        <w:t>Le héros ou les héros ayant participé aux</w:t>
      </w:r>
      <w:r w:rsidRPr="009F07BF">
        <w:t xml:space="preserve"> plus d’expéditions</w:t>
      </w:r>
    </w:p>
    <w:p w14:paraId="21EDE4D8" w14:textId="2253EF80" w:rsidR="00940811" w:rsidRPr="00252885" w:rsidRDefault="00940811" w:rsidP="00940811">
      <w:pPr>
        <w:pStyle w:val="CodeSQL"/>
      </w:pPr>
      <w:r w:rsidRPr="00252885">
        <w:t>SELECT Heros.Nom, Heros.Prenom, NBExpeditions</w:t>
      </w:r>
    </w:p>
    <w:p w14:paraId="3E7104D1" w14:textId="77777777" w:rsidR="00940811" w:rsidRPr="00252885" w:rsidRDefault="00940811" w:rsidP="00940811">
      <w:pPr>
        <w:pStyle w:val="CodeSQL"/>
      </w:pPr>
      <w:r w:rsidRPr="00252885">
        <w:t>FROM Heros, (SELECT Participe.ID_Heros AS ID_Heros, COUNT(*) AS NBExpeditions</w:t>
      </w:r>
    </w:p>
    <w:p w14:paraId="10D2914F" w14:textId="77777777" w:rsidR="00940811" w:rsidRPr="00252885" w:rsidRDefault="00940811" w:rsidP="00940811">
      <w:pPr>
        <w:pStyle w:val="CodeSQL"/>
      </w:pPr>
      <w:r w:rsidRPr="00252885">
        <w:t xml:space="preserve">    FROM Participe</w:t>
      </w:r>
    </w:p>
    <w:p w14:paraId="791D2CD5" w14:textId="77777777" w:rsidR="00940811" w:rsidRPr="00252885" w:rsidRDefault="00940811" w:rsidP="00940811">
      <w:pPr>
        <w:pStyle w:val="CodeSQL"/>
      </w:pPr>
      <w:r w:rsidRPr="00252885">
        <w:t xml:space="preserve">    GROUP BY Participe.ID_Heros</w:t>
      </w:r>
    </w:p>
    <w:p w14:paraId="6F4DDCDD" w14:textId="77777777" w:rsidR="00940811" w:rsidRPr="00252885" w:rsidRDefault="00940811" w:rsidP="00940811">
      <w:pPr>
        <w:pStyle w:val="CodeSQL"/>
      </w:pPr>
      <w:r w:rsidRPr="00252885">
        <w:t xml:space="preserve">    HAVING COUNT(*) IN (</w:t>
      </w:r>
    </w:p>
    <w:p w14:paraId="191F034C" w14:textId="77777777" w:rsidR="00940811" w:rsidRPr="00252885" w:rsidRDefault="00940811" w:rsidP="00940811">
      <w:pPr>
        <w:pStyle w:val="CodeSQL"/>
      </w:pPr>
      <w:r w:rsidRPr="00252885">
        <w:t xml:space="preserve">        SELECT MAX(NB) as MaxNbExpeditions</w:t>
      </w:r>
    </w:p>
    <w:p w14:paraId="55CE3B92" w14:textId="77777777" w:rsidR="00940811" w:rsidRPr="00252885" w:rsidRDefault="00940811" w:rsidP="00940811">
      <w:pPr>
        <w:pStyle w:val="CodeSQL"/>
      </w:pPr>
      <w:r w:rsidRPr="00252885">
        <w:t xml:space="preserve">        FROM (</w:t>
      </w:r>
    </w:p>
    <w:p w14:paraId="63D03C62" w14:textId="77777777" w:rsidR="00940811" w:rsidRPr="00252885" w:rsidRDefault="00940811" w:rsidP="00940811">
      <w:pPr>
        <w:pStyle w:val="CodeSQL"/>
      </w:pPr>
      <w:r w:rsidRPr="00252885">
        <w:t xml:space="preserve">            SELECT Participe.ID_Heros, COUNT(*) AS NB</w:t>
      </w:r>
    </w:p>
    <w:p w14:paraId="46A96E77" w14:textId="77777777" w:rsidR="00940811" w:rsidRPr="00252885" w:rsidRDefault="00940811" w:rsidP="00940811">
      <w:pPr>
        <w:pStyle w:val="CodeSQL"/>
      </w:pPr>
      <w:r w:rsidRPr="00252885">
        <w:t xml:space="preserve">            FROM Participe</w:t>
      </w:r>
    </w:p>
    <w:p w14:paraId="6CFFB686" w14:textId="77777777" w:rsidR="00940811" w:rsidRPr="00252885" w:rsidRDefault="00940811" w:rsidP="00940811">
      <w:pPr>
        <w:pStyle w:val="CodeSQL"/>
      </w:pPr>
      <w:r w:rsidRPr="00252885">
        <w:t xml:space="preserve">            GROUP BY Participe.ID_Heros)</w:t>
      </w:r>
    </w:p>
    <w:p w14:paraId="290A3714" w14:textId="77777777" w:rsidR="00940811" w:rsidRPr="00252885" w:rsidRDefault="00940811" w:rsidP="00940811">
      <w:pPr>
        <w:pStyle w:val="CodeSQL"/>
      </w:pPr>
      <w:r w:rsidRPr="00252885">
        <w:t xml:space="preserve">    )</w:t>
      </w:r>
    </w:p>
    <w:p w14:paraId="07EFD29C" w14:textId="77777777" w:rsidR="00940811" w:rsidRPr="00252885" w:rsidRDefault="00940811" w:rsidP="00940811">
      <w:pPr>
        <w:pStyle w:val="CodeSQL"/>
      </w:pPr>
      <w:r w:rsidRPr="00252885">
        <w:t>)  AS Calcul</w:t>
      </w:r>
    </w:p>
    <w:p w14:paraId="166F6412" w14:textId="77777777" w:rsidR="00940811" w:rsidRPr="00252885" w:rsidRDefault="00940811" w:rsidP="00940811">
      <w:pPr>
        <w:pStyle w:val="CodeSQL"/>
      </w:pPr>
      <w:r w:rsidRPr="00252885">
        <w:t>WHERE Heros.ID = Calcul.ID_Heros;</w:t>
      </w:r>
    </w:p>
    <w:p w14:paraId="2B3FDD27" w14:textId="730C68A9" w:rsidR="00E04388" w:rsidRDefault="00E04388" w:rsidP="00E04388">
      <w:pPr>
        <w:pStyle w:val="Listepuces"/>
        <w:numPr>
          <w:ilvl w:val="0"/>
          <w:numId w:val="36"/>
        </w:numPr>
      </w:pPr>
      <w:r>
        <w:t>Le héros ou les héros ayant participé aux</w:t>
      </w:r>
      <w:r w:rsidRPr="009F07BF">
        <w:t xml:space="preserve"> moins d’expéditions</w:t>
      </w:r>
    </w:p>
    <w:p w14:paraId="07270A8B" w14:textId="13FF7B45" w:rsidR="00940811" w:rsidRPr="00252885" w:rsidRDefault="00940811" w:rsidP="00940811">
      <w:pPr>
        <w:pStyle w:val="CodeSQL"/>
      </w:pPr>
      <w:r w:rsidRPr="00252885">
        <w:t>SELECT Heros.Nom, Heros.Prenom, NBExpeditions</w:t>
      </w:r>
    </w:p>
    <w:p w14:paraId="7FCC38E1" w14:textId="77777777" w:rsidR="00940811" w:rsidRPr="00252885" w:rsidRDefault="00940811" w:rsidP="00940811">
      <w:pPr>
        <w:pStyle w:val="CodeSQL"/>
      </w:pPr>
      <w:r w:rsidRPr="00252885">
        <w:t>FROM Heros, (SELECT Participe.ID_Heros AS ID_Heros, COUNT(*) AS NBExpeditions</w:t>
      </w:r>
    </w:p>
    <w:p w14:paraId="58AF0D64" w14:textId="77777777" w:rsidR="00940811" w:rsidRPr="00252885" w:rsidRDefault="00940811" w:rsidP="00940811">
      <w:pPr>
        <w:pStyle w:val="CodeSQL"/>
      </w:pPr>
      <w:r w:rsidRPr="00252885">
        <w:t xml:space="preserve">    FROM Participe</w:t>
      </w:r>
    </w:p>
    <w:p w14:paraId="4EA1A6B2" w14:textId="77777777" w:rsidR="00940811" w:rsidRPr="00252885" w:rsidRDefault="00940811" w:rsidP="00940811">
      <w:pPr>
        <w:pStyle w:val="CodeSQL"/>
      </w:pPr>
      <w:r w:rsidRPr="00252885">
        <w:t xml:space="preserve">    GROUP BY Participe.ID_Heros</w:t>
      </w:r>
    </w:p>
    <w:p w14:paraId="2A84CDB0" w14:textId="77777777" w:rsidR="00940811" w:rsidRPr="00252885" w:rsidRDefault="00940811" w:rsidP="00940811">
      <w:pPr>
        <w:pStyle w:val="CodeSQL"/>
      </w:pPr>
      <w:r w:rsidRPr="00252885">
        <w:t xml:space="preserve">    HAVING COUNT(*) IN (</w:t>
      </w:r>
    </w:p>
    <w:p w14:paraId="43D3964E" w14:textId="77777777" w:rsidR="00940811" w:rsidRPr="00252885" w:rsidRDefault="00940811" w:rsidP="00940811">
      <w:pPr>
        <w:pStyle w:val="CodeSQL"/>
      </w:pPr>
      <w:r w:rsidRPr="00252885">
        <w:t xml:space="preserve">        SELECT MIN(NB) as MaxNbExpeditions</w:t>
      </w:r>
    </w:p>
    <w:p w14:paraId="2739FF1C" w14:textId="77777777" w:rsidR="00940811" w:rsidRPr="00252885" w:rsidRDefault="00940811" w:rsidP="00940811">
      <w:pPr>
        <w:pStyle w:val="CodeSQL"/>
      </w:pPr>
      <w:r w:rsidRPr="00252885">
        <w:t xml:space="preserve">        FROM (</w:t>
      </w:r>
    </w:p>
    <w:p w14:paraId="76FCA7AA" w14:textId="77777777" w:rsidR="00940811" w:rsidRPr="00252885" w:rsidRDefault="00940811" w:rsidP="00940811">
      <w:pPr>
        <w:pStyle w:val="CodeSQL"/>
      </w:pPr>
      <w:r w:rsidRPr="00252885">
        <w:t xml:space="preserve">            SELECT Participe.ID_Heros, COUNT(*) AS NB</w:t>
      </w:r>
    </w:p>
    <w:p w14:paraId="55B9246F" w14:textId="77777777" w:rsidR="00940811" w:rsidRPr="00252885" w:rsidRDefault="00940811" w:rsidP="00940811">
      <w:pPr>
        <w:pStyle w:val="CodeSQL"/>
      </w:pPr>
      <w:r w:rsidRPr="00252885">
        <w:t xml:space="preserve">            FROM Participe</w:t>
      </w:r>
    </w:p>
    <w:p w14:paraId="3AB7A3F2" w14:textId="77777777" w:rsidR="00940811" w:rsidRPr="00252885" w:rsidRDefault="00940811" w:rsidP="00940811">
      <w:pPr>
        <w:pStyle w:val="CodeSQL"/>
      </w:pPr>
      <w:r w:rsidRPr="00252885">
        <w:t xml:space="preserve">            GROUP BY Participe.ID_Heros)</w:t>
      </w:r>
    </w:p>
    <w:p w14:paraId="32194ACA" w14:textId="77777777" w:rsidR="00940811" w:rsidRPr="00252885" w:rsidRDefault="00940811" w:rsidP="00940811">
      <w:pPr>
        <w:pStyle w:val="CodeSQL"/>
      </w:pPr>
      <w:r w:rsidRPr="00252885">
        <w:t xml:space="preserve">    )</w:t>
      </w:r>
    </w:p>
    <w:p w14:paraId="0F56F2FD" w14:textId="77777777" w:rsidR="00940811" w:rsidRPr="00252885" w:rsidRDefault="00940811" w:rsidP="00940811">
      <w:pPr>
        <w:pStyle w:val="CodeSQL"/>
      </w:pPr>
      <w:r w:rsidRPr="00252885">
        <w:t>)  AS Calcul</w:t>
      </w:r>
    </w:p>
    <w:p w14:paraId="15B491F4" w14:textId="77777777" w:rsidR="00940811" w:rsidRPr="00252885" w:rsidRDefault="00940811" w:rsidP="00940811">
      <w:pPr>
        <w:pStyle w:val="CodeSQL"/>
      </w:pPr>
      <w:r w:rsidRPr="00252885">
        <w:t>WHERE Heros.ID = Calcul.ID_Heros;</w:t>
      </w:r>
    </w:p>
    <w:p w14:paraId="4C13E13B" w14:textId="77777777" w:rsidR="00E04388" w:rsidRPr="009F07BF" w:rsidRDefault="00E04388" w:rsidP="00E04388">
      <w:pPr>
        <w:pStyle w:val="Listepuces"/>
        <w:numPr>
          <w:ilvl w:val="0"/>
          <w:numId w:val="36"/>
        </w:numPr>
      </w:pPr>
      <w:r w:rsidRPr="009F07BF">
        <w:t>La famille</w:t>
      </w:r>
      <w:r>
        <w:t xml:space="preserve"> ou les familles</w:t>
      </w:r>
      <w:r w:rsidRPr="009F07BF">
        <w:t xml:space="preserve"> (en se basant sur le nom) ayant participé aux plus d’expéditions</w:t>
      </w:r>
    </w:p>
    <w:p w14:paraId="7D744757" w14:textId="2BFFC20A" w:rsidR="00940811" w:rsidRPr="00252885" w:rsidRDefault="00940811" w:rsidP="00940811">
      <w:pPr>
        <w:pStyle w:val="CodeSQL"/>
      </w:pPr>
      <w:r w:rsidRPr="00252885">
        <w:t>SELECT DISTINCT Heros.Nom, NBExpeditions</w:t>
      </w:r>
    </w:p>
    <w:p w14:paraId="70E1C97E" w14:textId="77777777" w:rsidR="00940811" w:rsidRPr="00252885" w:rsidRDefault="00940811" w:rsidP="00940811">
      <w:pPr>
        <w:pStyle w:val="CodeSQL"/>
      </w:pPr>
      <w:r w:rsidRPr="00252885">
        <w:t>FROM Heros, (SELECT Heros.Nom, COUNT(*) AS NBExpeditions</w:t>
      </w:r>
    </w:p>
    <w:p w14:paraId="20FBCE67" w14:textId="77777777" w:rsidR="00940811" w:rsidRPr="00252885" w:rsidRDefault="00940811" w:rsidP="00940811">
      <w:pPr>
        <w:pStyle w:val="CodeSQL"/>
      </w:pPr>
      <w:r w:rsidRPr="00252885">
        <w:t xml:space="preserve">    FROM Heros INNER JOIN Participe ON Heros.ID = Participe.ID_Heros</w:t>
      </w:r>
    </w:p>
    <w:p w14:paraId="772A00FC" w14:textId="77777777" w:rsidR="00940811" w:rsidRPr="00252885" w:rsidRDefault="00940811" w:rsidP="00940811">
      <w:pPr>
        <w:pStyle w:val="CodeSQL"/>
      </w:pPr>
      <w:r w:rsidRPr="00252885">
        <w:t xml:space="preserve">    GROUP BY Heros.Nom</w:t>
      </w:r>
    </w:p>
    <w:p w14:paraId="2174ACE6" w14:textId="77777777" w:rsidR="00940811" w:rsidRPr="00252885" w:rsidRDefault="00940811" w:rsidP="00940811">
      <w:pPr>
        <w:pStyle w:val="CodeSQL"/>
      </w:pPr>
      <w:r w:rsidRPr="00252885">
        <w:t xml:space="preserve">    HAVING COUNT(*) IN (</w:t>
      </w:r>
    </w:p>
    <w:p w14:paraId="1419B605" w14:textId="77777777" w:rsidR="00940811" w:rsidRPr="00252885" w:rsidRDefault="00940811" w:rsidP="00940811">
      <w:pPr>
        <w:pStyle w:val="CodeSQL"/>
      </w:pPr>
      <w:r w:rsidRPr="00252885">
        <w:t xml:space="preserve">        SELECT MAX(NB) as MaxNbExpeditions</w:t>
      </w:r>
    </w:p>
    <w:p w14:paraId="396895B7" w14:textId="77777777" w:rsidR="00940811" w:rsidRPr="00252885" w:rsidRDefault="00940811" w:rsidP="00940811">
      <w:pPr>
        <w:pStyle w:val="CodeSQL"/>
      </w:pPr>
      <w:r w:rsidRPr="00252885">
        <w:t xml:space="preserve">        FROM (</w:t>
      </w:r>
    </w:p>
    <w:p w14:paraId="7C445449" w14:textId="77777777" w:rsidR="00940811" w:rsidRPr="00252885" w:rsidRDefault="00940811" w:rsidP="00940811">
      <w:pPr>
        <w:pStyle w:val="CodeSQL"/>
      </w:pPr>
      <w:r w:rsidRPr="00252885">
        <w:t xml:space="preserve">            SELECT Heros.Nom, COUNT(*) AS NB</w:t>
      </w:r>
    </w:p>
    <w:p w14:paraId="6462674F" w14:textId="77777777" w:rsidR="00940811" w:rsidRPr="00252885" w:rsidRDefault="00940811" w:rsidP="00940811">
      <w:pPr>
        <w:pStyle w:val="CodeSQL"/>
      </w:pPr>
      <w:r w:rsidRPr="00252885">
        <w:t xml:space="preserve">            FROM Heros INNER JOIN Participe ON Heros.ID = Participe.ID_Heros</w:t>
      </w:r>
    </w:p>
    <w:p w14:paraId="2E222608" w14:textId="77777777" w:rsidR="00940811" w:rsidRPr="00252885" w:rsidRDefault="00940811" w:rsidP="00940811">
      <w:pPr>
        <w:pStyle w:val="CodeSQL"/>
      </w:pPr>
      <w:r w:rsidRPr="00252885">
        <w:t xml:space="preserve">            GROUP BY Heros.Nom)</w:t>
      </w:r>
    </w:p>
    <w:p w14:paraId="6F19BCB2" w14:textId="77777777" w:rsidR="00940811" w:rsidRPr="00252885" w:rsidRDefault="00940811" w:rsidP="00940811">
      <w:pPr>
        <w:pStyle w:val="CodeSQL"/>
      </w:pPr>
      <w:r w:rsidRPr="00252885">
        <w:t xml:space="preserve">    )</w:t>
      </w:r>
    </w:p>
    <w:p w14:paraId="4968F6EB" w14:textId="77777777" w:rsidR="00940811" w:rsidRPr="00252885" w:rsidRDefault="00940811" w:rsidP="00940811">
      <w:pPr>
        <w:pStyle w:val="CodeSQL"/>
      </w:pPr>
      <w:r w:rsidRPr="00252885">
        <w:t>)  AS Calcul</w:t>
      </w:r>
    </w:p>
    <w:p w14:paraId="5AD571C2" w14:textId="22C86B15" w:rsidR="00940811" w:rsidRDefault="00940811" w:rsidP="00940811">
      <w:pPr>
        <w:pStyle w:val="CodeSQL"/>
      </w:pPr>
      <w:r w:rsidRPr="00252885">
        <w:t>WHERE Heros.Nom = Calcul.Nom;</w:t>
      </w:r>
    </w:p>
    <w:p w14:paraId="66AAE5EA" w14:textId="77777777" w:rsidR="00813DED" w:rsidRDefault="00813DED">
      <w:pPr>
        <w:spacing w:before="0" w:after="160" w:line="259" w:lineRule="auto"/>
        <w:jc w:val="left"/>
      </w:pPr>
      <w:r>
        <w:br w:type="page"/>
      </w:r>
    </w:p>
    <w:p w14:paraId="31B479E3" w14:textId="3744D4F7" w:rsidR="00E04388" w:rsidRPr="009F07BF" w:rsidRDefault="00940811" w:rsidP="00940811">
      <w:pPr>
        <w:pStyle w:val="Listepuces"/>
        <w:numPr>
          <w:ilvl w:val="0"/>
          <w:numId w:val="36"/>
        </w:numPr>
      </w:pPr>
      <w:r w:rsidRPr="009F07BF">
        <w:lastRenderedPageBreak/>
        <w:t xml:space="preserve"> </w:t>
      </w:r>
      <w:r w:rsidR="00E04388" w:rsidRPr="009F07BF">
        <w:t xml:space="preserve">La famille </w:t>
      </w:r>
      <w:r w:rsidR="00E04388">
        <w:t>ou les familles</w:t>
      </w:r>
      <w:r w:rsidR="00E04388" w:rsidRPr="009F07BF">
        <w:t xml:space="preserve"> (en se basant sur le nom) ayant participé aux moins d’expéditions</w:t>
      </w:r>
    </w:p>
    <w:p w14:paraId="373A4DAF" w14:textId="539FD612" w:rsidR="00940811" w:rsidRPr="00252885" w:rsidRDefault="00940811" w:rsidP="00940811">
      <w:pPr>
        <w:pStyle w:val="CodeSQL"/>
      </w:pPr>
      <w:r w:rsidRPr="00252885">
        <w:t>SELECT DISTINCT Heros.Nom, NBExpeditions</w:t>
      </w:r>
    </w:p>
    <w:p w14:paraId="52C2F3FC" w14:textId="77777777" w:rsidR="00940811" w:rsidRPr="00252885" w:rsidRDefault="00940811" w:rsidP="00940811">
      <w:pPr>
        <w:pStyle w:val="CodeSQL"/>
      </w:pPr>
      <w:r w:rsidRPr="00252885">
        <w:t>FROM Heros, (SELECT Heros.Nom, COUNT(*) AS NBExpeditions</w:t>
      </w:r>
    </w:p>
    <w:p w14:paraId="1C16FA58" w14:textId="77777777" w:rsidR="00940811" w:rsidRPr="00252885" w:rsidRDefault="00940811" w:rsidP="00940811">
      <w:pPr>
        <w:pStyle w:val="CodeSQL"/>
      </w:pPr>
      <w:r w:rsidRPr="00252885">
        <w:t xml:space="preserve">    FROM Heros INNER JOIN Participe ON Heros.ID = Participe.ID_Heros</w:t>
      </w:r>
    </w:p>
    <w:p w14:paraId="388EB5BF" w14:textId="77777777" w:rsidR="00940811" w:rsidRPr="00252885" w:rsidRDefault="00940811" w:rsidP="00940811">
      <w:pPr>
        <w:pStyle w:val="CodeSQL"/>
      </w:pPr>
      <w:r w:rsidRPr="00252885">
        <w:t xml:space="preserve">    GROUP BY Heros.Nom</w:t>
      </w:r>
    </w:p>
    <w:p w14:paraId="55DF2791" w14:textId="77777777" w:rsidR="00940811" w:rsidRPr="00252885" w:rsidRDefault="00940811" w:rsidP="00940811">
      <w:pPr>
        <w:pStyle w:val="CodeSQL"/>
      </w:pPr>
      <w:r w:rsidRPr="00252885">
        <w:t xml:space="preserve">    HAVING COUNT(*) IN (</w:t>
      </w:r>
    </w:p>
    <w:p w14:paraId="6CFDD4F1" w14:textId="77777777" w:rsidR="00940811" w:rsidRPr="00252885" w:rsidRDefault="00940811" w:rsidP="00940811">
      <w:pPr>
        <w:pStyle w:val="CodeSQL"/>
      </w:pPr>
      <w:r w:rsidRPr="00252885">
        <w:t xml:space="preserve">        SELECT MIN(NB) as MaxNbExpeditions</w:t>
      </w:r>
    </w:p>
    <w:p w14:paraId="60DF17A3" w14:textId="77777777" w:rsidR="00940811" w:rsidRPr="00252885" w:rsidRDefault="00940811" w:rsidP="00940811">
      <w:pPr>
        <w:pStyle w:val="CodeSQL"/>
      </w:pPr>
      <w:r w:rsidRPr="00252885">
        <w:t xml:space="preserve">        FROM (</w:t>
      </w:r>
    </w:p>
    <w:p w14:paraId="699AAC3E" w14:textId="77777777" w:rsidR="00940811" w:rsidRPr="00252885" w:rsidRDefault="00940811" w:rsidP="00940811">
      <w:pPr>
        <w:pStyle w:val="CodeSQL"/>
      </w:pPr>
      <w:r w:rsidRPr="00252885">
        <w:t xml:space="preserve">            SELECT Heros.Nom, COUNT(*) AS NB</w:t>
      </w:r>
    </w:p>
    <w:p w14:paraId="6DCEB32B" w14:textId="77777777" w:rsidR="00940811" w:rsidRPr="00252885" w:rsidRDefault="00940811" w:rsidP="00940811">
      <w:pPr>
        <w:pStyle w:val="CodeSQL"/>
      </w:pPr>
      <w:r w:rsidRPr="00252885">
        <w:t xml:space="preserve">            FROM Heros INNER JOIN Participe ON Heros.ID = Participe.ID_Heros</w:t>
      </w:r>
    </w:p>
    <w:p w14:paraId="2DBC60FF" w14:textId="77777777" w:rsidR="00940811" w:rsidRPr="00252885" w:rsidRDefault="00940811" w:rsidP="00940811">
      <w:pPr>
        <w:pStyle w:val="CodeSQL"/>
      </w:pPr>
      <w:r w:rsidRPr="00252885">
        <w:t xml:space="preserve">            GROUP BY Heros.Nom)</w:t>
      </w:r>
    </w:p>
    <w:p w14:paraId="2EE1F187" w14:textId="77777777" w:rsidR="00940811" w:rsidRPr="00252885" w:rsidRDefault="00940811" w:rsidP="00940811">
      <w:pPr>
        <w:pStyle w:val="CodeSQL"/>
      </w:pPr>
      <w:r w:rsidRPr="00252885">
        <w:t xml:space="preserve">    )</w:t>
      </w:r>
    </w:p>
    <w:p w14:paraId="2CFB882F" w14:textId="77777777" w:rsidR="00940811" w:rsidRPr="00252885" w:rsidRDefault="00940811" w:rsidP="00940811">
      <w:pPr>
        <w:pStyle w:val="CodeSQL"/>
      </w:pPr>
      <w:r w:rsidRPr="00252885">
        <w:t>)  AS Calcul</w:t>
      </w:r>
    </w:p>
    <w:p w14:paraId="48A43922" w14:textId="77777777" w:rsidR="00940811" w:rsidRPr="00252885" w:rsidRDefault="00940811" w:rsidP="00940811">
      <w:pPr>
        <w:pStyle w:val="CodeSQL"/>
      </w:pPr>
      <w:r w:rsidRPr="00252885">
        <w:t>WHERE Heros.Nom = Calcul.Nom;</w:t>
      </w:r>
    </w:p>
    <w:p w14:paraId="73B4D10E" w14:textId="4366C0DB" w:rsidR="00E04388" w:rsidRPr="009F07BF" w:rsidRDefault="00940811" w:rsidP="00940811">
      <w:pPr>
        <w:pStyle w:val="Listepuces"/>
        <w:numPr>
          <w:ilvl w:val="0"/>
          <w:numId w:val="36"/>
        </w:numPr>
      </w:pPr>
      <w:r w:rsidRPr="009F07BF">
        <w:t xml:space="preserve"> </w:t>
      </w:r>
      <w:r w:rsidR="00E04388" w:rsidRPr="009F07BF">
        <w:t xml:space="preserve">Le Dieu </w:t>
      </w:r>
      <w:r w:rsidR="00E04388">
        <w:t xml:space="preserve">ou les Dieux </w:t>
      </w:r>
      <w:r w:rsidR="00E04388" w:rsidRPr="009F07BF">
        <w:t>ayant protégé le plus d’expéditions</w:t>
      </w:r>
    </w:p>
    <w:p w14:paraId="60FECD6F" w14:textId="50FABBBC" w:rsidR="00940811" w:rsidRPr="00252885" w:rsidRDefault="00940811" w:rsidP="00940811">
      <w:pPr>
        <w:pStyle w:val="CodeSQL"/>
      </w:pPr>
      <w:r w:rsidRPr="00252885">
        <w:t>SELECT Divinite.Nom, NBExpeditions</w:t>
      </w:r>
    </w:p>
    <w:p w14:paraId="2A1BF5FD" w14:textId="77777777" w:rsidR="00940811" w:rsidRPr="00252885" w:rsidRDefault="00940811" w:rsidP="00940811">
      <w:pPr>
        <w:pStyle w:val="CodeSQL"/>
      </w:pPr>
      <w:r w:rsidRPr="00252885">
        <w:t>FROM Divinite, (SELECT Expedition.ID_Divinite AS ID_Divinite, COUNT(*) AS NBExpeditions</w:t>
      </w:r>
    </w:p>
    <w:p w14:paraId="0DB8BC83" w14:textId="77777777" w:rsidR="00940811" w:rsidRPr="00252885" w:rsidRDefault="00940811" w:rsidP="00940811">
      <w:pPr>
        <w:pStyle w:val="CodeSQL"/>
      </w:pPr>
      <w:r w:rsidRPr="00252885">
        <w:t xml:space="preserve">    FROM Expedition</w:t>
      </w:r>
    </w:p>
    <w:p w14:paraId="032499A7" w14:textId="77777777" w:rsidR="00940811" w:rsidRPr="00252885" w:rsidRDefault="00940811" w:rsidP="00940811">
      <w:pPr>
        <w:pStyle w:val="CodeSQL"/>
      </w:pPr>
      <w:r w:rsidRPr="00252885">
        <w:t xml:space="preserve">    GROUP BY Expedition.ID_Divinite</w:t>
      </w:r>
    </w:p>
    <w:p w14:paraId="2E2747A7" w14:textId="77777777" w:rsidR="00940811" w:rsidRPr="00252885" w:rsidRDefault="00940811" w:rsidP="00940811">
      <w:pPr>
        <w:pStyle w:val="CodeSQL"/>
      </w:pPr>
      <w:r w:rsidRPr="00252885">
        <w:t xml:space="preserve">    HAVING COUNT(*) IN (</w:t>
      </w:r>
    </w:p>
    <w:p w14:paraId="33F49D0D" w14:textId="77777777" w:rsidR="00940811" w:rsidRPr="00252885" w:rsidRDefault="00940811" w:rsidP="00940811">
      <w:pPr>
        <w:pStyle w:val="CodeSQL"/>
      </w:pPr>
      <w:r w:rsidRPr="00252885">
        <w:t xml:space="preserve">        SELECT MAX(NB) as MaxNbExpeditions</w:t>
      </w:r>
    </w:p>
    <w:p w14:paraId="4A39BBDC" w14:textId="77777777" w:rsidR="00940811" w:rsidRPr="00252885" w:rsidRDefault="00940811" w:rsidP="00940811">
      <w:pPr>
        <w:pStyle w:val="CodeSQL"/>
      </w:pPr>
      <w:r w:rsidRPr="00252885">
        <w:t xml:space="preserve">        FROM (</w:t>
      </w:r>
    </w:p>
    <w:p w14:paraId="23E8D358" w14:textId="77777777" w:rsidR="00940811" w:rsidRPr="00252885" w:rsidRDefault="00940811" w:rsidP="00940811">
      <w:pPr>
        <w:pStyle w:val="CodeSQL"/>
      </w:pPr>
      <w:r w:rsidRPr="00252885">
        <w:t xml:space="preserve">            SELECT Expedition.ID_Divinite, COUNT(*) AS NB</w:t>
      </w:r>
    </w:p>
    <w:p w14:paraId="3600AA71" w14:textId="77777777" w:rsidR="00940811" w:rsidRPr="00252885" w:rsidRDefault="00940811" w:rsidP="00940811">
      <w:pPr>
        <w:pStyle w:val="CodeSQL"/>
      </w:pPr>
      <w:r w:rsidRPr="00252885">
        <w:t xml:space="preserve">            FROM Expedition</w:t>
      </w:r>
    </w:p>
    <w:p w14:paraId="529771DD" w14:textId="77777777" w:rsidR="00940811" w:rsidRPr="00252885" w:rsidRDefault="00940811" w:rsidP="00940811">
      <w:pPr>
        <w:pStyle w:val="CodeSQL"/>
      </w:pPr>
      <w:r w:rsidRPr="00252885">
        <w:t xml:space="preserve">            GROUP BY Expedition.ID_Divinite)</w:t>
      </w:r>
    </w:p>
    <w:p w14:paraId="16F809B3" w14:textId="77777777" w:rsidR="00940811" w:rsidRPr="00252885" w:rsidRDefault="00940811" w:rsidP="00940811">
      <w:pPr>
        <w:pStyle w:val="CodeSQL"/>
      </w:pPr>
      <w:r w:rsidRPr="00252885">
        <w:t xml:space="preserve">    )</w:t>
      </w:r>
    </w:p>
    <w:p w14:paraId="4498C668" w14:textId="77777777" w:rsidR="00940811" w:rsidRPr="00252885" w:rsidRDefault="00940811" w:rsidP="00940811">
      <w:pPr>
        <w:pStyle w:val="CodeSQL"/>
      </w:pPr>
      <w:r w:rsidRPr="00252885">
        <w:t>)  AS Calcul</w:t>
      </w:r>
    </w:p>
    <w:p w14:paraId="34006E55" w14:textId="77777777" w:rsidR="00940811" w:rsidRPr="00252885" w:rsidRDefault="00940811" w:rsidP="00940811">
      <w:pPr>
        <w:pStyle w:val="CodeSQL"/>
      </w:pPr>
      <w:r w:rsidRPr="00252885">
        <w:t>WHERE Divinite.ID = Calcul.ID_Divinite;</w:t>
      </w:r>
    </w:p>
    <w:p w14:paraId="7AC4ECE2" w14:textId="269D4CB8" w:rsidR="00E04388" w:rsidRPr="009F07BF" w:rsidRDefault="00940811" w:rsidP="00940811">
      <w:pPr>
        <w:pStyle w:val="Listepuces"/>
        <w:numPr>
          <w:ilvl w:val="0"/>
          <w:numId w:val="36"/>
        </w:numPr>
      </w:pPr>
      <w:r w:rsidRPr="009F07BF">
        <w:t xml:space="preserve"> </w:t>
      </w:r>
      <w:r w:rsidR="00E04388" w:rsidRPr="009F07BF">
        <w:t xml:space="preserve">Le Dieu </w:t>
      </w:r>
      <w:r w:rsidR="00E04388">
        <w:t xml:space="preserve">ou les Dieux </w:t>
      </w:r>
      <w:r w:rsidR="00E04388" w:rsidRPr="009F07BF">
        <w:t>ayant protégé le moins d’expéditions</w:t>
      </w:r>
    </w:p>
    <w:p w14:paraId="773DB6F5" w14:textId="5144512C" w:rsidR="00940811" w:rsidRPr="002F76DC" w:rsidRDefault="00940811" w:rsidP="002F76DC">
      <w:pPr>
        <w:pStyle w:val="CodeSQL"/>
      </w:pPr>
      <w:r w:rsidRPr="002F76DC">
        <w:t>SELECT Divinite.Nom, NBExpeditions</w:t>
      </w:r>
    </w:p>
    <w:p w14:paraId="15A0D609" w14:textId="77777777" w:rsidR="00940811" w:rsidRPr="002F76DC" w:rsidRDefault="00940811" w:rsidP="002F76DC">
      <w:pPr>
        <w:pStyle w:val="CodeSQL"/>
      </w:pPr>
      <w:r w:rsidRPr="002F76DC">
        <w:t>FROM Divinite, (SELECT Expedition.ID_Divinite AS ID_Divinite, COUNT(*) AS NBExpeditions</w:t>
      </w:r>
    </w:p>
    <w:p w14:paraId="563FC2A7" w14:textId="77777777" w:rsidR="00940811" w:rsidRPr="002F76DC" w:rsidRDefault="00940811" w:rsidP="002F76DC">
      <w:pPr>
        <w:pStyle w:val="CodeSQL"/>
      </w:pPr>
      <w:r w:rsidRPr="002F76DC">
        <w:t xml:space="preserve">    FROM Expedition</w:t>
      </w:r>
    </w:p>
    <w:p w14:paraId="671B6106" w14:textId="77777777" w:rsidR="00940811" w:rsidRPr="002F76DC" w:rsidRDefault="00940811" w:rsidP="002F76DC">
      <w:pPr>
        <w:pStyle w:val="CodeSQL"/>
      </w:pPr>
      <w:r w:rsidRPr="002F76DC">
        <w:t xml:space="preserve">    GROUP BY Expedition.ID_Divinite</w:t>
      </w:r>
    </w:p>
    <w:p w14:paraId="206613A6" w14:textId="77777777" w:rsidR="00940811" w:rsidRPr="002F76DC" w:rsidRDefault="00940811" w:rsidP="002F76DC">
      <w:pPr>
        <w:pStyle w:val="CodeSQL"/>
      </w:pPr>
      <w:r w:rsidRPr="002F76DC">
        <w:t xml:space="preserve">    HAVING COUNT(*) IN (</w:t>
      </w:r>
    </w:p>
    <w:p w14:paraId="070C9370" w14:textId="77777777" w:rsidR="00940811" w:rsidRPr="002F76DC" w:rsidRDefault="00940811" w:rsidP="002F76DC">
      <w:pPr>
        <w:pStyle w:val="CodeSQL"/>
      </w:pPr>
      <w:r w:rsidRPr="002F76DC">
        <w:t xml:space="preserve">        SELECT MIN(NB) as MaxNbExpeditions</w:t>
      </w:r>
    </w:p>
    <w:p w14:paraId="0880D1C9" w14:textId="77777777" w:rsidR="00940811" w:rsidRPr="002F76DC" w:rsidRDefault="00940811" w:rsidP="002F76DC">
      <w:pPr>
        <w:pStyle w:val="CodeSQL"/>
      </w:pPr>
      <w:r w:rsidRPr="002F76DC">
        <w:t xml:space="preserve">        FROM (</w:t>
      </w:r>
    </w:p>
    <w:p w14:paraId="50FCB1EF" w14:textId="77777777" w:rsidR="00940811" w:rsidRPr="002F76DC" w:rsidRDefault="00940811" w:rsidP="002F76DC">
      <w:pPr>
        <w:pStyle w:val="CodeSQL"/>
      </w:pPr>
      <w:r w:rsidRPr="002F76DC">
        <w:t xml:space="preserve">            SELECT Expedition.ID_Divinite, COUNT(*) AS NB</w:t>
      </w:r>
    </w:p>
    <w:p w14:paraId="0942F438" w14:textId="77777777" w:rsidR="00940811" w:rsidRPr="002F76DC" w:rsidRDefault="00940811" w:rsidP="002F76DC">
      <w:pPr>
        <w:pStyle w:val="CodeSQL"/>
      </w:pPr>
      <w:r w:rsidRPr="002F76DC">
        <w:t xml:space="preserve">            FROM Expedition</w:t>
      </w:r>
    </w:p>
    <w:p w14:paraId="689FCC60" w14:textId="77777777" w:rsidR="00940811" w:rsidRPr="002F76DC" w:rsidRDefault="00940811" w:rsidP="002F76DC">
      <w:pPr>
        <w:pStyle w:val="CodeSQL"/>
      </w:pPr>
      <w:r w:rsidRPr="002F76DC">
        <w:t xml:space="preserve">            GROUP BY Expedition.ID_Divinite)</w:t>
      </w:r>
    </w:p>
    <w:p w14:paraId="55707C61" w14:textId="77777777" w:rsidR="00940811" w:rsidRPr="002F76DC" w:rsidRDefault="00940811" w:rsidP="002F76DC">
      <w:pPr>
        <w:pStyle w:val="CodeSQL"/>
      </w:pPr>
      <w:r w:rsidRPr="002F76DC">
        <w:t xml:space="preserve">    )</w:t>
      </w:r>
    </w:p>
    <w:p w14:paraId="57607898" w14:textId="77777777" w:rsidR="00940811" w:rsidRPr="002F76DC" w:rsidRDefault="00940811" w:rsidP="002F76DC">
      <w:pPr>
        <w:pStyle w:val="CodeSQL"/>
      </w:pPr>
      <w:r w:rsidRPr="002F76DC">
        <w:t>)  AS Calcul</w:t>
      </w:r>
    </w:p>
    <w:p w14:paraId="2AFF3384" w14:textId="77777777" w:rsidR="00940811" w:rsidRPr="002F76DC" w:rsidRDefault="00940811" w:rsidP="002F76DC">
      <w:pPr>
        <w:pStyle w:val="CodeSQL"/>
      </w:pPr>
      <w:r w:rsidRPr="002F76DC">
        <w:t>WHERE Divinite.ID = Calcul.ID_Divinite;</w:t>
      </w:r>
    </w:p>
    <w:p w14:paraId="6FC0A265" w14:textId="634CAF35" w:rsidR="00E04388" w:rsidRPr="009F07BF" w:rsidRDefault="00940811" w:rsidP="00940811">
      <w:pPr>
        <w:pStyle w:val="Listepuces"/>
        <w:numPr>
          <w:ilvl w:val="0"/>
          <w:numId w:val="36"/>
        </w:numPr>
      </w:pPr>
      <w:r w:rsidRPr="009F07BF">
        <w:t xml:space="preserve"> </w:t>
      </w:r>
      <w:r w:rsidR="00E04388" w:rsidRPr="009F07BF">
        <w:t>L’expédition ou les expéditions les plus longues.</w:t>
      </w:r>
    </w:p>
    <w:p w14:paraId="5A3EED50" w14:textId="7095FE3A" w:rsidR="00940811" w:rsidRPr="00252885" w:rsidRDefault="00940811" w:rsidP="00940811">
      <w:pPr>
        <w:pStyle w:val="CodeSQL"/>
      </w:pPr>
      <w:r w:rsidRPr="00252885">
        <w:t>SELECT Expedition.Numero, NBEtapes</w:t>
      </w:r>
    </w:p>
    <w:p w14:paraId="3B230C60" w14:textId="77777777" w:rsidR="00940811" w:rsidRPr="00252885" w:rsidRDefault="00940811" w:rsidP="00940811">
      <w:pPr>
        <w:pStyle w:val="CodeSQL"/>
      </w:pPr>
      <w:r w:rsidRPr="00252885">
        <w:t>FROM Expedition, (SELECT Etape.ID_Expedition AS ID_Expedition, COUNT(*) AS NBEtapes</w:t>
      </w:r>
    </w:p>
    <w:p w14:paraId="4A9E9172" w14:textId="77777777" w:rsidR="00940811" w:rsidRPr="00252885" w:rsidRDefault="00940811" w:rsidP="00940811">
      <w:pPr>
        <w:pStyle w:val="CodeSQL"/>
      </w:pPr>
      <w:r w:rsidRPr="00252885">
        <w:t xml:space="preserve">    FROM Etape</w:t>
      </w:r>
    </w:p>
    <w:p w14:paraId="403EA2B2" w14:textId="77777777" w:rsidR="00940811" w:rsidRPr="00252885" w:rsidRDefault="00940811" w:rsidP="00940811">
      <w:pPr>
        <w:pStyle w:val="CodeSQL"/>
      </w:pPr>
      <w:r w:rsidRPr="00252885">
        <w:t xml:space="preserve">    GROUP BY Etape.ID_Expedition</w:t>
      </w:r>
    </w:p>
    <w:p w14:paraId="3DF4702A" w14:textId="77777777" w:rsidR="00940811" w:rsidRPr="00252885" w:rsidRDefault="00940811" w:rsidP="00940811">
      <w:pPr>
        <w:pStyle w:val="CodeSQL"/>
      </w:pPr>
      <w:r w:rsidRPr="00252885">
        <w:t xml:space="preserve">    HAVING COUNT(*) IN (</w:t>
      </w:r>
    </w:p>
    <w:p w14:paraId="657FCB81" w14:textId="77777777" w:rsidR="00940811" w:rsidRPr="00252885" w:rsidRDefault="00940811" w:rsidP="00940811">
      <w:pPr>
        <w:pStyle w:val="CodeSQL"/>
      </w:pPr>
      <w:r w:rsidRPr="00252885">
        <w:t xml:space="preserve">        SELECT MAX(NB) as MaxNBEtapes</w:t>
      </w:r>
    </w:p>
    <w:p w14:paraId="72AF024E" w14:textId="77777777" w:rsidR="00940811" w:rsidRPr="00252885" w:rsidRDefault="00940811" w:rsidP="00940811">
      <w:pPr>
        <w:pStyle w:val="CodeSQL"/>
      </w:pPr>
      <w:r w:rsidRPr="00252885">
        <w:t xml:space="preserve">        FROM (</w:t>
      </w:r>
    </w:p>
    <w:p w14:paraId="3EF86080" w14:textId="77777777" w:rsidR="00940811" w:rsidRPr="00252885" w:rsidRDefault="00940811" w:rsidP="00940811">
      <w:pPr>
        <w:pStyle w:val="CodeSQL"/>
      </w:pPr>
      <w:r w:rsidRPr="00252885">
        <w:t xml:space="preserve">            SELECT Etape.ID_Expedition, COUNT(*) AS NB</w:t>
      </w:r>
    </w:p>
    <w:p w14:paraId="599AD335" w14:textId="77777777" w:rsidR="00940811" w:rsidRPr="00252885" w:rsidRDefault="00940811" w:rsidP="00940811">
      <w:pPr>
        <w:pStyle w:val="CodeSQL"/>
      </w:pPr>
      <w:r w:rsidRPr="00252885">
        <w:t xml:space="preserve">            FROM Etape</w:t>
      </w:r>
    </w:p>
    <w:p w14:paraId="23A587C0" w14:textId="77777777" w:rsidR="00940811" w:rsidRPr="00252885" w:rsidRDefault="00940811" w:rsidP="00940811">
      <w:pPr>
        <w:pStyle w:val="CodeSQL"/>
      </w:pPr>
      <w:r w:rsidRPr="00252885">
        <w:t xml:space="preserve">            GROUP BY Etape.ID_Expedition)</w:t>
      </w:r>
    </w:p>
    <w:p w14:paraId="20558F05" w14:textId="77777777" w:rsidR="00940811" w:rsidRPr="00252885" w:rsidRDefault="00940811" w:rsidP="00940811">
      <w:pPr>
        <w:pStyle w:val="CodeSQL"/>
      </w:pPr>
      <w:r w:rsidRPr="00252885">
        <w:t xml:space="preserve">    )</w:t>
      </w:r>
    </w:p>
    <w:p w14:paraId="0D5C641F" w14:textId="77777777" w:rsidR="00940811" w:rsidRPr="00252885" w:rsidRDefault="00940811" w:rsidP="00940811">
      <w:pPr>
        <w:pStyle w:val="CodeSQL"/>
      </w:pPr>
      <w:r w:rsidRPr="00252885">
        <w:t>)  AS Calcul</w:t>
      </w:r>
    </w:p>
    <w:p w14:paraId="2C79C0AB" w14:textId="40FB024B" w:rsidR="00940811" w:rsidRDefault="00940811" w:rsidP="00940811">
      <w:pPr>
        <w:pStyle w:val="CodeSQL"/>
      </w:pPr>
      <w:r w:rsidRPr="00252885">
        <w:t>WHERE Expedition.ID = Calcul.ID_Expedition;</w:t>
      </w:r>
    </w:p>
    <w:p w14:paraId="21244FCA" w14:textId="77777777" w:rsidR="00813DED" w:rsidRDefault="00813DED">
      <w:pPr>
        <w:spacing w:before="0" w:after="160" w:line="259" w:lineRule="auto"/>
        <w:jc w:val="left"/>
      </w:pPr>
      <w:r>
        <w:br w:type="page"/>
      </w:r>
    </w:p>
    <w:p w14:paraId="4C22E61D" w14:textId="1483D8E4" w:rsidR="00E04388" w:rsidRPr="009F07BF" w:rsidRDefault="00940811" w:rsidP="00940811">
      <w:pPr>
        <w:pStyle w:val="Listepuces"/>
        <w:numPr>
          <w:ilvl w:val="0"/>
          <w:numId w:val="36"/>
        </w:numPr>
      </w:pPr>
      <w:r w:rsidRPr="009F07BF">
        <w:lastRenderedPageBreak/>
        <w:t xml:space="preserve"> </w:t>
      </w:r>
      <w:r w:rsidR="00E04388" w:rsidRPr="009F07BF">
        <w:t>L’expédition ou les expéditions la plus courtes.</w:t>
      </w:r>
    </w:p>
    <w:p w14:paraId="5E8CB401" w14:textId="1AA9BA08" w:rsidR="00940811" w:rsidRPr="00252885" w:rsidRDefault="00940811" w:rsidP="00940811">
      <w:pPr>
        <w:pStyle w:val="CodeSQL"/>
      </w:pPr>
      <w:r w:rsidRPr="00252885">
        <w:t>SELECT Expedition.Numero, NBEtapes</w:t>
      </w:r>
    </w:p>
    <w:p w14:paraId="56E27210" w14:textId="77777777" w:rsidR="00940811" w:rsidRPr="00252885" w:rsidRDefault="00940811" w:rsidP="00940811">
      <w:pPr>
        <w:pStyle w:val="CodeSQL"/>
      </w:pPr>
      <w:r w:rsidRPr="00252885">
        <w:t>FROM Expedition, (SELECT Etape.ID_Expedition AS ID_Expedition, COUNT(*) AS NBEtapes</w:t>
      </w:r>
    </w:p>
    <w:p w14:paraId="483EB8A3" w14:textId="77777777" w:rsidR="00940811" w:rsidRPr="00252885" w:rsidRDefault="00940811" w:rsidP="00940811">
      <w:pPr>
        <w:pStyle w:val="CodeSQL"/>
      </w:pPr>
      <w:r w:rsidRPr="00252885">
        <w:t xml:space="preserve">    FROM Etape</w:t>
      </w:r>
    </w:p>
    <w:p w14:paraId="293E237A" w14:textId="77777777" w:rsidR="00940811" w:rsidRPr="00252885" w:rsidRDefault="00940811" w:rsidP="00940811">
      <w:pPr>
        <w:pStyle w:val="CodeSQL"/>
      </w:pPr>
      <w:r w:rsidRPr="00252885">
        <w:t xml:space="preserve">    GROUP BY Etape.ID_Expedition</w:t>
      </w:r>
    </w:p>
    <w:p w14:paraId="4FE3C620" w14:textId="77777777" w:rsidR="00940811" w:rsidRPr="00252885" w:rsidRDefault="00940811" w:rsidP="00940811">
      <w:pPr>
        <w:pStyle w:val="CodeSQL"/>
      </w:pPr>
      <w:r w:rsidRPr="00252885">
        <w:t xml:space="preserve">    HAVING COUNT(*) IN (</w:t>
      </w:r>
    </w:p>
    <w:p w14:paraId="7034AC6A" w14:textId="77777777" w:rsidR="00940811" w:rsidRPr="00252885" w:rsidRDefault="00940811" w:rsidP="00940811">
      <w:pPr>
        <w:pStyle w:val="CodeSQL"/>
      </w:pPr>
      <w:r w:rsidRPr="00252885">
        <w:t xml:space="preserve">        SELECT MIN(NB) as MaxNBEtapes</w:t>
      </w:r>
    </w:p>
    <w:p w14:paraId="2FC742D7" w14:textId="77777777" w:rsidR="00940811" w:rsidRPr="00252885" w:rsidRDefault="00940811" w:rsidP="00940811">
      <w:pPr>
        <w:pStyle w:val="CodeSQL"/>
      </w:pPr>
      <w:r w:rsidRPr="00252885">
        <w:t xml:space="preserve">        FROM (</w:t>
      </w:r>
    </w:p>
    <w:p w14:paraId="0A5BEDFA" w14:textId="77777777" w:rsidR="00940811" w:rsidRPr="00252885" w:rsidRDefault="00940811" w:rsidP="00940811">
      <w:pPr>
        <w:pStyle w:val="CodeSQL"/>
      </w:pPr>
      <w:r w:rsidRPr="00252885">
        <w:t xml:space="preserve">            SELECT Etape.ID_Expedition, COUNT(*) AS NB</w:t>
      </w:r>
    </w:p>
    <w:p w14:paraId="03C54852" w14:textId="77777777" w:rsidR="00940811" w:rsidRPr="00252885" w:rsidRDefault="00940811" w:rsidP="00940811">
      <w:pPr>
        <w:pStyle w:val="CodeSQL"/>
      </w:pPr>
      <w:r w:rsidRPr="00252885">
        <w:t xml:space="preserve">            FROM Etape</w:t>
      </w:r>
    </w:p>
    <w:p w14:paraId="4274239E" w14:textId="77777777" w:rsidR="00940811" w:rsidRPr="00252885" w:rsidRDefault="00940811" w:rsidP="00940811">
      <w:pPr>
        <w:pStyle w:val="CodeSQL"/>
      </w:pPr>
      <w:r w:rsidRPr="00252885">
        <w:t xml:space="preserve">            GROUP BY Etape.ID_Expedition)</w:t>
      </w:r>
    </w:p>
    <w:p w14:paraId="7C873637" w14:textId="77777777" w:rsidR="00940811" w:rsidRPr="00252885" w:rsidRDefault="00940811" w:rsidP="00940811">
      <w:pPr>
        <w:pStyle w:val="CodeSQL"/>
      </w:pPr>
      <w:r w:rsidRPr="00252885">
        <w:t xml:space="preserve">    )</w:t>
      </w:r>
    </w:p>
    <w:p w14:paraId="6A37E9AB" w14:textId="77777777" w:rsidR="00940811" w:rsidRPr="00252885" w:rsidRDefault="00940811" w:rsidP="00940811">
      <w:pPr>
        <w:pStyle w:val="CodeSQL"/>
      </w:pPr>
      <w:r w:rsidRPr="00252885">
        <w:t>)  AS Calcul</w:t>
      </w:r>
    </w:p>
    <w:p w14:paraId="7E0C318A" w14:textId="77777777" w:rsidR="00940811" w:rsidRPr="00252885" w:rsidRDefault="00940811" w:rsidP="00940811">
      <w:pPr>
        <w:pStyle w:val="CodeSQL"/>
      </w:pPr>
      <w:r w:rsidRPr="00252885">
        <w:t>WHERE Expedition.ID = Calcul.ID_Expedition;</w:t>
      </w:r>
    </w:p>
    <w:p w14:paraId="71E2D640" w14:textId="3726F945" w:rsidR="00E04388" w:rsidRPr="009F07BF" w:rsidRDefault="00940811" w:rsidP="00940811">
      <w:pPr>
        <w:pStyle w:val="Listepuces"/>
        <w:numPr>
          <w:ilvl w:val="0"/>
          <w:numId w:val="36"/>
        </w:numPr>
      </w:pPr>
      <w:r>
        <w:t xml:space="preserve"> </w:t>
      </w:r>
      <w:r w:rsidR="00E04388">
        <w:t>La ville</w:t>
      </w:r>
      <w:r w:rsidR="00E04388" w:rsidRPr="00CC4E6D">
        <w:t xml:space="preserve"> </w:t>
      </w:r>
      <w:r w:rsidR="00E04388">
        <w:t>ou les villes la plus parcourue</w:t>
      </w:r>
      <w:r w:rsidR="00E04388" w:rsidRPr="009F07BF">
        <w:t xml:space="preserve"> par les expéditions</w:t>
      </w:r>
    </w:p>
    <w:p w14:paraId="0FDEFCE4" w14:textId="112F278B" w:rsidR="00940811" w:rsidRPr="00252885" w:rsidRDefault="00940811" w:rsidP="00940811">
      <w:pPr>
        <w:pStyle w:val="CodeSQL"/>
      </w:pPr>
      <w:r w:rsidRPr="00252885">
        <w:t>SELECT Ville.Nom, NBExpeditions</w:t>
      </w:r>
    </w:p>
    <w:p w14:paraId="78986AC0" w14:textId="77777777" w:rsidR="00940811" w:rsidRPr="00252885" w:rsidRDefault="00940811" w:rsidP="00940811">
      <w:pPr>
        <w:pStyle w:val="CodeSQL"/>
      </w:pPr>
      <w:r w:rsidRPr="00252885">
        <w:t>FROM Ville, (SELECT Etape.ID_Ville AS ID_Ville, COUNT(*) AS NBExpeditions</w:t>
      </w:r>
    </w:p>
    <w:p w14:paraId="0A44433C" w14:textId="77777777" w:rsidR="00940811" w:rsidRPr="00252885" w:rsidRDefault="00940811" w:rsidP="00940811">
      <w:pPr>
        <w:pStyle w:val="CodeSQL"/>
      </w:pPr>
      <w:r w:rsidRPr="00252885">
        <w:t xml:space="preserve">    FROM Etape</w:t>
      </w:r>
    </w:p>
    <w:p w14:paraId="77D41575" w14:textId="77777777" w:rsidR="00940811" w:rsidRPr="00252885" w:rsidRDefault="00940811" w:rsidP="00940811">
      <w:pPr>
        <w:pStyle w:val="CodeSQL"/>
      </w:pPr>
      <w:r w:rsidRPr="00252885">
        <w:t xml:space="preserve">    GROUP BY Etape.ID_Ville</w:t>
      </w:r>
    </w:p>
    <w:p w14:paraId="1E482058" w14:textId="77777777" w:rsidR="00940811" w:rsidRPr="00252885" w:rsidRDefault="00940811" w:rsidP="00940811">
      <w:pPr>
        <w:pStyle w:val="CodeSQL"/>
      </w:pPr>
      <w:r w:rsidRPr="00252885">
        <w:t xml:space="preserve">    HAVING COUNT(*) IN (</w:t>
      </w:r>
    </w:p>
    <w:p w14:paraId="500D86BE" w14:textId="77777777" w:rsidR="00940811" w:rsidRPr="00252885" w:rsidRDefault="00940811" w:rsidP="00940811">
      <w:pPr>
        <w:pStyle w:val="CodeSQL"/>
      </w:pPr>
      <w:r w:rsidRPr="00252885">
        <w:t xml:space="preserve">        SELECT MAX(NB) as MaxNbExpeditions</w:t>
      </w:r>
    </w:p>
    <w:p w14:paraId="31F6F866" w14:textId="77777777" w:rsidR="00940811" w:rsidRPr="00252885" w:rsidRDefault="00940811" w:rsidP="00940811">
      <w:pPr>
        <w:pStyle w:val="CodeSQL"/>
      </w:pPr>
      <w:r w:rsidRPr="00252885">
        <w:t xml:space="preserve">        FROM (</w:t>
      </w:r>
    </w:p>
    <w:p w14:paraId="6AA41E92" w14:textId="77777777" w:rsidR="00940811" w:rsidRPr="00252885" w:rsidRDefault="00940811" w:rsidP="00940811">
      <w:pPr>
        <w:pStyle w:val="CodeSQL"/>
      </w:pPr>
      <w:r w:rsidRPr="00252885">
        <w:t xml:space="preserve">            SELECT Etape.ID_Ville, COUNT(*) AS NB</w:t>
      </w:r>
    </w:p>
    <w:p w14:paraId="3535A5C0" w14:textId="77777777" w:rsidR="00940811" w:rsidRPr="00252885" w:rsidRDefault="00940811" w:rsidP="00940811">
      <w:pPr>
        <w:pStyle w:val="CodeSQL"/>
      </w:pPr>
      <w:r w:rsidRPr="00252885">
        <w:t xml:space="preserve">            FROM Etape</w:t>
      </w:r>
    </w:p>
    <w:p w14:paraId="66248100" w14:textId="77777777" w:rsidR="00940811" w:rsidRPr="00252885" w:rsidRDefault="00940811" w:rsidP="00940811">
      <w:pPr>
        <w:pStyle w:val="CodeSQL"/>
      </w:pPr>
      <w:r w:rsidRPr="00252885">
        <w:t xml:space="preserve">            GROUP BY Etape.ID_Ville)</w:t>
      </w:r>
    </w:p>
    <w:p w14:paraId="2175DD6E" w14:textId="77777777" w:rsidR="00940811" w:rsidRPr="00252885" w:rsidRDefault="00940811" w:rsidP="00940811">
      <w:pPr>
        <w:pStyle w:val="CodeSQL"/>
      </w:pPr>
      <w:r w:rsidRPr="00252885">
        <w:t xml:space="preserve">    )</w:t>
      </w:r>
    </w:p>
    <w:p w14:paraId="41BC852D" w14:textId="77777777" w:rsidR="00940811" w:rsidRPr="00252885" w:rsidRDefault="00940811" w:rsidP="00940811">
      <w:pPr>
        <w:pStyle w:val="CodeSQL"/>
      </w:pPr>
      <w:r w:rsidRPr="00252885">
        <w:t>)  AS Calcul</w:t>
      </w:r>
    </w:p>
    <w:p w14:paraId="784DDC5F" w14:textId="77777777" w:rsidR="00940811" w:rsidRPr="00252885" w:rsidRDefault="00940811" w:rsidP="00940811">
      <w:pPr>
        <w:pStyle w:val="CodeSQL"/>
      </w:pPr>
      <w:r w:rsidRPr="00252885">
        <w:t>WHERE Ville.ID = Calcul.ID_Ville;</w:t>
      </w:r>
    </w:p>
    <w:p w14:paraId="26424EC9" w14:textId="3196A8C0" w:rsidR="00E04388" w:rsidRPr="009F07BF" w:rsidRDefault="00940811" w:rsidP="00940811">
      <w:pPr>
        <w:pStyle w:val="Listepuces"/>
        <w:numPr>
          <w:ilvl w:val="0"/>
          <w:numId w:val="36"/>
        </w:numPr>
      </w:pPr>
      <w:r>
        <w:t xml:space="preserve"> </w:t>
      </w:r>
      <w:r w:rsidR="00E04388">
        <w:t>La ville ou les villes la moins parcourue</w:t>
      </w:r>
      <w:r w:rsidR="00E04388" w:rsidRPr="009F07BF">
        <w:t xml:space="preserve"> par les expéditions</w:t>
      </w:r>
    </w:p>
    <w:p w14:paraId="4B49F490" w14:textId="1CEC8138" w:rsidR="00940811" w:rsidRPr="00252885" w:rsidRDefault="00940811" w:rsidP="00940811">
      <w:pPr>
        <w:pStyle w:val="CodeSQL"/>
      </w:pPr>
      <w:r w:rsidRPr="00252885">
        <w:t>SELECT Ville.Nom, NBExpeditions</w:t>
      </w:r>
    </w:p>
    <w:p w14:paraId="6F380DA7" w14:textId="77777777" w:rsidR="00940811" w:rsidRPr="00252885" w:rsidRDefault="00940811" w:rsidP="00940811">
      <w:pPr>
        <w:pStyle w:val="CodeSQL"/>
      </w:pPr>
      <w:r w:rsidRPr="00252885">
        <w:t>FROM Ville, (SELECT Etape.ID_Ville AS ID_Ville, COUNT(*) AS NBExpeditions</w:t>
      </w:r>
    </w:p>
    <w:p w14:paraId="5470BB99" w14:textId="77777777" w:rsidR="00940811" w:rsidRPr="00252885" w:rsidRDefault="00940811" w:rsidP="00940811">
      <w:pPr>
        <w:pStyle w:val="CodeSQL"/>
      </w:pPr>
      <w:r w:rsidRPr="00252885">
        <w:t xml:space="preserve">    FROM Etape</w:t>
      </w:r>
    </w:p>
    <w:p w14:paraId="03D9C736" w14:textId="77777777" w:rsidR="00940811" w:rsidRPr="00252885" w:rsidRDefault="00940811" w:rsidP="00940811">
      <w:pPr>
        <w:pStyle w:val="CodeSQL"/>
      </w:pPr>
      <w:r w:rsidRPr="00252885">
        <w:t xml:space="preserve">    GROUP BY Etape.ID_Ville</w:t>
      </w:r>
    </w:p>
    <w:p w14:paraId="54BC01F0" w14:textId="77777777" w:rsidR="00940811" w:rsidRPr="00252885" w:rsidRDefault="00940811" w:rsidP="00940811">
      <w:pPr>
        <w:pStyle w:val="CodeSQL"/>
      </w:pPr>
      <w:r w:rsidRPr="00252885">
        <w:t xml:space="preserve">    HAVING COUNT(*) IN (</w:t>
      </w:r>
    </w:p>
    <w:p w14:paraId="4BA32B2E" w14:textId="77777777" w:rsidR="00940811" w:rsidRPr="00252885" w:rsidRDefault="00940811" w:rsidP="00940811">
      <w:pPr>
        <w:pStyle w:val="CodeSQL"/>
      </w:pPr>
      <w:r w:rsidRPr="00252885">
        <w:t xml:space="preserve">        SELECT MIN(NB) as MaxNbExpeditions</w:t>
      </w:r>
    </w:p>
    <w:p w14:paraId="4DBC5921" w14:textId="77777777" w:rsidR="00940811" w:rsidRPr="00252885" w:rsidRDefault="00940811" w:rsidP="00940811">
      <w:pPr>
        <w:pStyle w:val="CodeSQL"/>
      </w:pPr>
      <w:r w:rsidRPr="00252885">
        <w:t xml:space="preserve">        FROM (</w:t>
      </w:r>
    </w:p>
    <w:p w14:paraId="4DB42386" w14:textId="77777777" w:rsidR="00940811" w:rsidRPr="00252885" w:rsidRDefault="00940811" w:rsidP="00940811">
      <w:pPr>
        <w:pStyle w:val="CodeSQL"/>
      </w:pPr>
      <w:r w:rsidRPr="00252885">
        <w:t xml:space="preserve">            SELECT Etape.ID_Ville, COUNT(*) AS NB</w:t>
      </w:r>
    </w:p>
    <w:p w14:paraId="12C3B209" w14:textId="77777777" w:rsidR="00940811" w:rsidRPr="00252885" w:rsidRDefault="00940811" w:rsidP="00940811">
      <w:pPr>
        <w:pStyle w:val="CodeSQL"/>
      </w:pPr>
      <w:r w:rsidRPr="00252885">
        <w:t xml:space="preserve">            FROM Etape</w:t>
      </w:r>
    </w:p>
    <w:p w14:paraId="7891BB63" w14:textId="77777777" w:rsidR="00940811" w:rsidRPr="00252885" w:rsidRDefault="00940811" w:rsidP="00940811">
      <w:pPr>
        <w:pStyle w:val="CodeSQL"/>
      </w:pPr>
      <w:r w:rsidRPr="00252885">
        <w:t xml:space="preserve">            GROUP BY Etape.ID_Ville)</w:t>
      </w:r>
    </w:p>
    <w:p w14:paraId="09CEC70B" w14:textId="77777777" w:rsidR="00940811" w:rsidRPr="00252885" w:rsidRDefault="00940811" w:rsidP="00940811">
      <w:pPr>
        <w:pStyle w:val="CodeSQL"/>
      </w:pPr>
      <w:r w:rsidRPr="00252885">
        <w:t xml:space="preserve">    )</w:t>
      </w:r>
    </w:p>
    <w:p w14:paraId="5CB6B10F" w14:textId="77777777" w:rsidR="00940811" w:rsidRPr="00252885" w:rsidRDefault="00940811" w:rsidP="00940811">
      <w:pPr>
        <w:pStyle w:val="CodeSQL"/>
      </w:pPr>
      <w:r w:rsidRPr="00252885">
        <w:t>)  AS Calcul</w:t>
      </w:r>
    </w:p>
    <w:p w14:paraId="67B371E6" w14:textId="77777777" w:rsidR="00940811" w:rsidRPr="00252885" w:rsidRDefault="00940811" w:rsidP="00940811">
      <w:pPr>
        <w:pStyle w:val="CodeSQL"/>
      </w:pPr>
      <w:r w:rsidRPr="00252885">
        <w:t>WHERE Ville.ID = Calcul.ID_Ville;</w:t>
      </w:r>
    </w:p>
    <w:p w14:paraId="58D54079" w14:textId="3B7059F5" w:rsidR="00E04388" w:rsidRDefault="00940811" w:rsidP="00940811">
      <w:pPr>
        <w:pStyle w:val="Listepuces"/>
        <w:numPr>
          <w:ilvl w:val="0"/>
          <w:numId w:val="36"/>
        </w:numPr>
      </w:pPr>
      <w:r>
        <w:t xml:space="preserve"> </w:t>
      </w:r>
      <w:r w:rsidR="00E04388">
        <w:t>Le héros ayant dirigé le plus d’expéditions</w:t>
      </w:r>
    </w:p>
    <w:p w14:paraId="61BE54FC" w14:textId="7AB83860" w:rsidR="00940811" w:rsidRPr="00252885" w:rsidRDefault="00940811" w:rsidP="00940811">
      <w:pPr>
        <w:pStyle w:val="CodeSQL"/>
      </w:pPr>
      <w:r w:rsidRPr="00252885">
        <w:t>SELECT Heros.Nom, Heros.Prenom, NBExpeditions</w:t>
      </w:r>
    </w:p>
    <w:p w14:paraId="5DCF3192" w14:textId="77777777" w:rsidR="00940811" w:rsidRPr="00252885" w:rsidRDefault="00940811" w:rsidP="00940811">
      <w:pPr>
        <w:pStyle w:val="CodeSQL"/>
      </w:pPr>
      <w:r w:rsidRPr="00252885">
        <w:t>FROM Heros, (SELECT Expedition.ID_Heros AS ID_Heros, COUNT(*) AS NBExpeditions</w:t>
      </w:r>
    </w:p>
    <w:p w14:paraId="70AD88B3" w14:textId="77777777" w:rsidR="00940811" w:rsidRPr="00252885" w:rsidRDefault="00940811" w:rsidP="00940811">
      <w:pPr>
        <w:pStyle w:val="CodeSQL"/>
      </w:pPr>
      <w:r w:rsidRPr="00252885">
        <w:t xml:space="preserve">    FROM Expedition</w:t>
      </w:r>
    </w:p>
    <w:p w14:paraId="4C6232FD" w14:textId="77777777" w:rsidR="00940811" w:rsidRPr="00252885" w:rsidRDefault="00940811" w:rsidP="00940811">
      <w:pPr>
        <w:pStyle w:val="CodeSQL"/>
      </w:pPr>
      <w:r w:rsidRPr="00252885">
        <w:t xml:space="preserve">    GROUP BY Expedition.ID_Heros</w:t>
      </w:r>
    </w:p>
    <w:p w14:paraId="6E4AE667" w14:textId="77777777" w:rsidR="00940811" w:rsidRPr="00252885" w:rsidRDefault="00940811" w:rsidP="00940811">
      <w:pPr>
        <w:pStyle w:val="CodeSQL"/>
      </w:pPr>
      <w:r w:rsidRPr="00252885">
        <w:t xml:space="preserve">    HAVING COUNT(*) IN (</w:t>
      </w:r>
    </w:p>
    <w:p w14:paraId="4A75FD18" w14:textId="77777777" w:rsidR="00940811" w:rsidRPr="00252885" w:rsidRDefault="00940811" w:rsidP="00940811">
      <w:pPr>
        <w:pStyle w:val="CodeSQL"/>
      </w:pPr>
      <w:r w:rsidRPr="00252885">
        <w:t xml:space="preserve">        SELECT MAX(NB) as MaxNbExpeditions</w:t>
      </w:r>
    </w:p>
    <w:p w14:paraId="2B7B6F57" w14:textId="77777777" w:rsidR="00940811" w:rsidRPr="00252885" w:rsidRDefault="00940811" w:rsidP="00940811">
      <w:pPr>
        <w:pStyle w:val="CodeSQL"/>
      </w:pPr>
      <w:r w:rsidRPr="00252885">
        <w:t xml:space="preserve">        FROM (</w:t>
      </w:r>
    </w:p>
    <w:p w14:paraId="396B2C7B" w14:textId="77777777" w:rsidR="00940811" w:rsidRPr="00252885" w:rsidRDefault="00940811" w:rsidP="00940811">
      <w:pPr>
        <w:pStyle w:val="CodeSQL"/>
      </w:pPr>
      <w:r w:rsidRPr="00252885">
        <w:t xml:space="preserve">            SELECT Expedition.ID_Heros, COUNT(*) AS NB</w:t>
      </w:r>
    </w:p>
    <w:p w14:paraId="5F963649" w14:textId="77777777" w:rsidR="00940811" w:rsidRPr="00252885" w:rsidRDefault="00940811" w:rsidP="00940811">
      <w:pPr>
        <w:pStyle w:val="CodeSQL"/>
      </w:pPr>
      <w:r w:rsidRPr="00252885">
        <w:t xml:space="preserve">            FROM Expedition</w:t>
      </w:r>
    </w:p>
    <w:p w14:paraId="20AD72ED" w14:textId="77777777" w:rsidR="00940811" w:rsidRPr="00252885" w:rsidRDefault="00940811" w:rsidP="00940811">
      <w:pPr>
        <w:pStyle w:val="CodeSQL"/>
      </w:pPr>
      <w:r w:rsidRPr="00252885">
        <w:t xml:space="preserve">            GROUP BY Expedition.ID_Heros)</w:t>
      </w:r>
    </w:p>
    <w:p w14:paraId="391EB0DC" w14:textId="77777777" w:rsidR="00940811" w:rsidRPr="00252885" w:rsidRDefault="00940811" w:rsidP="00940811">
      <w:pPr>
        <w:pStyle w:val="CodeSQL"/>
      </w:pPr>
      <w:r w:rsidRPr="00252885">
        <w:t xml:space="preserve">    )</w:t>
      </w:r>
    </w:p>
    <w:p w14:paraId="6973BBB1" w14:textId="77777777" w:rsidR="00940811" w:rsidRPr="00252885" w:rsidRDefault="00940811" w:rsidP="00940811">
      <w:pPr>
        <w:pStyle w:val="CodeSQL"/>
      </w:pPr>
      <w:r w:rsidRPr="00252885">
        <w:t>)  AS Calcul</w:t>
      </w:r>
    </w:p>
    <w:p w14:paraId="17F451FD" w14:textId="77777777" w:rsidR="00940811" w:rsidRPr="00252885" w:rsidRDefault="00940811" w:rsidP="00940811">
      <w:pPr>
        <w:pStyle w:val="CodeSQL"/>
      </w:pPr>
      <w:r w:rsidRPr="00252885">
        <w:t>WHERE Heros.ID = Calcul.ID_Heros;</w:t>
      </w:r>
    </w:p>
    <w:p w14:paraId="0817386E" w14:textId="25837CF3" w:rsidR="00E04388" w:rsidRDefault="00940811" w:rsidP="00940811">
      <w:pPr>
        <w:pStyle w:val="Listepuces"/>
        <w:numPr>
          <w:ilvl w:val="0"/>
          <w:numId w:val="36"/>
        </w:numPr>
      </w:pPr>
      <w:r>
        <w:t xml:space="preserve"> </w:t>
      </w:r>
      <w:r w:rsidR="00E04388">
        <w:t>Le héros ayant dirigé le moins d’expéditions</w:t>
      </w:r>
    </w:p>
    <w:p w14:paraId="49B1BD4C" w14:textId="7E371737" w:rsidR="00940811" w:rsidRDefault="00940811" w:rsidP="00940811">
      <w:pPr>
        <w:pStyle w:val="CodeSQL"/>
      </w:pPr>
      <w:r>
        <w:t>SELECT Heros.Nom, Heros.Prenom, 0 AS NbExpedtions</w:t>
      </w:r>
    </w:p>
    <w:p w14:paraId="42B7E028" w14:textId="77777777" w:rsidR="00940811" w:rsidRDefault="00940811" w:rsidP="00940811">
      <w:pPr>
        <w:pStyle w:val="CodeSQL"/>
      </w:pPr>
      <w:r>
        <w:t>FROM Heros</w:t>
      </w:r>
    </w:p>
    <w:p w14:paraId="231F2651" w14:textId="5E3CCC1A" w:rsidR="00940811" w:rsidRDefault="00940811" w:rsidP="00940811">
      <w:pPr>
        <w:pStyle w:val="CodeSQL"/>
      </w:pPr>
      <w:r>
        <w:t>WHERE Heros.ID NOT IN (SELECT EXPEDITION.ID_Heros FROM Expedition)</w:t>
      </w:r>
    </w:p>
    <w:p w14:paraId="3BBEE87B" w14:textId="77777777" w:rsidR="00813DED" w:rsidRDefault="00813DED">
      <w:pPr>
        <w:spacing w:before="0" w:after="160" w:line="259" w:lineRule="auto"/>
        <w:jc w:val="left"/>
      </w:pPr>
      <w:r>
        <w:br w:type="page"/>
      </w:r>
    </w:p>
    <w:p w14:paraId="7DDC7899" w14:textId="5A02E2AD" w:rsidR="00E04388" w:rsidRPr="000E2851" w:rsidRDefault="00940811" w:rsidP="00940811">
      <w:pPr>
        <w:pStyle w:val="Listepuces"/>
        <w:numPr>
          <w:ilvl w:val="0"/>
          <w:numId w:val="36"/>
        </w:numPr>
      </w:pPr>
      <w:r w:rsidRPr="000E2851">
        <w:lastRenderedPageBreak/>
        <w:t xml:space="preserve"> </w:t>
      </w:r>
      <w:r w:rsidR="00E04388" w:rsidRPr="000E2851">
        <w:t>La moyenne du nombre de héros par expédition</w:t>
      </w:r>
    </w:p>
    <w:p w14:paraId="25768232" w14:textId="68773E54" w:rsidR="00940811" w:rsidRDefault="00940811" w:rsidP="00940811">
      <w:pPr>
        <w:pStyle w:val="CodeSQL"/>
      </w:pPr>
      <w:r>
        <w:t>SELECT AVG(Nb) FROM (</w:t>
      </w:r>
    </w:p>
    <w:p w14:paraId="4E6D91D1" w14:textId="77777777" w:rsidR="00940811" w:rsidRDefault="00940811" w:rsidP="00940811">
      <w:pPr>
        <w:pStyle w:val="CodeSQL"/>
      </w:pPr>
      <w:r>
        <w:t xml:space="preserve">    SELECT Participe.ID_Expedition, COUNT(*) AS Nb</w:t>
      </w:r>
    </w:p>
    <w:p w14:paraId="5C7FD25B" w14:textId="77777777" w:rsidR="00940811" w:rsidRDefault="00940811" w:rsidP="00940811">
      <w:pPr>
        <w:pStyle w:val="CodeSQL"/>
      </w:pPr>
      <w:r>
        <w:t xml:space="preserve">    FROM Participe</w:t>
      </w:r>
    </w:p>
    <w:p w14:paraId="2EB5E3E5" w14:textId="77777777" w:rsidR="00940811" w:rsidRDefault="00940811" w:rsidP="00940811">
      <w:pPr>
        <w:pStyle w:val="CodeSQL"/>
      </w:pPr>
      <w:r>
        <w:t xml:space="preserve">    GROUP BY Participe.ID_Expedition);</w:t>
      </w:r>
    </w:p>
    <w:p w14:paraId="0E0B7EF8" w14:textId="1B712105" w:rsidR="00E04388" w:rsidRPr="009F07BF" w:rsidRDefault="00940811" w:rsidP="00940811">
      <w:pPr>
        <w:pStyle w:val="Listepuces"/>
        <w:numPr>
          <w:ilvl w:val="0"/>
          <w:numId w:val="36"/>
        </w:numPr>
      </w:pPr>
      <w:r>
        <w:t xml:space="preserve"> </w:t>
      </w:r>
      <w:r w:rsidR="00E04388">
        <w:t>La moyenne du nombre d’expéditions par Héros</w:t>
      </w:r>
    </w:p>
    <w:p w14:paraId="7B721FDC" w14:textId="34D96657" w:rsidR="00940811" w:rsidRDefault="00940811" w:rsidP="00940811">
      <w:pPr>
        <w:pStyle w:val="CodeSQL"/>
      </w:pPr>
      <w:r>
        <w:t>SELECT AVG(Nb) FROM (</w:t>
      </w:r>
    </w:p>
    <w:p w14:paraId="643D29AA" w14:textId="77777777" w:rsidR="00940811" w:rsidRDefault="00940811" w:rsidP="00940811">
      <w:pPr>
        <w:pStyle w:val="CodeSQL"/>
      </w:pPr>
      <w:r>
        <w:t xml:space="preserve">    SELECT Expedition.ID_Heros, COUNT(*) AS Nb</w:t>
      </w:r>
    </w:p>
    <w:p w14:paraId="19744A95" w14:textId="77777777" w:rsidR="00940811" w:rsidRDefault="00940811" w:rsidP="00940811">
      <w:pPr>
        <w:pStyle w:val="CodeSQL"/>
      </w:pPr>
      <w:r>
        <w:t xml:space="preserve">    FROM Expedition</w:t>
      </w:r>
    </w:p>
    <w:p w14:paraId="1D5DF838" w14:textId="77777777" w:rsidR="00940811" w:rsidRPr="000E2851" w:rsidRDefault="00940811" w:rsidP="00940811">
      <w:pPr>
        <w:pStyle w:val="CodeSQL"/>
      </w:pPr>
      <w:r>
        <w:t xml:space="preserve">    GROUP BY Expedition.ID_Heros);</w:t>
      </w:r>
    </w:p>
    <w:p w14:paraId="6A12AD75" w14:textId="02163216" w:rsidR="00E04388" w:rsidRDefault="00940811" w:rsidP="00940811">
      <w:pPr>
        <w:pStyle w:val="Listepuces"/>
        <w:numPr>
          <w:ilvl w:val="0"/>
          <w:numId w:val="36"/>
        </w:numPr>
      </w:pPr>
      <w:r>
        <w:t xml:space="preserve"> </w:t>
      </w:r>
      <w:r w:rsidR="00E04388">
        <w:t>La moyenne du nombre d’expéditions par famille (en se basant sur le nom)</w:t>
      </w:r>
    </w:p>
    <w:p w14:paraId="196E8E4F" w14:textId="6F4566B9" w:rsidR="00940811" w:rsidRDefault="00940811" w:rsidP="00940811">
      <w:pPr>
        <w:pStyle w:val="CodeSQL"/>
      </w:pPr>
      <w:r>
        <w:t>SELECT AVG(NbParHeros) FROM</w:t>
      </w:r>
    </w:p>
    <w:p w14:paraId="415625B8" w14:textId="77777777" w:rsidR="00940811" w:rsidRDefault="00940811" w:rsidP="00940811">
      <w:pPr>
        <w:pStyle w:val="CodeSQL"/>
      </w:pPr>
      <w:r>
        <w:t xml:space="preserve">    (SELECT Heros.Nom, SUM(Nb) AS NbParHeros FROM Heros, </w:t>
      </w:r>
    </w:p>
    <w:p w14:paraId="20F1E674" w14:textId="77777777" w:rsidR="00940811" w:rsidRDefault="00940811" w:rsidP="00940811">
      <w:pPr>
        <w:pStyle w:val="CodeSQL"/>
      </w:pPr>
      <w:r>
        <w:t xml:space="preserve">        (SELECT Participe.ID_Heros, COUNT(*) AS Nb</w:t>
      </w:r>
    </w:p>
    <w:p w14:paraId="7B22A51D" w14:textId="77777777" w:rsidR="00940811" w:rsidRDefault="00940811" w:rsidP="00940811">
      <w:pPr>
        <w:pStyle w:val="CodeSQL"/>
      </w:pPr>
      <w:r>
        <w:t xml:space="preserve">        FROM Participe</w:t>
      </w:r>
    </w:p>
    <w:p w14:paraId="7B25337B" w14:textId="77777777" w:rsidR="00940811" w:rsidRDefault="00940811" w:rsidP="00940811">
      <w:pPr>
        <w:pStyle w:val="CodeSQL"/>
      </w:pPr>
      <w:r>
        <w:t xml:space="preserve">        GROUP BY Participe.ID_Heros)</w:t>
      </w:r>
    </w:p>
    <w:p w14:paraId="5D34EFE4" w14:textId="77777777" w:rsidR="00940811" w:rsidRDefault="00940811" w:rsidP="00940811">
      <w:pPr>
        <w:pStyle w:val="CodeSQL"/>
      </w:pPr>
      <w:r>
        <w:t xml:space="preserve">    WHERE Heros.ID = Participe.ID_Heros</w:t>
      </w:r>
    </w:p>
    <w:p w14:paraId="52E3E18F" w14:textId="77777777" w:rsidR="00940811" w:rsidRDefault="00940811" w:rsidP="00940811">
      <w:pPr>
        <w:pStyle w:val="CodeSQL"/>
      </w:pPr>
      <w:r>
        <w:t xml:space="preserve">    GROUP BY Heros.Nom)</w:t>
      </w:r>
    </w:p>
    <w:p w14:paraId="699558A3" w14:textId="7C5FF0E8" w:rsidR="00E04388" w:rsidRDefault="00940811" w:rsidP="00940811">
      <w:pPr>
        <w:pStyle w:val="Listepuces"/>
        <w:numPr>
          <w:ilvl w:val="0"/>
          <w:numId w:val="36"/>
        </w:numPr>
      </w:pPr>
      <w:r>
        <w:t xml:space="preserve"> </w:t>
      </w:r>
      <w:r w:rsidR="00E04388">
        <w:t>La moyenne du nombre d’expéditions par Dieux</w:t>
      </w:r>
    </w:p>
    <w:p w14:paraId="257BB653" w14:textId="7BD55DA0" w:rsidR="00940811" w:rsidRDefault="00940811" w:rsidP="00940811">
      <w:pPr>
        <w:pStyle w:val="CodeSQL"/>
      </w:pPr>
      <w:r>
        <w:t>SELECT AVG(Nb) FROM (</w:t>
      </w:r>
    </w:p>
    <w:p w14:paraId="160E569C" w14:textId="77777777" w:rsidR="00940811" w:rsidRDefault="00940811" w:rsidP="00940811">
      <w:pPr>
        <w:pStyle w:val="CodeSQL"/>
      </w:pPr>
      <w:r>
        <w:t xml:space="preserve">    SELECT Expedition.ID_Divinite, COUNT(*) AS Nb</w:t>
      </w:r>
    </w:p>
    <w:p w14:paraId="3F1D6AF3" w14:textId="77777777" w:rsidR="00940811" w:rsidRDefault="00940811" w:rsidP="00940811">
      <w:pPr>
        <w:pStyle w:val="CodeSQL"/>
      </w:pPr>
      <w:r>
        <w:t xml:space="preserve">    FROM Expedition</w:t>
      </w:r>
    </w:p>
    <w:p w14:paraId="669CC2AB" w14:textId="77777777" w:rsidR="00940811" w:rsidRDefault="00940811" w:rsidP="00940811">
      <w:pPr>
        <w:pStyle w:val="CodeSQL"/>
      </w:pPr>
      <w:r>
        <w:t xml:space="preserve">    GROUP BY Expedition.ID_Divinite);</w:t>
      </w:r>
    </w:p>
    <w:p w14:paraId="21765E14" w14:textId="54121A20" w:rsidR="00E04388" w:rsidRDefault="00940811" w:rsidP="00940811">
      <w:pPr>
        <w:pStyle w:val="Listepuces"/>
        <w:numPr>
          <w:ilvl w:val="0"/>
          <w:numId w:val="36"/>
        </w:numPr>
      </w:pPr>
      <w:r>
        <w:t xml:space="preserve"> </w:t>
      </w:r>
      <w:r w:rsidR="00E04388">
        <w:t>La moyenne du nombre de villes parcourues par expédition</w:t>
      </w:r>
    </w:p>
    <w:p w14:paraId="36079C23" w14:textId="17659522" w:rsidR="00940811" w:rsidRPr="006D7FC8" w:rsidRDefault="00940811" w:rsidP="00940811">
      <w:pPr>
        <w:pStyle w:val="CodeSQL"/>
      </w:pPr>
      <w:r w:rsidRPr="006D7FC8">
        <w:t>SELECT AVG(Nb) FROM (</w:t>
      </w:r>
    </w:p>
    <w:p w14:paraId="5CFDC514" w14:textId="77777777" w:rsidR="00940811" w:rsidRPr="006D7FC8" w:rsidRDefault="00940811" w:rsidP="00940811">
      <w:pPr>
        <w:pStyle w:val="CodeSQL"/>
      </w:pPr>
      <w:r w:rsidRPr="006D7FC8">
        <w:t xml:space="preserve">    SELECT Etape.ID_Expedition, COUNT(*) AS Nb</w:t>
      </w:r>
    </w:p>
    <w:p w14:paraId="0E7E6C5B" w14:textId="77777777" w:rsidR="00940811" w:rsidRPr="006D7FC8" w:rsidRDefault="00940811" w:rsidP="00940811">
      <w:pPr>
        <w:pStyle w:val="CodeSQL"/>
      </w:pPr>
      <w:r w:rsidRPr="006D7FC8">
        <w:t xml:space="preserve">    FROM Etape</w:t>
      </w:r>
    </w:p>
    <w:p w14:paraId="230F9B9A" w14:textId="77777777" w:rsidR="00940811" w:rsidRPr="006D7FC8" w:rsidRDefault="00940811" w:rsidP="00940811">
      <w:pPr>
        <w:pStyle w:val="CodeSQL"/>
      </w:pPr>
      <w:r w:rsidRPr="006D7FC8">
        <w:t xml:space="preserve">    GROUP BY Etape.ID_Expedition);</w:t>
      </w:r>
    </w:p>
    <w:p w14:paraId="5503D837" w14:textId="22BE4ABB" w:rsidR="00E04388" w:rsidRPr="009F07BF" w:rsidRDefault="00E04388" w:rsidP="00940811">
      <w:pPr>
        <w:pStyle w:val="Listepuces"/>
        <w:numPr>
          <w:ilvl w:val="0"/>
          <w:numId w:val="36"/>
        </w:numPr>
      </w:pPr>
      <w:r>
        <w:t>La moyenne du nombre d’expéditions par ville</w:t>
      </w:r>
    </w:p>
    <w:p w14:paraId="451087E2" w14:textId="5B35A34F" w:rsidR="00940811" w:rsidRPr="006D7FC8" w:rsidRDefault="00940811" w:rsidP="00940811">
      <w:pPr>
        <w:pStyle w:val="CodeSQL"/>
      </w:pPr>
      <w:r w:rsidRPr="006D7FC8">
        <w:t>SELECT AVG(Nb) FROM (</w:t>
      </w:r>
    </w:p>
    <w:p w14:paraId="2639C7D0" w14:textId="77777777" w:rsidR="00940811" w:rsidRPr="006D7FC8" w:rsidRDefault="00940811" w:rsidP="00940811">
      <w:pPr>
        <w:pStyle w:val="CodeSQL"/>
      </w:pPr>
      <w:r w:rsidRPr="006D7FC8">
        <w:t xml:space="preserve">    SELECT Etape.ID_Ville, COUNT(*) AS Nb</w:t>
      </w:r>
    </w:p>
    <w:p w14:paraId="11B340D2" w14:textId="77777777" w:rsidR="00940811" w:rsidRPr="006D7FC8" w:rsidRDefault="00940811" w:rsidP="00940811">
      <w:pPr>
        <w:pStyle w:val="CodeSQL"/>
      </w:pPr>
      <w:r w:rsidRPr="006D7FC8">
        <w:t xml:space="preserve">    FROM Etape</w:t>
      </w:r>
    </w:p>
    <w:p w14:paraId="24CA6BFE" w14:textId="77777777" w:rsidR="00940811" w:rsidRPr="006D7FC8" w:rsidRDefault="00940811" w:rsidP="00940811">
      <w:pPr>
        <w:pStyle w:val="CodeSQL"/>
      </w:pPr>
      <w:r w:rsidRPr="006D7FC8">
        <w:t xml:space="preserve">    GROUP BY Etape.ID_Ville);</w:t>
      </w:r>
    </w:p>
    <w:p w14:paraId="0F8AA39B" w14:textId="08AF30AC" w:rsidR="00E04388" w:rsidRPr="00A90827" w:rsidRDefault="00940811" w:rsidP="00940811">
      <w:pPr>
        <w:pStyle w:val="Listepuces"/>
        <w:numPr>
          <w:ilvl w:val="0"/>
          <w:numId w:val="36"/>
        </w:numPr>
      </w:pPr>
      <w:r w:rsidRPr="00A90827">
        <w:t xml:space="preserve"> </w:t>
      </w:r>
      <w:r w:rsidR="00E04388" w:rsidRPr="00A90827">
        <w:t>La moyenne d’expéditions dirigées par héros</w:t>
      </w:r>
    </w:p>
    <w:p w14:paraId="6C1F442F" w14:textId="33DD709E" w:rsidR="00940811" w:rsidRPr="00D22096" w:rsidRDefault="00940811" w:rsidP="00940811">
      <w:pPr>
        <w:pStyle w:val="CodeSQL"/>
      </w:pPr>
      <w:r w:rsidRPr="00D22096">
        <w:t>SELECT AVG(Nb) FROM (</w:t>
      </w:r>
    </w:p>
    <w:p w14:paraId="0687B2EB" w14:textId="77777777" w:rsidR="00940811" w:rsidRPr="00D22096" w:rsidRDefault="00940811" w:rsidP="00940811">
      <w:pPr>
        <w:pStyle w:val="CodeSQL"/>
      </w:pPr>
      <w:r w:rsidRPr="00D22096">
        <w:t xml:space="preserve">    SELECT Heros.ID, Count(*) AS Nb</w:t>
      </w:r>
    </w:p>
    <w:p w14:paraId="1EE78DF5" w14:textId="77777777" w:rsidR="00940811" w:rsidRPr="00D22096" w:rsidRDefault="00940811" w:rsidP="00940811">
      <w:pPr>
        <w:pStyle w:val="CodeSQL"/>
      </w:pPr>
      <w:r w:rsidRPr="00D22096">
        <w:t xml:space="preserve">    FROM Heros LEFT OUTER JOIN Expedition ON Heros.ID = Expedition.ID_Heros</w:t>
      </w:r>
    </w:p>
    <w:p w14:paraId="343DA667" w14:textId="77777777" w:rsidR="00940811" w:rsidRPr="00D22096" w:rsidRDefault="00940811" w:rsidP="00940811">
      <w:pPr>
        <w:pStyle w:val="CodeSQL"/>
      </w:pPr>
      <w:r w:rsidRPr="00D22096">
        <w:t xml:space="preserve">    GROUP BY Heros.ID);</w:t>
      </w:r>
    </w:p>
    <w:p w14:paraId="54B31AD1" w14:textId="385EE381" w:rsidR="00E04388" w:rsidRPr="00CC576C" w:rsidRDefault="00940811" w:rsidP="00940811">
      <w:pPr>
        <w:pStyle w:val="Listepuces"/>
        <w:numPr>
          <w:ilvl w:val="0"/>
          <w:numId w:val="36"/>
        </w:numPr>
      </w:pPr>
      <w:r w:rsidRPr="00CC576C">
        <w:t xml:space="preserve"> </w:t>
      </w:r>
      <w:r w:rsidR="00E04388" w:rsidRPr="00CC576C">
        <w:t>La liste des héros protégés par Dieux</w:t>
      </w:r>
    </w:p>
    <w:p w14:paraId="678742E6" w14:textId="19A02D98" w:rsidR="00940811" w:rsidRPr="00D22096" w:rsidRDefault="00940811" w:rsidP="00940811">
      <w:pPr>
        <w:pStyle w:val="CodeSQL"/>
      </w:pPr>
      <w:r w:rsidRPr="00D22096">
        <w:t>SELECT Divinite.Nom, Heros.Nom, Heros.Prenom</w:t>
      </w:r>
    </w:p>
    <w:p w14:paraId="4B1E58A8" w14:textId="77777777" w:rsidR="00940811" w:rsidRPr="00D22096" w:rsidRDefault="00940811" w:rsidP="00940811">
      <w:pPr>
        <w:pStyle w:val="CodeSQL"/>
      </w:pPr>
      <w:r w:rsidRPr="00D22096">
        <w:t>FROM Divinite</w:t>
      </w:r>
    </w:p>
    <w:p w14:paraId="663BFC78" w14:textId="77777777" w:rsidR="00940811" w:rsidRPr="00D22096" w:rsidRDefault="00940811" w:rsidP="00940811">
      <w:pPr>
        <w:pStyle w:val="CodeSQL"/>
      </w:pPr>
      <w:r w:rsidRPr="00D22096">
        <w:t xml:space="preserve">INNER JOIN (Expedition </w:t>
      </w:r>
    </w:p>
    <w:p w14:paraId="265186D3" w14:textId="77777777" w:rsidR="00940811" w:rsidRPr="00D22096" w:rsidRDefault="00940811" w:rsidP="00940811">
      <w:pPr>
        <w:pStyle w:val="CodeSQL"/>
      </w:pPr>
      <w:r w:rsidRPr="00D22096">
        <w:t xml:space="preserve">    INNER JOIN (Heros </w:t>
      </w:r>
    </w:p>
    <w:p w14:paraId="20AE1077" w14:textId="77777777" w:rsidR="00940811" w:rsidRPr="00D22096" w:rsidRDefault="00940811" w:rsidP="00940811">
      <w:pPr>
        <w:pStyle w:val="CodeSQL"/>
      </w:pPr>
      <w:r w:rsidRPr="00D22096">
        <w:t xml:space="preserve">        INNER JOIN Participe ON Heros.ID = Participe.ID_Heros</w:t>
      </w:r>
    </w:p>
    <w:p w14:paraId="50BA6777" w14:textId="77777777" w:rsidR="00940811" w:rsidRPr="00D22096" w:rsidRDefault="00940811" w:rsidP="00940811">
      <w:pPr>
        <w:pStyle w:val="CodeSQL"/>
      </w:pPr>
      <w:r w:rsidRPr="00D22096">
        <w:t xml:space="preserve">    ) ON (Heros.ID = Expedition.ID_Heros) AND (Expedition.ID = Participe.ID_Expedition)</w:t>
      </w:r>
    </w:p>
    <w:p w14:paraId="1A202FF4" w14:textId="77777777" w:rsidR="00940811" w:rsidRPr="00D22096" w:rsidRDefault="00940811" w:rsidP="00940811">
      <w:pPr>
        <w:pStyle w:val="CodeSQL"/>
      </w:pPr>
      <w:r w:rsidRPr="00D22096">
        <w:t>) ON Divinite.ID = Expedition.ID_Divinite;</w:t>
      </w:r>
    </w:p>
    <w:p w14:paraId="7618B5E4" w14:textId="14936C1C" w:rsidR="00E04388" w:rsidRPr="00CC576C" w:rsidRDefault="00940811" w:rsidP="00940811">
      <w:pPr>
        <w:pStyle w:val="Listepuces"/>
        <w:numPr>
          <w:ilvl w:val="0"/>
          <w:numId w:val="36"/>
        </w:numPr>
      </w:pPr>
      <w:r w:rsidRPr="00CC576C">
        <w:t xml:space="preserve"> </w:t>
      </w:r>
      <w:r w:rsidR="00E04388" w:rsidRPr="00CC576C">
        <w:t>La liste des navires par villes traversées</w:t>
      </w:r>
    </w:p>
    <w:p w14:paraId="7DDC47D8" w14:textId="63AE6ED1" w:rsidR="00940811" w:rsidRPr="000D37E7" w:rsidRDefault="00940811" w:rsidP="00940811">
      <w:pPr>
        <w:pStyle w:val="CodeSQL"/>
        <w:rPr>
          <w:lang w:val="fr-FR"/>
        </w:rPr>
      </w:pPr>
      <w:r w:rsidRPr="000D37E7">
        <w:rPr>
          <w:lang w:val="fr-FR"/>
        </w:rPr>
        <w:t>SELECT Ville.Nom, Navire.Nom</w:t>
      </w:r>
    </w:p>
    <w:p w14:paraId="06BD203C" w14:textId="77777777" w:rsidR="00940811" w:rsidRPr="000D37E7" w:rsidRDefault="00940811" w:rsidP="00940811">
      <w:pPr>
        <w:pStyle w:val="CodeSQL"/>
        <w:rPr>
          <w:lang w:val="fr-FR"/>
        </w:rPr>
      </w:pPr>
      <w:r w:rsidRPr="000D37E7">
        <w:rPr>
          <w:lang w:val="fr-FR"/>
        </w:rPr>
        <w:t xml:space="preserve">FROM Ville INNER JOIN (Navire </w:t>
      </w:r>
    </w:p>
    <w:p w14:paraId="208A4D87" w14:textId="77777777" w:rsidR="00940811" w:rsidRPr="000D37E7" w:rsidRDefault="00940811" w:rsidP="00940811">
      <w:pPr>
        <w:pStyle w:val="CodeSQL"/>
        <w:rPr>
          <w:lang w:val="fr-FR"/>
        </w:rPr>
      </w:pPr>
      <w:r w:rsidRPr="000D37E7">
        <w:rPr>
          <w:lang w:val="fr-FR"/>
        </w:rPr>
        <w:t xml:space="preserve">    INNER JOIN (Expedition </w:t>
      </w:r>
    </w:p>
    <w:p w14:paraId="74CD0291" w14:textId="77777777" w:rsidR="00940811" w:rsidRPr="000D37E7" w:rsidRDefault="00940811" w:rsidP="00940811">
      <w:pPr>
        <w:pStyle w:val="CodeSQL"/>
        <w:rPr>
          <w:lang w:val="fr-FR"/>
        </w:rPr>
      </w:pPr>
      <w:r w:rsidRPr="000D37E7">
        <w:rPr>
          <w:lang w:val="fr-FR"/>
        </w:rPr>
        <w:t xml:space="preserve">        INNER JOIN Etape ON Expedition.ID = Etape.ID_Expedition</w:t>
      </w:r>
    </w:p>
    <w:p w14:paraId="77E85C4C" w14:textId="77777777" w:rsidR="00940811" w:rsidRPr="00B01528" w:rsidRDefault="00940811" w:rsidP="00940811">
      <w:pPr>
        <w:pStyle w:val="CodeSQL"/>
      </w:pPr>
      <w:r w:rsidRPr="000D37E7">
        <w:rPr>
          <w:lang w:val="fr-FR"/>
        </w:rPr>
        <w:t xml:space="preserve">    </w:t>
      </w:r>
      <w:r w:rsidRPr="00B01528">
        <w:t>) ON Navire.ID = Expedition.ID_Navire</w:t>
      </w:r>
    </w:p>
    <w:p w14:paraId="2829D7E8" w14:textId="77777777" w:rsidR="00940811" w:rsidRPr="000D37E7" w:rsidRDefault="00940811" w:rsidP="00940811">
      <w:pPr>
        <w:pStyle w:val="CodeSQL"/>
        <w:rPr>
          <w:lang w:val="fr-FR"/>
        </w:rPr>
      </w:pPr>
      <w:r w:rsidRPr="000D37E7">
        <w:rPr>
          <w:lang w:val="fr-FR"/>
        </w:rPr>
        <w:t>) ON Ville.ID = Etape.ID_Ville;</w:t>
      </w:r>
    </w:p>
    <w:p w14:paraId="2D06D03C" w14:textId="0053107C" w:rsidR="00E04388" w:rsidRPr="00CC576C" w:rsidRDefault="00940811" w:rsidP="00940811">
      <w:pPr>
        <w:pStyle w:val="Listepuces"/>
        <w:numPr>
          <w:ilvl w:val="0"/>
          <w:numId w:val="36"/>
        </w:numPr>
      </w:pPr>
      <w:r w:rsidRPr="00CC576C">
        <w:lastRenderedPageBreak/>
        <w:t xml:space="preserve"> </w:t>
      </w:r>
      <w:r w:rsidR="00E04388" w:rsidRPr="00CC576C">
        <w:t>La liste des Dieux protecteurs par Héros</w:t>
      </w:r>
    </w:p>
    <w:p w14:paraId="758D144A" w14:textId="2FCEE068" w:rsidR="00940811" w:rsidRPr="00F54CA8" w:rsidRDefault="00940811" w:rsidP="00940811">
      <w:pPr>
        <w:pStyle w:val="CodeSQL"/>
      </w:pPr>
      <w:r w:rsidRPr="00F54CA8">
        <w:t>SELECT Heros.Nom, Heros.Prenom, Divinite.Nom</w:t>
      </w:r>
    </w:p>
    <w:p w14:paraId="405043EF" w14:textId="77777777" w:rsidR="00940811" w:rsidRPr="00F54CA8" w:rsidRDefault="00940811" w:rsidP="00940811">
      <w:pPr>
        <w:pStyle w:val="CodeSQL"/>
      </w:pPr>
      <w:r w:rsidRPr="00F54CA8">
        <w:t>FROM Heros</w:t>
      </w:r>
    </w:p>
    <w:p w14:paraId="624AF4C6" w14:textId="77777777" w:rsidR="00940811" w:rsidRPr="00F54CA8" w:rsidRDefault="00940811" w:rsidP="00940811">
      <w:pPr>
        <w:pStyle w:val="CodeSQL"/>
      </w:pPr>
      <w:r w:rsidRPr="00F54CA8">
        <w:t>INNER JOIN (</w:t>
      </w:r>
    </w:p>
    <w:p w14:paraId="709D3EAC" w14:textId="77777777" w:rsidR="00940811" w:rsidRPr="00F54CA8" w:rsidRDefault="00940811" w:rsidP="00940811">
      <w:pPr>
        <w:pStyle w:val="CodeSQL"/>
      </w:pPr>
      <w:r w:rsidRPr="00F54CA8">
        <w:t xml:space="preserve">    (Divinite INNER JOIN Expedition ON Divinite.ID = Expedition.ID_Divinite)</w:t>
      </w:r>
    </w:p>
    <w:p w14:paraId="5B7A3828" w14:textId="77777777" w:rsidR="00940811" w:rsidRPr="00F54CA8" w:rsidRDefault="00940811" w:rsidP="00940811">
      <w:pPr>
        <w:pStyle w:val="CodeSQL"/>
      </w:pPr>
      <w:r w:rsidRPr="00F54CA8">
        <w:t xml:space="preserve">    INNER JOIN Participe ON Expedition.ID = Participe.ID_Expedition)</w:t>
      </w:r>
    </w:p>
    <w:p w14:paraId="7AC9311E" w14:textId="77777777" w:rsidR="00940811" w:rsidRPr="00F54CA8" w:rsidRDefault="00940811" w:rsidP="00940811">
      <w:pPr>
        <w:pStyle w:val="CodeSQL"/>
      </w:pPr>
      <w:r w:rsidRPr="00F54CA8">
        <w:t>ON Heros.ID = Participe.ID_Heros;</w:t>
      </w:r>
    </w:p>
    <w:p w14:paraId="796F508E" w14:textId="630B47DD" w:rsidR="00E04388" w:rsidRPr="00CC576C" w:rsidRDefault="00940811" w:rsidP="00940811">
      <w:pPr>
        <w:pStyle w:val="Listepuces"/>
        <w:numPr>
          <w:ilvl w:val="0"/>
          <w:numId w:val="36"/>
        </w:numPr>
      </w:pPr>
      <w:r w:rsidRPr="00CC576C">
        <w:t xml:space="preserve"> </w:t>
      </w:r>
      <w:r w:rsidR="00E04388" w:rsidRPr="00CC576C">
        <w:t>La liste des expéditions avec sa ville de départ</w:t>
      </w:r>
    </w:p>
    <w:p w14:paraId="7AD43BE8" w14:textId="70CBE361" w:rsidR="00940811" w:rsidRPr="00961047" w:rsidRDefault="00940811" w:rsidP="00940811">
      <w:pPr>
        <w:pStyle w:val="CodeSQL"/>
      </w:pPr>
      <w:r w:rsidRPr="00961047">
        <w:t>SELECT Expedition.Numero, Ville.Nom</w:t>
      </w:r>
    </w:p>
    <w:p w14:paraId="3B0B3894" w14:textId="77777777" w:rsidR="00940811" w:rsidRPr="00961047" w:rsidRDefault="00940811" w:rsidP="00940811">
      <w:pPr>
        <w:pStyle w:val="CodeSQL"/>
      </w:pPr>
      <w:r w:rsidRPr="00961047">
        <w:t>FROM Ville INNER JOIN (Expedition</w:t>
      </w:r>
    </w:p>
    <w:p w14:paraId="38866500" w14:textId="77777777" w:rsidR="00940811" w:rsidRDefault="00940811" w:rsidP="00940811">
      <w:pPr>
        <w:pStyle w:val="CodeSQL"/>
      </w:pPr>
      <w:r w:rsidRPr="00961047">
        <w:t xml:space="preserve">    </w:t>
      </w:r>
      <w:r>
        <w:t>INNER JOIN Etape ON Expedition.ID = Etape.ID_Expedition)</w:t>
      </w:r>
    </w:p>
    <w:p w14:paraId="16DD85AC" w14:textId="77777777" w:rsidR="00940811" w:rsidRDefault="00940811" w:rsidP="00940811">
      <w:pPr>
        <w:pStyle w:val="CodeSQL"/>
      </w:pPr>
      <w:r>
        <w:t>ON ((Ville.ID = Etape.ID_Ville) AND (Etape.Indice = 1));</w:t>
      </w:r>
    </w:p>
    <w:p w14:paraId="3E7251B8" w14:textId="1FF8D916" w:rsidR="00E04388" w:rsidRPr="00CC576C" w:rsidRDefault="00940811" w:rsidP="00940811">
      <w:pPr>
        <w:pStyle w:val="Listepuces"/>
        <w:numPr>
          <w:ilvl w:val="0"/>
          <w:numId w:val="36"/>
        </w:numPr>
      </w:pPr>
      <w:r w:rsidRPr="00CC576C">
        <w:t xml:space="preserve"> </w:t>
      </w:r>
      <w:r w:rsidR="00E04388" w:rsidRPr="00CC576C">
        <w:t>La liste des villes traversées par expéditions</w:t>
      </w:r>
    </w:p>
    <w:p w14:paraId="2128CCAC" w14:textId="5A7AC74B" w:rsidR="00940811" w:rsidRPr="00F54CA8" w:rsidRDefault="00940811" w:rsidP="00940811">
      <w:pPr>
        <w:pStyle w:val="CodeSQL"/>
      </w:pPr>
      <w:r w:rsidRPr="00F54CA8">
        <w:t>SELECT Expedition.Numero, Ville.Nom</w:t>
      </w:r>
    </w:p>
    <w:p w14:paraId="3540B488" w14:textId="77777777" w:rsidR="00940811" w:rsidRPr="00F54CA8" w:rsidRDefault="00940811" w:rsidP="00940811">
      <w:pPr>
        <w:pStyle w:val="CodeSQL"/>
      </w:pPr>
      <w:r w:rsidRPr="00F54CA8">
        <w:t>FROM Ville INNER JOIN (Expedition</w:t>
      </w:r>
    </w:p>
    <w:p w14:paraId="0E5A9B47" w14:textId="77777777" w:rsidR="00940811" w:rsidRDefault="00940811" w:rsidP="00940811">
      <w:pPr>
        <w:pStyle w:val="CodeSQL"/>
      </w:pPr>
      <w:r w:rsidRPr="00F54CA8">
        <w:t xml:space="preserve">    </w:t>
      </w:r>
      <w:r>
        <w:t>INNER JOIN Etape ON Expedition.ID = Etape.ID_Expedition)</w:t>
      </w:r>
    </w:p>
    <w:p w14:paraId="4503AC6A" w14:textId="77777777" w:rsidR="00940811" w:rsidRDefault="00940811" w:rsidP="00940811">
      <w:pPr>
        <w:pStyle w:val="CodeSQL"/>
      </w:pPr>
      <w:r>
        <w:t>ON Ville.ID = Etape.ID_Ville;</w:t>
      </w:r>
    </w:p>
    <w:p w14:paraId="42B5DCAE" w14:textId="6AE985C1" w:rsidR="00E04388" w:rsidRPr="00CC576C" w:rsidRDefault="00940811" w:rsidP="00940811">
      <w:pPr>
        <w:pStyle w:val="Listepuces"/>
        <w:numPr>
          <w:ilvl w:val="0"/>
          <w:numId w:val="36"/>
        </w:numPr>
      </w:pPr>
      <w:r w:rsidRPr="00CC576C">
        <w:t xml:space="preserve"> </w:t>
      </w:r>
      <w:r w:rsidR="00E04388" w:rsidRPr="00CC576C">
        <w:t>La liste des expéditions par villes</w:t>
      </w:r>
    </w:p>
    <w:p w14:paraId="7DB4670A" w14:textId="6F5C566C" w:rsidR="00940811" w:rsidRPr="00F54CA8" w:rsidRDefault="00940811" w:rsidP="00940811">
      <w:pPr>
        <w:pStyle w:val="CodeSQL"/>
      </w:pPr>
      <w:r w:rsidRPr="00F54CA8">
        <w:t>SELECT Ville.Nom, Expedition.Numero</w:t>
      </w:r>
    </w:p>
    <w:p w14:paraId="0CE1E78B" w14:textId="77777777" w:rsidR="00940811" w:rsidRPr="00F54CA8" w:rsidRDefault="00940811" w:rsidP="00940811">
      <w:pPr>
        <w:pStyle w:val="CodeSQL"/>
      </w:pPr>
      <w:r w:rsidRPr="00F54CA8">
        <w:t>FROM Ville INNER JOIN (Expedition</w:t>
      </w:r>
    </w:p>
    <w:p w14:paraId="517C6B2E" w14:textId="77777777" w:rsidR="00940811" w:rsidRDefault="00940811" w:rsidP="00940811">
      <w:pPr>
        <w:pStyle w:val="CodeSQL"/>
      </w:pPr>
      <w:r w:rsidRPr="00F54CA8">
        <w:t xml:space="preserve">    </w:t>
      </w:r>
      <w:r>
        <w:t>INNER JOIN Etape ON Expedition.ID = Etape.ID_Expedition)</w:t>
      </w:r>
    </w:p>
    <w:p w14:paraId="2D289995" w14:textId="77777777" w:rsidR="00940811" w:rsidRDefault="00940811" w:rsidP="00940811">
      <w:pPr>
        <w:pStyle w:val="CodeSQL"/>
      </w:pPr>
      <w:r>
        <w:t>ON Ville.ID = Etape.ID_Ville;</w:t>
      </w:r>
    </w:p>
    <w:p w14:paraId="55DFDB12" w14:textId="4A267BAC" w:rsidR="00E04388" w:rsidRPr="00CC576C" w:rsidRDefault="00940811" w:rsidP="00940811">
      <w:pPr>
        <w:pStyle w:val="Listepuces"/>
        <w:numPr>
          <w:ilvl w:val="0"/>
          <w:numId w:val="36"/>
        </w:numPr>
      </w:pPr>
      <w:r w:rsidRPr="00CC576C">
        <w:t xml:space="preserve"> </w:t>
      </w:r>
      <w:r w:rsidR="00E04388" w:rsidRPr="00CC576C">
        <w:t>La liste des villes traversées par Héros</w:t>
      </w:r>
    </w:p>
    <w:p w14:paraId="422451E2" w14:textId="486DCE03" w:rsidR="00940811" w:rsidRPr="00855DC3" w:rsidRDefault="00940811" w:rsidP="00940811">
      <w:pPr>
        <w:pStyle w:val="CodeSQL"/>
      </w:pPr>
      <w:r w:rsidRPr="00855DC3">
        <w:t>SELECT Heros.Nom, Heros.Prenom, Ville.Nom</w:t>
      </w:r>
    </w:p>
    <w:p w14:paraId="06662060" w14:textId="77777777" w:rsidR="00940811" w:rsidRPr="00855DC3" w:rsidRDefault="00940811" w:rsidP="00940811">
      <w:pPr>
        <w:pStyle w:val="CodeSQL"/>
      </w:pPr>
      <w:r w:rsidRPr="00855DC3">
        <w:t>FROM Ville INNER JOIN (</w:t>
      </w:r>
    </w:p>
    <w:p w14:paraId="16F4AB1D" w14:textId="77777777" w:rsidR="00940811" w:rsidRPr="00855DC3" w:rsidRDefault="00940811" w:rsidP="00940811">
      <w:pPr>
        <w:pStyle w:val="CodeSQL"/>
      </w:pPr>
      <w:r w:rsidRPr="00855DC3">
        <w:t xml:space="preserve">    (Expedition INNER JOIN </w:t>
      </w:r>
    </w:p>
    <w:p w14:paraId="43553FC4" w14:textId="77777777" w:rsidR="00940811" w:rsidRPr="00855DC3" w:rsidRDefault="00940811" w:rsidP="00940811">
      <w:pPr>
        <w:pStyle w:val="CodeSQL"/>
      </w:pPr>
      <w:r w:rsidRPr="00855DC3">
        <w:t xml:space="preserve">        (Heros INNER JOIN Participe ON Heros.ID = Participe.ID_Heros)</w:t>
      </w:r>
    </w:p>
    <w:p w14:paraId="387C1FF0" w14:textId="77777777" w:rsidR="00940811" w:rsidRPr="00855DC3" w:rsidRDefault="00940811" w:rsidP="00940811">
      <w:pPr>
        <w:pStyle w:val="CodeSQL"/>
      </w:pPr>
      <w:r w:rsidRPr="00855DC3">
        <w:t xml:space="preserve">    ON Expedition.ID = Participe.ID_Expedition)</w:t>
      </w:r>
    </w:p>
    <w:p w14:paraId="0CE21CF2" w14:textId="77777777" w:rsidR="00940811" w:rsidRDefault="00940811" w:rsidP="00940811">
      <w:pPr>
        <w:pStyle w:val="CodeSQL"/>
      </w:pPr>
      <w:r w:rsidRPr="00855DC3">
        <w:t xml:space="preserve">    </w:t>
      </w:r>
      <w:r>
        <w:t>INNER JOIN Etape</w:t>
      </w:r>
    </w:p>
    <w:p w14:paraId="597D32D3" w14:textId="77777777" w:rsidR="00940811" w:rsidRDefault="00940811" w:rsidP="00940811">
      <w:pPr>
        <w:pStyle w:val="CodeSQL"/>
      </w:pPr>
      <w:r>
        <w:t xml:space="preserve">    ON Expedition.ID = Etape.ID_Expedition)</w:t>
      </w:r>
    </w:p>
    <w:p w14:paraId="3313AA5C" w14:textId="77777777" w:rsidR="00940811" w:rsidRDefault="00940811" w:rsidP="00940811">
      <w:pPr>
        <w:pStyle w:val="CodeSQL"/>
      </w:pPr>
      <w:r>
        <w:t>ON Ville.ID = Etape.ID_Ville;</w:t>
      </w:r>
    </w:p>
    <w:p w14:paraId="07E435E8" w14:textId="7718A9C5" w:rsidR="00E04388" w:rsidRPr="00CC576C" w:rsidRDefault="00940811" w:rsidP="00940811">
      <w:pPr>
        <w:pStyle w:val="Listepuces"/>
        <w:numPr>
          <w:ilvl w:val="0"/>
          <w:numId w:val="36"/>
        </w:numPr>
      </w:pPr>
      <w:r w:rsidRPr="00CC576C">
        <w:t xml:space="preserve"> </w:t>
      </w:r>
      <w:r w:rsidR="00E04388" w:rsidRPr="00CC576C">
        <w:t>La liste des villes traversées par Dieux</w:t>
      </w:r>
    </w:p>
    <w:p w14:paraId="689393FB" w14:textId="2B315218" w:rsidR="00940811" w:rsidRPr="00773DBA" w:rsidRDefault="00940811" w:rsidP="00940811">
      <w:pPr>
        <w:pStyle w:val="CodeSQL"/>
      </w:pPr>
      <w:r w:rsidRPr="00773DBA">
        <w:t>SELECT Divinite.Nom, Ville.Nom</w:t>
      </w:r>
    </w:p>
    <w:p w14:paraId="00A0E286" w14:textId="77777777" w:rsidR="00940811" w:rsidRPr="00773DBA" w:rsidRDefault="00940811" w:rsidP="00940811">
      <w:pPr>
        <w:pStyle w:val="CodeSQL"/>
      </w:pPr>
      <w:r w:rsidRPr="00773DBA">
        <w:t>FROM Ville INNER JOIN ((Divinite</w:t>
      </w:r>
    </w:p>
    <w:p w14:paraId="371ED618" w14:textId="77777777" w:rsidR="00940811" w:rsidRPr="00773DBA" w:rsidRDefault="00940811" w:rsidP="00940811">
      <w:pPr>
        <w:pStyle w:val="CodeSQL"/>
      </w:pPr>
      <w:r w:rsidRPr="00773DBA">
        <w:t xml:space="preserve">    INNER JOIN Expedition ON Divinite.ID = Expedition.ID_Divinite)</w:t>
      </w:r>
    </w:p>
    <w:p w14:paraId="35081F07" w14:textId="77777777" w:rsidR="00940811" w:rsidRDefault="00940811" w:rsidP="00940811">
      <w:pPr>
        <w:pStyle w:val="CodeSQL"/>
      </w:pPr>
      <w:r w:rsidRPr="00773DBA">
        <w:t xml:space="preserve">    </w:t>
      </w:r>
      <w:r>
        <w:t>INNER JOIN Etape ON Expedition.ID = Etape.ID_Expedition)</w:t>
      </w:r>
    </w:p>
    <w:p w14:paraId="139B195A" w14:textId="77777777" w:rsidR="00940811" w:rsidRDefault="00940811" w:rsidP="00940811">
      <w:pPr>
        <w:pStyle w:val="CodeSQL"/>
      </w:pPr>
      <w:r>
        <w:t>ON Ville.ID = Etape.ID_Ville;</w:t>
      </w:r>
    </w:p>
    <w:p w14:paraId="58F4BC21" w14:textId="42871DAE" w:rsidR="00E04388" w:rsidRPr="00CC576C" w:rsidRDefault="00940811" w:rsidP="00940811">
      <w:pPr>
        <w:pStyle w:val="Listepuces"/>
        <w:numPr>
          <w:ilvl w:val="0"/>
          <w:numId w:val="36"/>
        </w:numPr>
      </w:pPr>
      <w:r w:rsidRPr="00CC576C">
        <w:t xml:space="preserve"> </w:t>
      </w:r>
      <w:r w:rsidR="00E04388" w:rsidRPr="00CC576C">
        <w:t>La liste des villes traversées par Famille</w:t>
      </w:r>
    </w:p>
    <w:p w14:paraId="3F384DD2" w14:textId="10A0A71C" w:rsidR="00940811" w:rsidRPr="00773DBA" w:rsidRDefault="00940811" w:rsidP="00940811">
      <w:pPr>
        <w:pStyle w:val="CodeSQL"/>
      </w:pPr>
      <w:r w:rsidRPr="00773DBA">
        <w:t>SELECT DISTINCT Heros.Nom, Ville.Nom</w:t>
      </w:r>
    </w:p>
    <w:p w14:paraId="6E0E595D" w14:textId="77777777" w:rsidR="00940811" w:rsidRPr="00773DBA" w:rsidRDefault="00940811" w:rsidP="00940811">
      <w:pPr>
        <w:pStyle w:val="CodeSQL"/>
      </w:pPr>
      <w:r w:rsidRPr="00773DBA">
        <w:t xml:space="preserve">FROM Ville INNER JOIN ((Heros </w:t>
      </w:r>
    </w:p>
    <w:p w14:paraId="37874118" w14:textId="77777777" w:rsidR="00940811" w:rsidRPr="00773DBA" w:rsidRDefault="00940811" w:rsidP="00940811">
      <w:pPr>
        <w:pStyle w:val="CodeSQL"/>
      </w:pPr>
      <w:r w:rsidRPr="00773DBA">
        <w:t xml:space="preserve">    INNER JOIN (Expedition </w:t>
      </w:r>
    </w:p>
    <w:p w14:paraId="5AD8F661" w14:textId="77777777" w:rsidR="00940811" w:rsidRPr="00773DBA" w:rsidRDefault="00940811" w:rsidP="00940811">
      <w:pPr>
        <w:pStyle w:val="CodeSQL"/>
      </w:pPr>
      <w:r w:rsidRPr="00773DBA">
        <w:t xml:space="preserve">        INNER JOIN Participe ON Expedition.ID = Participe.ID_Expedition)</w:t>
      </w:r>
    </w:p>
    <w:p w14:paraId="5070DE13" w14:textId="77777777" w:rsidR="00940811" w:rsidRPr="00773DBA" w:rsidRDefault="00940811" w:rsidP="00940811">
      <w:pPr>
        <w:pStyle w:val="CodeSQL"/>
      </w:pPr>
      <w:r w:rsidRPr="00773DBA">
        <w:t xml:space="preserve">        ON Heros.ID = Participe.ID_Heros) INNER JOIN Etape</w:t>
      </w:r>
    </w:p>
    <w:p w14:paraId="15045BE4" w14:textId="77777777" w:rsidR="00940811" w:rsidRPr="00773DBA" w:rsidRDefault="00940811" w:rsidP="00940811">
      <w:pPr>
        <w:pStyle w:val="CodeSQL"/>
      </w:pPr>
      <w:r w:rsidRPr="00773DBA">
        <w:t xml:space="preserve">    ON Expedition.ID = Etape.ID_Expedition)</w:t>
      </w:r>
    </w:p>
    <w:p w14:paraId="6345FD43" w14:textId="77777777" w:rsidR="00940811" w:rsidRPr="000D37E7" w:rsidRDefault="00940811" w:rsidP="00940811">
      <w:pPr>
        <w:pStyle w:val="CodeSQL"/>
        <w:rPr>
          <w:lang w:val="fr-FR"/>
        </w:rPr>
      </w:pPr>
      <w:r w:rsidRPr="000D37E7">
        <w:rPr>
          <w:lang w:val="fr-FR"/>
        </w:rPr>
        <w:t>ON Ville.ID = Etape.ID_Ville;</w:t>
      </w:r>
    </w:p>
    <w:p w14:paraId="3FE21654" w14:textId="210D0232" w:rsidR="00E04388" w:rsidRPr="003D1A20" w:rsidRDefault="00940811" w:rsidP="00940811">
      <w:pPr>
        <w:pStyle w:val="Listepuces"/>
        <w:numPr>
          <w:ilvl w:val="0"/>
          <w:numId w:val="36"/>
        </w:numPr>
      </w:pPr>
      <w:r w:rsidRPr="003D1A20">
        <w:t xml:space="preserve"> </w:t>
      </w:r>
      <w:r w:rsidR="00E04388" w:rsidRPr="003D1A20">
        <w:t>La famille ou les familles la plus nombreuse</w:t>
      </w:r>
    </w:p>
    <w:p w14:paraId="53A25765" w14:textId="37F3CA6D" w:rsidR="00940811" w:rsidRPr="007D5CC6" w:rsidRDefault="00940811" w:rsidP="00940811">
      <w:pPr>
        <w:pStyle w:val="CodeSQL"/>
      </w:pPr>
      <w:r w:rsidRPr="007D5CC6">
        <w:t>SELECT Heros.Nom, COUNT(*) AS NBParents</w:t>
      </w:r>
    </w:p>
    <w:p w14:paraId="15FFAC83" w14:textId="77777777" w:rsidR="00940811" w:rsidRPr="007D5CC6" w:rsidRDefault="00940811" w:rsidP="00940811">
      <w:pPr>
        <w:pStyle w:val="CodeSQL"/>
      </w:pPr>
      <w:r w:rsidRPr="007D5CC6">
        <w:t>FROM Heros</w:t>
      </w:r>
    </w:p>
    <w:p w14:paraId="0C89E9DF" w14:textId="77777777" w:rsidR="00940811" w:rsidRPr="007D5CC6" w:rsidRDefault="00940811" w:rsidP="00940811">
      <w:pPr>
        <w:pStyle w:val="CodeSQL"/>
      </w:pPr>
      <w:r w:rsidRPr="007D5CC6">
        <w:t>GROUP BY Heros.Nom</w:t>
      </w:r>
    </w:p>
    <w:p w14:paraId="21DDC00B" w14:textId="77777777" w:rsidR="00940811" w:rsidRPr="007D5CC6" w:rsidRDefault="00940811" w:rsidP="00940811">
      <w:pPr>
        <w:pStyle w:val="CodeSQL"/>
      </w:pPr>
      <w:r w:rsidRPr="007D5CC6">
        <w:t>HAVING COUNT(*) IN (</w:t>
      </w:r>
    </w:p>
    <w:p w14:paraId="531D2A08" w14:textId="77777777" w:rsidR="00940811" w:rsidRPr="007D5CC6" w:rsidRDefault="00940811" w:rsidP="00940811">
      <w:pPr>
        <w:pStyle w:val="CodeSQL"/>
      </w:pPr>
      <w:r w:rsidRPr="007D5CC6">
        <w:t xml:space="preserve">    SELECT MAX(NB) as MaxNbParents</w:t>
      </w:r>
    </w:p>
    <w:p w14:paraId="20E24C0D" w14:textId="77777777" w:rsidR="00940811" w:rsidRPr="007D5CC6" w:rsidRDefault="00940811" w:rsidP="00940811">
      <w:pPr>
        <w:pStyle w:val="CodeSQL"/>
      </w:pPr>
      <w:r w:rsidRPr="007D5CC6">
        <w:t xml:space="preserve">    FROM (</w:t>
      </w:r>
    </w:p>
    <w:p w14:paraId="248C4BB7" w14:textId="77777777" w:rsidR="00940811" w:rsidRPr="007D5CC6" w:rsidRDefault="00940811" w:rsidP="00940811">
      <w:pPr>
        <w:pStyle w:val="CodeSQL"/>
      </w:pPr>
      <w:r w:rsidRPr="007D5CC6">
        <w:t xml:space="preserve">        SELECT Heros.Nom, COUNT(*) AS NB</w:t>
      </w:r>
    </w:p>
    <w:p w14:paraId="35417FC7" w14:textId="77777777" w:rsidR="00940811" w:rsidRPr="007D5CC6" w:rsidRDefault="00940811" w:rsidP="00940811">
      <w:pPr>
        <w:pStyle w:val="CodeSQL"/>
      </w:pPr>
      <w:r w:rsidRPr="007D5CC6">
        <w:t xml:space="preserve">        FROM Heros</w:t>
      </w:r>
    </w:p>
    <w:p w14:paraId="2CCFB608" w14:textId="77777777" w:rsidR="00940811" w:rsidRPr="007D5CC6" w:rsidRDefault="00940811" w:rsidP="00940811">
      <w:pPr>
        <w:pStyle w:val="CodeSQL"/>
      </w:pPr>
      <w:r w:rsidRPr="007D5CC6">
        <w:t xml:space="preserve">        GROUP BY Heros.Nom)</w:t>
      </w:r>
    </w:p>
    <w:p w14:paraId="37872859" w14:textId="77777777" w:rsidR="00940811" w:rsidRDefault="00940811" w:rsidP="00940811">
      <w:pPr>
        <w:pStyle w:val="CodeSQL"/>
      </w:pPr>
      <w:r>
        <w:t>)</w:t>
      </w:r>
    </w:p>
    <w:p w14:paraId="5F7F7446" w14:textId="10D4D7EF" w:rsidR="00E04388" w:rsidRDefault="00940811" w:rsidP="00940811">
      <w:pPr>
        <w:pStyle w:val="Listepuces"/>
        <w:numPr>
          <w:ilvl w:val="0"/>
          <w:numId w:val="36"/>
        </w:numPr>
      </w:pPr>
      <w:r w:rsidRPr="007260FE">
        <w:lastRenderedPageBreak/>
        <w:t xml:space="preserve"> </w:t>
      </w:r>
      <w:r w:rsidR="00E04388" w:rsidRPr="007260FE">
        <w:t>La ou les familles la moins nombreuse</w:t>
      </w:r>
    </w:p>
    <w:p w14:paraId="447A88B0" w14:textId="77777777" w:rsidR="00940811" w:rsidRPr="007D5CC6" w:rsidRDefault="00940811" w:rsidP="00940811">
      <w:pPr>
        <w:pStyle w:val="CodeSQL"/>
      </w:pPr>
      <w:r w:rsidRPr="007D5CC6">
        <w:t>SELECT Heros.Nom, COUNT(*) AS NBParents</w:t>
      </w:r>
    </w:p>
    <w:p w14:paraId="2BDA9BA2" w14:textId="77777777" w:rsidR="00940811" w:rsidRPr="007D5CC6" w:rsidRDefault="00940811" w:rsidP="00940811">
      <w:pPr>
        <w:pStyle w:val="CodeSQL"/>
      </w:pPr>
      <w:r w:rsidRPr="007D5CC6">
        <w:t>FROM Heros</w:t>
      </w:r>
    </w:p>
    <w:p w14:paraId="7C916B91" w14:textId="77777777" w:rsidR="00940811" w:rsidRPr="007D5CC6" w:rsidRDefault="00940811" w:rsidP="00940811">
      <w:pPr>
        <w:pStyle w:val="CodeSQL"/>
      </w:pPr>
      <w:r w:rsidRPr="007D5CC6">
        <w:t>GROUP BY Heros.Nom</w:t>
      </w:r>
    </w:p>
    <w:p w14:paraId="71D89215" w14:textId="77777777" w:rsidR="00940811" w:rsidRPr="007D5CC6" w:rsidRDefault="00940811" w:rsidP="00940811">
      <w:pPr>
        <w:pStyle w:val="CodeSQL"/>
      </w:pPr>
      <w:r w:rsidRPr="007D5CC6">
        <w:t>HAVING COUNT(*) IN (</w:t>
      </w:r>
    </w:p>
    <w:p w14:paraId="1C692BF0" w14:textId="77777777" w:rsidR="00940811" w:rsidRPr="007D5CC6" w:rsidRDefault="00940811" w:rsidP="00940811">
      <w:pPr>
        <w:pStyle w:val="CodeSQL"/>
      </w:pPr>
      <w:r w:rsidRPr="007D5CC6">
        <w:t xml:space="preserve">    SELECT MIN(NB) as MaxNbParents</w:t>
      </w:r>
    </w:p>
    <w:p w14:paraId="09C756DB" w14:textId="77777777" w:rsidR="00940811" w:rsidRPr="007D5CC6" w:rsidRDefault="00940811" w:rsidP="00940811">
      <w:pPr>
        <w:pStyle w:val="CodeSQL"/>
      </w:pPr>
      <w:r w:rsidRPr="007D5CC6">
        <w:t xml:space="preserve">    FROM (</w:t>
      </w:r>
    </w:p>
    <w:p w14:paraId="3F5BB9AB" w14:textId="77777777" w:rsidR="00940811" w:rsidRPr="007D5CC6" w:rsidRDefault="00940811" w:rsidP="00940811">
      <w:pPr>
        <w:pStyle w:val="CodeSQL"/>
      </w:pPr>
      <w:r w:rsidRPr="007D5CC6">
        <w:t xml:space="preserve">        SELECT Heros.Nom, COUNT(*) AS NB</w:t>
      </w:r>
    </w:p>
    <w:p w14:paraId="3CEEB21C" w14:textId="77777777" w:rsidR="00940811" w:rsidRPr="007D5CC6" w:rsidRDefault="00940811" w:rsidP="00940811">
      <w:pPr>
        <w:pStyle w:val="CodeSQL"/>
      </w:pPr>
      <w:r w:rsidRPr="007D5CC6">
        <w:t xml:space="preserve">        FROM Heros</w:t>
      </w:r>
    </w:p>
    <w:p w14:paraId="2C339F9C" w14:textId="77777777" w:rsidR="00940811" w:rsidRPr="007D5CC6" w:rsidRDefault="00940811" w:rsidP="00940811">
      <w:pPr>
        <w:pStyle w:val="CodeSQL"/>
      </w:pPr>
      <w:r w:rsidRPr="007D5CC6">
        <w:t xml:space="preserve">        GROUP BY Heros.Nom)</w:t>
      </w:r>
    </w:p>
    <w:p w14:paraId="537EE96E" w14:textId="77777777" w:rsidR="00940811" w:rsidRDefault="00940811" w:rsidP="00940811">
      <w:pPr>
        <w:pStyle w:val="CodeSQL"/>
      </w:pPr>
      <w:r>
        <w:t>)</w:t>
      </w:r>
    </w:p>
    <w:p w14:paraId="379C8084" w14:textId="77777777" w:rsidR="00E04388" w:rsidRDefault="00E04388" w:rsidP="00E04388">
      <w:pPr>
        <w:pStyle w:val="Titre3"/>
      </w:pPr>
      <w:r>
        <w:t>Requêtes de niveau II</w:t>
      </w:r>
    </w:p>
    <w:p w14:paraId="09FB0EB0" w14:textId="77777777" w:rsidR="00E04388" w:rsidRPr="007260FE" w:rsidRDefault="00E04388" w:rsidP="00E04388">
      <w:pPr>
        <w:pStyle w:val="Listepuces"/>
        <w:numPr>
          <w:ilvl w:val="0"/>
          <w:numId w:val="37"/>
        </w:numPr>
      </w:pPr>
      <w:r w:rsidRPr="007260FE">
        <w:t>Le héros ayant dirigé le plus de héros différents</w:t>
      </w:r>
    </w:p>
    <w:p w14:paraId="35056D03" w14:textId="77777777" w:rsidR="00FE0089" w:rsidRPr="000D37E7" w:rsidRDefault="00FE0089" w:rsidP="00FE0089">
      <w:pPr>
        <w:pStyle w:val="CodeSQL"/>
      </w:pPr>
      <w:r w:rsidRPr="000D37E7">
        <w:t>SELECT Heros.Nom, Heros.Prenom, NBHeros</w:t>
      </w:r>
    </w:p>
    <w:p w14:paraId="2C33E15C" w14:textId="77777777" w:rsidR="00FE0089" w:rsidRPr="000D37E7" w:rsidRDefault="00FE0089" w:rsidP="00FE0089">
      <w:pPr>
        <w:pStyle w:val="CodeSQL"/>
      </w:pPr>
      <w:r w:rsidRPr="000D37E7">
        <w:t>FROM Heros, (SELECT ID_Heros, COUNT(*) AS NBHeros FROM (SELECT DISTINCT Participe.ID_Heros AS Heros, Expedition.ID_Heros AS ID_Heros FROM Expedition INNER JOIN Participe ON Expedition.ID = Participe.ID_Expedition)  AS [%$##@_Alias] GROUP BY ID_Heros HAVING COUNT(*) IN (         SELECT MAX(NB) as MaxNbHeros         FROM (             SELECT ID_Heros, COUNT(*) AS NB             FROM (                 SELECT Distinct Participe.ID_Heros AS Heros, Expedition.ID_Heros AS ID_Heros                FROM Expedition INNER JOIN Participe ON Expedition.ID = Participe.ID_Expedition             )             GROUP BY ID_Heros         )     ))  AS Calcul</w:t>
      </w:r>
    </w:p>
    <w:p w14:paraId="5D595505" w14:textId="77777777" w:rsidR="00FE0089" w:rsidRPr="000D37E7" w:rsidRDefault="00FE0089" w:rsidP="00FE0089">
      <w:pPr>
        <w:pStyle w:val="CodeSQL"/>
      </w:pPr>
      <w:r w:rsidRPr="000D37E7">
        <w:t>WHERE Heros.ID = Calcul.ID_Heros;</w:t>
      </w:r>
    </w:p>
    <w:p w14:paraId="2A6D0F6B" w14:textId="5B8DFBB6" w:rsidR="00FE0089" w:rsidRPr="007260FE" w:rsidRDefault="00940811" w:rsidP="00FE0089">
      <w:pPr>
        <w:pStyle w:val="Listepuces"/>
        <w:numPr>
          <w:ilvl w:val="0"/>
          <w:numId w:val="37"/>
        </w:numPr>
      </w:pPr>
      <w:r w:rsidRPr="007260FE">
        <w:t xml:space="preserve"> </w:t>
      </w:r>
      <w:r w:rsidR="00E04388" w:rsidRPr="007260FE">
        <w:t>Capacité maximale de chaque bateau (les bateaux apparaissent plusieurs fois, mais l’équipage n’est pas au même nombre à chaque fois.</w:t>
      </w:r>
      <w:r w:rsidR="00FE0089" w:rsidRPr="00FE0089">
        <w:t xml:space="preserve"> </w:t>
      </w:r>
    </w:p>
    <w:p w14:paraId="45F730D1" w14:textId="77777777" w:rsidR="00FE0089" w:rsidRPr="000D37E7" w:rsidRDefault="00FE0089" w:rsidP="00FE0089">
      <w:pPr>
        <w:pStyle w:val="CodeSQL"/>
      </w:pPr>
      <w:r w:rsidRPr="000D37E7">
        <w:t>SELECT Navire.Nom, MAX(Capacite) AS CapacitéMaximale</w:t>
      </w:r>
    </w:p>
    <w:p w14:paraId="37188C2E" w14:textId="77777777" w:rsidR="00FE0089" w:rsidRPr="000D37E7" w:rsidRDefault="00FE0089" w:rsidP="00FE0089">
      <w:pPr>
        <w:pStyle w:val="CodeSQL"/>
      </w:pPr>
      <w:r w:rsidRPr="000D37E7">
        <w:t>FROM (SELECT Navire.Nom, Expedition.Numero, Expedition.ID_Navire, Count(Participe.ID_Heros) AS Capacite FROM (Navire INNER JOIN Expedition ON Navire.ID = Expedition.ID_Navire) INNER JOIN Participe ON Expedition.ID = Participe.ID_Expedition GROUP BY Navire.Nom, Expedition.Numero, Expedition.ID_Navire)  AS [%$##@_Alias]</w:t>
      </w:r>
    </w:p>
    <w:p w14:paraId="43C69AC6" w14:textId="77777777" w:rsidR="00FE0089" w:rsidRDefault="00FE0089" w:rsidP="00FE0089">
      <w:pPr>
        <w:pStyle w:val="CodeSQL"/>
      </w:pPr>
      <w:r>
        <w:t>GROUP BY Navire.Nom;</w:t>
      </w:r>
    </w:p>
    <w:p w14:paraId="69467A24" w14:textId="77777777" w:rsidR="00E04388" w:rsidRPr="007260FE" w:rsidRDefault="00E04388" w:rsidP="00E04388">
      <w:pPr>
        <w:pStyle w:val="Listepuces"/>
        <w:numPr>
          <w:ilvl w:val="0"/>
          <w:numId w:val="37"/>
        </w:numPr>
      </w:pPr>
      <w:r w:rsidRPr="007260FE">
        <w:t>Le couple Dieu/bateau ayant fait le plus d’expéditions</w:t>
      </w:r>
    </w:p>
    <w:p w14:paraId="02C05EB6" w14:textId="77777777" w:rsidR="00FE0089" w:rsidRPr="000D37E7" w:rsidRDefault="00FE0089" w:rsidP="00FE0089">
      <w:pPr>
        <w:pStyle w:val="CodeSQL"/>
      </w:pPr>
      <w:r w:rsidRPr="000D37E7">
        <w:t>SELECT Divinite.Nom, Navire.Nom, NBExpeditions</w:t>
      </w:r>
    </w:p>
    <w:p w14:paraId="28FE13D5" w14:textId="77777777" w:rsidR="00FE0089" w:rsidRPr="000D37E7" w:rsidRDefault="00FE0089" w:rsidP="00FE0089">
      <w:pPr>
        <w:pStyle w:val="CodeSQL"/>
      </w:pPr>
      <w:r w:rsidRPr="000D37E7">
        <w:t>FROM Divinite, Navire, (</w:t>
      </w:r>
    </w:p>
    <w:p w14:paraId="364B9033" w14:textId="77777777" w:rsidR="00FE0089" w:rsidRPr="000D37E7" w:rsidRDefault="00FE0089" w:rsidP="00FE0089">
      <w:pPr>
        <w:pStyle w:val="CodeSQL"/>
      </w:pPr>
      <w:r w:rsidRPr="000D37E7">
        <w:t xml:space="preserve">    SELECT Expedition.ID_Divinite, Expedition.ID_Navire, COUNT(*) AS NBExpeditions</w:t>
      </w:r>
    </w:p>
    <w:p w14:paraId="0BE7B964" w14:textId="77777777" w:rsidR="00FE0089" w:rsidRPr="000D37E7" w:rsidRDefault="00FE0089" w:rsidP="00FE0089">
      <w:pPr>
        <w:pStyle w:val="CodeSQL"/>
      </w:pPr>
      <w:r w:rsidRPr="000D37E7">
        <w:t xml:space="preserve">    FROM Expedition</w:t>
      </w:r>
    </w:p>
    <w:p w14:paraId="53BFE208" w14:textId="77777777" w:rsidR="00FE0089" w:rsidRPr="000D37E7" w:rsidRDefault="00FE0089" w:rsidP="00FE0089">
      <w:pPr>
        <w:pStyle w:val="CodeSQL"/>
      </w:pPr>
      <w:r w:rsidRPr="000D37E7">
        <w:t xml:space="preserve">    GROUP BY Expedition.ID_Divinite, Expedition.ID_Navire</w:t>
      </w:r>
    </w:p>
    <w:p w14:paraId="034F294C" w14:textId="77777777" w:rsidR="00FE0089" w:rsidRPr="000D37E7" w:rsidRDefault="00FE0089" w:rsidP="00FE0089">
      <w:pPr>
        <w:pStyle w:val="CodeSQL"/>
      </w:pPr>
      <w:r w:rsidRPr="000D37E7">
        <w:t xml:space="preserve">    HAVING COUNT(*) IN (</w:t>
      </w:r>
    </w:p>
    <w:p w14:paraId="0EEFFAAA" w14:textId="77777777" w:rsidR="00FE0089" w:rsidRPr="000D37E7" w:rsidRDefault="00FE0089" w:rsidP="00FE0089">
      <w:pPr>
        <w:pStyle w:val="CodeSQL"/>
      </w:pPr>
      <w:r w:rsidRPr="000D37E7">
        <w:t xml:space="preserve">        SELECT MAX(NB) AS MaxNbExpeditions</w:t>
      </w:r>
    </w:p>
    <w:p w14:paraId="27700C20" w14:textId="77777777" w:rsidR="00FE0089" w:rsidRPr="000D37E7" w:rsidRDefault="00FE0089" w:rsidP="00FE0089">
      <w:pPr>
        <w:pStyle w:val="CodeSQL"/>
      </w:pPr>
      <w:r w:rsidRPr="000D37E7">
        <w:t xml:space="preserve">        FROM (</w:t>
      </w:r>
    </w:p>
    <w:p w14:paraId="108DF33B" w14:textId="77777777" w:rsidR="00FE0089" w:rsidRPr="000D37E7" w:rsidRDefault="00FE0089" w:rsidP="00FE0089">
      <w:pPr>
        <w:pStyle w:val="CodeSQL"/>
      </w:pPr>
      <w:r w:rsidRPr="000D37E7">
        <w:t xml:space="preserve">            SELECT Expedition.ID_Divinite, Expedition.ID_Navire, COUNT(*) AS NB</w:t>
      </w:r>
    </w:p>
    <w:p w14:paraId="30B8DC7A" w14:textId="77777777" w:rsidR="00FE0089" w:rsidRPr="000D37E7" w:rsidRDefault="00FE0089" w:rsidP="00FE0089">
      <w:pPr>
        <w:pStyle w:val="CodeSQL"/>
      </w:pPr>
      <w:r w:rsidRPr="000D37E7">
        <w:t xml:space="preserve">            FROM Expedition</w:t>
      </w:r>
    </w:p>
    <w:p w14:paraId="3EEEF715" w14:textId="77777777" w:rsidR="00FE0089" w:rsidRPr="000D37E7" w:rsidRDefault="00FE0089" w:rsidP="00FE0089">
      <w:pPr>
        <w:pStyle w:val="CodeSQL"/>
      </w:pPr>
      <w:r w:rsidRPr="000D37E7">
        <w:t xml:space="preserve">            GROUP BY Expedition.ID_Divinite, Expedition.ID_Navire</w:t>
      </w:r>
    </w:p>
    <w:p w14:paraId="7089B465" w14:textId="77777777" w:rsidR="00FE0089" w:rsidRDefault="00FE0089" w:rsidP="00FE0089">
      <w:pPr>
        <w:pStyle w:val="CodeSQL"/>
      </w:pPr>
      <w:r w:rsidRPr="000D37E7">
        <w:t xml:space="preserve">        </w:t>
      </w:r>
      <w:r>
        <w:t>)</w:t>
      </w:r>
    </w:p>
    <w:p w14:paraId="6DDA89BD" w14:textId="77777777" w:rsidR="00FE0089" w:rsidRDefault="00FE0089" w:rsidP="00FE0089">
      <w:pPr>
        <w:pStyle w:val="CodeSQL"/>
      </w:pPr>
      <w:r>
        <w:t xml:space="preserve">    )</w:t>
      </w:r>
    </w:p>
    <w:p w14:paraId="73E30C05" w14:textId="77777777" w:rsidR="00FE0089" w:rsidRDefault="00FE0089" w:rsidP="00FE0089">
      <w:pPr>
        <w:pStyle w:val="CodeSQL"/>
      </w:pPr>
      <w:r>
        <w:t>)</w:t>
      </w:r>
    </w:p>
    <w:p w14:paraId="68511F77" w14:textId="61C3509B" w:rsidR="00FE0089" w:rsidRDefault="00FE0089" w:rsidP="00FE0089">
      <w:pPr>
        <w:pStyle w:val="CodeSQL"/>
      </w:pPr>
      <w:r w:rsidRPr="000D37E7">
        <w:t>WHERE Divinite.ID = Expedition.ID_Divinite AND Navire.ID = Expedition.ID_Navire;</w:t>
      </w:r>
    </w:p>
    <w:p w14:paraId="124946A8" w14:textId="77777777" w:rsidR="00813DED" w:rsidRDefault="00813DED" w:rsidP="00813DED"/>
    <w:p w14:paraId="47E5310B" w14:textId="77777777" w:rsidR="00813DED" w:rsidRDefault="00813DED">
      <w:pPr>
        <w:spacing w:before="0" w:after="160" w:line="259" w:lineRule="auto"/>
        <w:jc w:val="left"/>
      </w:pPr>
      <w:r>
        <w:br w:type="page"/>
      </w:r>
    </w:p>
    <w:p w14:paraId="4FC89902" w14:textId="7B585CBF" w:rsidR="00E04388" w:rsidRPr="007260FE" w:rsidRDefault="00FE0089" w:rsidP="00FE0089">
      <w:pPr>
        <w:pStyle w:val="Listepuces"/>
        <w:numPr>
          <w:ilvl w:val="0"/>
          <w:numId w:val="37"/>
        </w:numPr>
      </w:pPr>
      <w:r w:rsidRPr="007260FE">
        <w:lastRenderedPageBreak/>
        <w:t xml:space="preserve"> </w:t>
      </w:r>
      <w:r w:rsidR="00E04388" w:rsidRPr="007260FE">
        <w:t>Le couple Dieu/bateau ayant fait le moins d’expéditions</w:t>
      </w:r>
    </w:p>
    <w:p w14:paraId="7CF242B8" w14:textId="77777777" w:rsidR="00FE0089" w:rsidRPr="009B5A58" w:rsidRDefault="00FE0089" w:rsidP="00FE0089">
      <w:pPr>
        <w:pStyle w:val="CodeSQL"/>
      </w:pPr>
      <w:r w:rsidRPr="009B5A58">
        <w:t>SELECT Divinite.Nom, Navire.Nom, NBExpeditions</w:t>
      </w:r>
    </w:p>
    <w:p w14:paraId="74F692D0" w14:textId="77777777" w:rsidR="00FE0089" w:rsidRPr="009B5A58" w:rsidRDefault="00FE0089" w:rsidP="00FE0089">
      <w:pPr>
        <w:pStyle w:val="CodeSQL"/>
      </w:pPr>
      <w:r w:rsidRPr="009B5A58">
        <w:t>FROM Divinite, Navire, (</w:t>
      </w:r>
    </w:p>
    <w:p w14:paraId="326B2D13" w14:textId="77777777" w:rsidR="00FE0089" w:rsidRPr="009B5A58" w:rsidRDefault="00FE0089" w:rsidP="00FE0089">
      <w:pPr>
        <w:pStyle w:val="CodeSQL"/>
      </w:pPr>
      <w:r w:rsidRPr="009B5A58">
        <w:t xml:space="preserve">    SELECT Expedition.ID_Divinite, Expedition.ID_Navire, COUNT(*) AS NBExpeditions</w:t>
      </w:r>
    </w:p>
    <w:p w14:paraId="54AD00F3" w14:textId="77777777" w:rsidR="00FE0089" w:rsidRPr="009B5A58" w:rsidRDefault="00FE0089" w:rsidP="00FE0089">
      <w:pPr>
        <w:pStyle w:val="CodeSQL"/>
      </w:pPr>
      <w:r w:rsidRPr="009B5A58">
        <w:t xml:space="preserve">    FROM Expedition</w:t>
      </w:r>
    </w:p>
    <w:p w14:paraId="0C0A5C52" w14:textId="77777777" w:rsidR="00FE0089" w:rsidRPr="009B5A58" w:rsidRDefault="00FE0089" w:rsidP="00FE0089">
      <w:pPr>
        <w:pStyle w:val="CodeSQL"/>
      </w:pPr>
      <w:r w:rsidRPr="009B5A58">
        <w:t xml:space="preserve">    GROUP BY Expedition.ID_Divinite, Expedition.ID_Navire</w:t>
      </w:r>
    </w:p>
    <w:p w14:paraId="04847ACD" w14:textId="77777777" w:rsidR="00FE0089" w:rsidRPr="009B5A58" w:rsidRDefault="00FE0089" w:rsidP="00FE0089">
      <w:pPr>
        <w:pStyle w:val="CodeSQL"/>
      </w:pPr>
      <w:r w:rsidRPr="009B5A58">
        <w:t xml:space="preserve">    HAVING COUNT(*) IN (</w:t>
      </w:r>
    </w:p>
    <w:p w14:paraId="6967C91C" w14:textId="77777777" w:rsidR="00FE0089" w:rsidRPr="009B5A58" w:rsidRDefault="00FE0089" w:rsidP="00FE0089">
      <w:pPr>
        <w:pStyle w:val="CodeSQL"/>
      </w:pPr>
      <w:r w:rsidRPr="009B5A58">
        <w:t xml:space="preserve">        SELECT MIN(NB) AS MinNbExpeditions</w:t>
      </w:r>
    </w:p>
    <w:p w14:paraId="4D9B31AE" w14:textId="77777777" w:rsidR="00FE0089" w:rsidRPr="009B5A58" w:rsidRDefault="00FE0089" w:rsidP="00FE0089">
      <w:pPr>
        <w:pStyle w:val="CodeSQL"/>
      </w:pPr>
      <w:r w:rsidRPr="009B5A58">
        <w:t xml:space="preserve">        FROM (</w:t>
      </w:r>
    </w:p>
    <w:p w14:paraId="55CDB960" w14:textId="77777777" w:rsidR="00FE0089" w:rsidRPr="009B5A58" w:rsidRDefault="00FE0089" w:rsidP="00FE0089">
      <w:pPr>
        <w:pStyle w:val="CodeSQL"/>
      </w:pPr>
      <w:r w:rsidRPr="009B5A58">
        <w:t xml:space="preserve">            SELECT Expedition.ID_Divinite, Expedition.ID_Navire, COUNT(*) AS NB</w:t>
      </w:r>
    </w:p>
    <w:p w14:paraId="504D778F" w14:textId="77777777" w:rsidR="00FE0089" w:rsidRPr="009B5A58" w:rsidRDefault="00FE0089" w:rsidP="00FE0089">
      <w:pPr>
        <w:pStyle w:val="CodeSQL"/>
      </w:pPr>
      <w:r w:rsidRPr="009B5A58">
        <w:t xml:space="preserve">            FROM Expedition</w:t>
      </w:r>
    </w:p>
    <w:p w14:paraId="46F08111" w14:textId="77777777" w:rsidR="00FE0089" w:rsidRPr="009B5A58" w:rsidRDefault="00FE0089" w:rsidP="00FE0089">
      <w:pPr>
        <w:pStyle w:val="CodeSQL"/>
      </w:pPr>
      <w:r w:rsidRPr="009B5A58">
        <w:t xml:space="preserve">            GROUP BY Expedition.ID_Divinite, Expedition.ID_Navire</w:t>
      </w:r>
    </w:p>
    <w:p w14:paraId="13943408" w14:textId="77777777" w:rsidR="00FE0089" w:rsidRPr="009B5A58" w:rsidRDefault="00FE0089" w:rsidP="00FE0089">
      <w:pPr>
        <w:pStyle w:val="CodeSQL"/>
      </w:pPr>
      <w:r w:rsidRPr="009B5A58">
        <w:t xml:space="preserve">        )</w:t>
      </w:r>
    </w:p>
    <w:p w14:paraId="379CDBFE" w14:textId="77777777" w:rsidR="00FE0089" w:rsidRPr="009B5A58" w:rsidRDefault="00FE0089" w:rsidP="00FE0089">
      <w:pPr>
        <w:pStyle w:val="CodeSQL"/>
      </w:pPr>
      <w:r w:rsidRPr="009B5A58">
        <w:t xml:space="preserve">    )</w:t>
      </w:r>
    </w:p>
    <w:p w14:paraId="17B064E2" w14:textId="77777777" w:rsidR="00FE0089" w:rsidRPr="009B5A58" w:rsidRDefault="00FE0089" w:rsidP="00FE0089">
      <w:pPr>
        <w:pStyle w:val="CodeSQL"/>
      </w:pPr>
      <w:r w:rsidRPr="009B5A58">
        <w:t>)</w:t>
      </w:r>
    </w:p>
    <w:p w14:paraId="651B021F" w14:textId="77777777" w:rsidR="00FE0089" w:rsidRPr="009B5A58" w:rsidRDefault="00FE0089" w:rsidP="00FE0089">
      <w:pPr>
        <w:pStyle w:val="CodeSQL"/>
      </w:pPr>
      <w:r w:rsidRPr="009B5A58">
        <w:t>WHERE Divinite.ID = Expedition.ID_Divinite AND Navire.ID = Expedition.ID_Navire;</w:t>
      </w:r>
    </w:p>
    <w:p w14:paraId="5DA2CB13" w14:textId="0E33349C" w:rsidR="00E04388" w:rsidRPr="007260FE" w:rsidRDefault="00FE0089" w:rsidP="00FE0089">
      <w:pPr>
        <w:pStyle w:val="Listepuces"/>
        <w:numPr>
          <w:ilvl w:val="0"/>
          <w:numId w:val="37"/>
        </w:numPr>
      </w:pPr>
      <w:r w:rsidRPr="007260FE">
        <w:t xml:space="preserve"> </w:t>
      </w:r>
      <w:r w:rsidR="00E04388" w:rsidRPr="007260FE">
        <w:t>Le couple héros/Dieu ayant participé aux plus d’expéditions</w:t>
      </w:r>
    </w:p>
    <w:p w14:paraId="61498DFB" w14:textId="77777777" w:rsidR="00FE0089" w:rsidRPr="009B5A58" w:rsidRDefault="00FE0089" w:rsidP="00FE0089">
      <w:pPr>
        <w:pStyle w:val="CodeSQL"/>
      </w:pPr>
      <w:r w:rsidRPr="009B5A58">
        <w:t>SELECT Divinite.Nom, Heros.Nom, NBExpeditions</w:t>
      </w:r>
    </w:p>
    <w:p w14:paraId="5DD8B5B7" w14:textId="77777777" w:rsidR="00FE0089" w:rsidRPr="009B5A58" w:rsidRDefault="00FE0089" w:rsidP="00FE0089">
      <w:pPr>
        <w:pStyle w:val="CodeSQL"/>
      </w:pPr>
      <w:r w:rsidRPr="009B5A58">
        <w:t>FROM Divinite, Heros, (</w:t>
      </w:r>
    </w:p>
    <w:p w14:paraId="5DC01E05" w14:textId="77777777" w:rsidR="00FE0089" w:rsidRPr="009B5A58" w:rsidRDefault="00FE0089" w:rsidP="00FE0089">
      <w:pPr>
        <w:pStyle w:val="CodeSQL"/>
      </w:pPr>
      <w:r w:rsidRPr="009B5A58">
        <w:t xml:space="preserve">    SELECT Participe.ID_Heros, Expedition.ID_Divinite, COUNT(*) AS NBExpeditions</w:t>
      </w:r>
    </w:p>
    <w:p w14:paraId="2E4C9F47" w14:textId="77777777" w:rsidR="00FE0089" w:rsidRPr="009B5A58" w:rsidRDefault="00FE0089" w:rsidP="00FE0089">
      <w:pPr>
        <w:pStyle w:val="CodeSQL"/>
      </w:pPr>
      <w:r w:rsidRPr="009B5A58">
        <w:t xml:space="preserve">     FROM Expedition INNER JOIN Participe ON Expedition.ID = Participe.ID_Expedition</w:t>
      </w:r>
    </w:p>
    <w:p w14:paraId="4C872B21" w14:textId="77777777" w:rsidR="00FE0089" w:rsidRPr="009B5A58" w:rsidRDefault="00FE0089" w:rsidP="00FE0089">
      <w:pPr>
        <w:pStyle w:val="CodeSQL"/>
      </w:pPr>
      <w:r w:rsidRPr="009B5A58">
        <w:t xml:space="preserve">    GROUP BY Participe.ID_Heros, Expedition.ID_Divinite</w:t>
      </w:r>
    </w:p>
    <w:p w14:paraId="788E5DA3" w14:textId="77777777" w:rsidR="00FE0089" w:rsidRPr="009B5A58" w:rsidRDefault="00FE0089" w:rsidP="00FE0089">
      <w:pPr>
        <w:pStyle w:val="CodeSQL"/>
      </w:pPr>
      <w:r w:rsidRPr="009B5A58">
        <w:t xml:space="preserve">    HAVING COUNT(*) IN (</w:t>
      </w:r>
    </w:p>
    <w:p w14:paraId="08AB2F74" w14:textId="77777777" w:rsidR="00FE0089" w:rsidRPr="009B5A58" w:rsidRDefault="00FE0089" w:rsidP="00FE0089">
      <w:pPr>
        <w:pStyle w:val="CodeSQL"/>
      </w:pPr>
      <w:r w:rsidRPr="009B5A58">
        <w:t xml:space="preserve">        SELECT MAX(NB) AS MaxNbExpeditions</w:t>
      </w:r>
    </w:p>
    <w:p w14:paraId="2A4824B9" w14:textId="77777777" w:rsidR="00FE0089" w:rsidRPr="009B5A58" w:rsidRDefault="00FE0089" w:rsidP="00FE0089">
      <w:pPr>
        <w:pStyle w:val="CodeSQL"/>
      </w:pPr>
      <w:r w:rsidRPr="009B5A58">
        <w:t xml:space="preserve">        FROM (</w:t>
      </w:r>
    </w:p>
    <w:p w14:paraId="2CB58DCC" w14:textId="77777777" w:rsidR="00FE0089" w:rsidRPr="009B5A58" w:rsidRDefault="00FE0089" w:rsidP="00FE0089">
      <w:pPr>
        <w:pStyle w:val="CodeSQL"/>
      </w:pPr>
      <w:r w:rsidRPr="009B5A58">
        <w:t xml:space="preserve">            SELECT Participe.ID_Heros, Expedition.ID_Divinite, COUNT(*) AS NB</w:t>
      </w:r>
    </w:p>
    <w:p w14:paraId="4C0D949D" w14:textId="77777777" w:rsidR="00FE0089" w:rsidRPr="009B5A58" w:rsidRDefault="00FE0089" w:rsidP="00FE0089">
      <w:pPr>
        <w:pStyle w:val="CodeSQL"/>
      </w:pPr>
      <w:r w:rsidRPr="009B5A58">
        <w:t xml:space="preserve">            FROM Expedition INNER JOIN Participe ON Expedition.ID = Participe.ID_Expedition</w:t>
      </w:r>
    </w:p>
    <w:p w14:paraId="400B2C24" w14:textId="77777777" w:rsidR="00FE0089" w:rsidRPr="009B5A58" w:rsidRDefault="00FE0089" w:rsidP="00FE0089">
      <w:pPr>
        <w:pStyle w:val="CodeSQL"/>
      </w:pPr>
      <w:r w:rsidRPr="009B5A58">
        <w:t xml:space="preserve">            GROUP BY Participe.ID_Heros, Expedition.ID_Divinite</w:t>
      </w:r>
    </w:p>
    <w:p w14:paraId="07A94A82" w14:textId="77777777" w:rsidR="00FE0089" w:rsidRPr="009B5A58" w:rsidRDefault="00FE0089" w:rsidP="00FE0089">
      <w:pPr>
        <w:pStyle w:val="CodeSQL"/>
      </w:pPr>
      <w:r w:rsidRPr="009B5A58">
        <w:t xml:space="preserve">        )</w:t>
      </w:r>
    </w:p>
    <w:p w14:paraId="049C0026" w14:textId="77777777" w:rsidR="00FE0089" w:rsidRPr="009B5A58" w:rsidRDefault="00FE0089" w:rsidP="00FE0089">
      <w:pPr>
        <w:pStyle w:val="CodeSQL"/>
      </w:pPr>
      <w:r w:rsidRPr="009B5A58">
        <w:t xml:space="preserve">    )</w:t>
      </w:r>
    </w:p>
    <w:p w14:paraId="6FBE57A4" w14:textId="77777777" w:rsidR="00FE0089" w:rsidRPr="009B5A58" w:rsidRDefault="00FE0089" w:rsidP="00FE0089">
      <w:pPr>
        <w:pStyle w:val="CodeSQL"/>
      </w:pPr>
      <w:r w:rsidRPr="009B5A58">
        <w:t>)</w:t>
      </w:r>
    </w:p>
    <w:p w14:paraId="7435245D" w14:textId="77777777" w:rsidR="00FE0089" w:rsidRPr="009B5A58" w:rsidRDefault="00FE0089" w:rsidP="00FE0089">
      <w:pPr>
        <w:pStyle w:val="CodeSQL"/>
      </w:pPr>
      <w:r w:rsidRPr="009B5A58">
        <w:t>WHERE Divinite.ID = Expedition.ID_Divinite AND Heros.ID = Participe.ID_Heros;</w:t>
      </w:r>
    </w:p>
    <w:p w14:paraId="49558094" w14:textId="16659AD4" w:rsidR="00E04388" w:rsidRPr="007260FE" w:rsidRDefault="00FE0089" w:rsidP="00FE0089">
      <w:pPr>
        <w:pStyle w:val="Listepuces"/>
        <w:numPr>
          <w:ilvl w:val="0"/>
          <w:numId w:val="37"/>
        </w:numPr>
      </w:pPr>
      <w:r w:rsidRPr="007260FE">
        <w:t xml:space="preserve"> </w:t>
      </w:r>
      <w:r w:rsidR="00E04388" w:rsidRPr="007260FE">
        <w:t>Le couple héros/Dieu ayant participé aux moins d’expéditions</w:t>
      </w:r>
    </w:p>
    <w:p w14:paraId="47DD8EEA" w14:textId="77777777" w:rsidR="00FE0089" w:rsidRPr="009B5A58" w:rsidRDefault="00FE0089" w:rsidP="00FE0089">
      <w:pPr>
        <w:pStyle w:val="CodeSQL"/>
      </w:pPr>
      <w:r w:rsidRPr="009B5A58">
        <w:t>SELECT Divinite.Nom, Heros.Nom, NBExpeditions</w:t>
      </w:r>
    </w:p>
    <w:p w14:paraId="19C0796E" w14:textId="77777777" w:rsidR="00FE0089" w:rsidRPr="009B5A58" w:rsidRDefault="00FE0089" w:rsidP="00FE0089">
      <w:pPr>
        <w:pStyle w:val="CodeSQL"/>
      </w:pPr>
      <w:r w:rsidRPr="009B5A58">
        <w:t>FROM Divinite, Heros, (</w:t>
      </w:r>
    </w:p>
    <w:p w14:paraId="07FF4350" w14:textId="77777777" w:rsidR="00FE0089" w:rsidRPr="009B5A58" w:rsidRDefault="00FE0089" w:rsidP="00FE0089">
      <w:pPr>
        <w:pStyle w:val="CodeSQL"/>
      </w:pPr>
      <w:r w:rsidRPr="009B5A58">
        <w:t xml:space="preserve">    SELECT Participe.ID_Heros, Expedition.ID_Divinite, COUNT(*) AS NBExpeditions</w:t>
      </w:r>
    </w:p>
    <w:p w14:paraId="66C5F913" w14:textId="77777777" w:rsidR="00FE0089" w:rsidRPr="009B5A58" w:rsidRDefault="00FE0089" w:rsidP="00FE0089">
      <w:pPr>
        <w:pStyle w:val="CodeSQL"/>
      </w:pPr>
      <w:r w:rsidRPr="009B5A58">
        <w:t xml:space="preserve">     FROM Expedition INNER JOIN Participe ON Expedition.ID = Participe.ID_Expedition</w:t>
      </w:r>
    </w:p>
    <w:p w14:paraId="53F143C3" w14:textId="77777777" w:rsidR="00FE0089" w:rsidRPr="009B5A58" w:rsidRDefault="00FE0089" w:rsidP="00FE0089">
      <w:pPr>
        <w:pStyle w:val="CodeSQL"/>
      </w:pPr>
      <w:r w:rsidRPr="009B5A58">
        <w:t xml:space="preserve">    GROUP BY Participe.ID_Heros, Expedition.ID_Divinite</w:t>
      </w:r>
    </w:p>
    <w:p w14:paraId="69C18553" w14:textId="77777777" w:rsidR="00FE0089" w:rsidRPr="009B5A58" w:rsidRDefault="00FE0089" w:rsidP="00FE0089">
      <w:pPr>
        <w:pStyle w:val="CodeSQL"/>
      </w:pPr>
      <w:r w:rsidRPr="009B5A58">
        <w:t xml:space="preserve">    HAVING COUNT(*) IN (</w:t>
      </w:r>
    </w:p>
    <w:p w14:paraId="4024BA29" w14:textId="77777777" w:rsidR="00FE0089" w:rsidRPr="009B5A58" w:rsidRDefault="00FE0089" w:rsidP="00FE0089">
      <w:pPr>
        <w:pStyle w:val="CodeSQL"/>
      </w:pPr>
      <w:r w:rsidRPr="009B5A58">
        <w:t xml:space="preserve">        SELECT MIN(NB) AS MinNbExpeditions</w:t>
      </w:r>
    </w:p>
    <w:p w14:paraId="5C069E25" w14:textId="77777777" w:rsidR="00FE0089" w:rsidRPr="009B5A58" w:rsidRDefault="00FE0089" w:rsidP="00FE0089">
      <w:pPr>
        <w:pStyle w:val="CodeSQL"/>
      </w:pPr>
      <w:r w:rsidRPr="009B5A58">
        <w:t xml:space="preserve">        FROM (</w:t>
      </w:r>
    </w:p>
    <w:p w14:paraId="04EDD6D3" w14:textId="77777777" w:rsidR="00FE0089" w:rsidRPr="009B5A58" w:rsidRDefault="00FE0089" w:rsidP="00FE0089">
      <w:pPr>
        <w:pStyle w:val="CodeSQL"/>
      </w:pPr>
      <w:r w:rsidRPr="009B5A58">
        <w:t xml:space="preserve">            SELECT Participe.ID_Heros, Expedition.ID_Divinite, COUNT(*) AS NB</w:t>
      </w:r>
    </w:p>
    <w:p w14:paraId="335706EA" w14:textId="77777777" w:rsidR="00FE0089" w:rsidRPr="009B5A58" w:rsidRDefault="00FE0089" w:rsidP="00FE0089">
      <w:pPr>
        <w:pStyle w:val="CodeSQL"/>
      </w:pPr>
      <w:r w:rsidRPr="009B5A58">
        <w:t xml:space="preserve">            FROM Expedition INNER JOIN Participe ON Expedition.ID = Participe.ID_Expedition</w:t>
      </w:r>
    </w:p>
    <w:p w14:paraId="2CB10392" w14:textId="77777777" w:rsidR="00FE0089" w:rsidRPr="009B5A58" w:rsidRDefault="00FE0089" w:rsidP="00FE0089">
      <w:pPr>
        <w:pStyle w:val="CodeSQL"/>
      </w:pPr>
      <w:r w:rsidRPr="009B5A58">
        <w:t xml:space="preserve">            GROUP BY Participe.ID_Heros, Expedition.ID_Divinite</w:t>
      </w:r>
    </w:p>
    <w:p w14:paraId="1DE2B33C" w14:textId="77777777" w:rsidR="00FE0089" w:rsidRDefault="00FE0089" w:rsidP="00FE0089">
      <w:pPr>
        <w:pStyle w:val="CodeSQL"/>
      </w:pPr>
      <w:r w:rsidRPr="009B5A58">
        <w:t xml:space="preserve">        </w:t>
      </w:r>
      <w:r>
        <w:t>)</w:t>
      </w:r>
    </w:p>
    <w:p w14:paraId="1D02CB4F" w14:textId="77777777" w:rsidR="00FE0089" w:rsidRDefault="00FE0089" w:rsidP="00FE0089">
      <w:pPr>
        <w:pStyle w:val="CodeSQL"/>
      </w:pPr>
      <w:r>
        <w:t xml:space="preserve">    )</w:t>
      </w:r>
    </w:p>
    <w:p w14:paraId="0F3E4642" w14:textId="77777777" w:rsidR="00FE0089" w:rsidRDefault="00FE0089" w:rsidP="00FE0089">
      <w:pPr>
        <w:pStyle w:val="CodeSQL"/>
      </w:pPr>
      <w:r>
        <w:t>)</w:t>
      </w:r>
    </w:p>
    <w:p w14:paraId="6319FA10" w14:textId="039CE105" w:rsidR="00FE0089" w:rsidRDefault="00FE0089" w:rsidP="00FE0089">
      <w:pPr>
        <w:pStyle w:val="CodeSQL"/>
      </w:pPr>
      <w:r w:rsidRPr="009B5A58">
        <w:t>WHERE Divinite.ID = Expedition.ID_Divinite AND Heros.ID = Participe.ID_Heros;</w:t>
      </w:r>
    </w:p>
    <w:p w14:paraId="73E9E91B" w14:textId="77777777" w:rsidR="00813DED" w:rsidRDefault="00813DED">
      <w:pPr>
        <w:spacing w:before="0" w:after="160" w:line="259" w:lineRule="auto"/>
        <w:jc w:val="left"/>
      </w:pPr>
      <w:r>
        <w:br w:type="page"/>
      </w:r>
    </w:p>
    <w:p w14:paraId="70327E16" w14:textId="799568FF" w:rsidR="00E04388" w:rsidRPr="007260FE" w:rsidRDefault="00FE0089" w:rsidP="00FE0089">
      <w:pPr>
        <w:pStyle w:val="Listepuces"/>
        <w:numPr>
          <w:ilvl w:val="0"/>
          <w:numId w:val="37"/>
        </w:numPr>
      </w:pPr>
      <w:r w:rsidRPr="007260FE">
        <w:lastRenderedPageBreak/>
        <w:t xml:space="preserve"> </w:t>
      </w:r>
      <w:r w:rsidR="00E04388" w:rsidRPr="007260FE">
        <w:t>Le triplet héros/Dieu/bateau ayant participé aux plus d’expéditions</w:t>
      </w:r>
    </w:p>
    <w:p w14:paraId="124ABFB3" w14:textId="77777777" w:rsidR="00FE0089" w:rsidRPr="002F5196" w:rsidRDefault="00FE0089" w:rsidP="00FE0089">
      <w:pPr>
        <w:pStyle w:val="CodeSQL"/>
      </w:pPr>
      <w:r w:rsidRPr="002F5196">
        <w:t>SELECT Divinite.Nom, Heros.Nom, Navire.Nom, NBExpeditions</w:t>
      </w:r>
    </w:p>
    <w:p w14:paraId="58A90081" w14:textId="77777777" w:rsidR="00FE0089" w:rsidRPr="002F5196" w:rsidRDefault="00FE0089" w:rsidP="00FE0089">
      <w:pPr>
        <w:pStyle w:val="CodeSQL"/>
      </w:pPr>
      <w:r w:rsidRPr="002F5196">
        <w:t>FROM Divinite, Heros, Navire, (</w:t>
      </w:r>
    </w:p>
    <w:p w14:paraId="668543D4" w14:textId="77777777" w:rsidR="00FE0089" w:rsidRPr="002F5196" w:rsidRDefault="00FE0089" w:rsidP="00FE0089">
      <w:pPr>
        <w:pStyle w:val="CodeSQL"/>
      </w:pPr>
      <w:r w:rsidRPr="002F5196">
        <w:t xml:space="preserve">    SELECT Participe.ID_Heros, Expedition.ID_Divinite, Expedition.ID_Navire, COUNT(*) AS NBExpeditions</w:t>
      </w:r>
    </w:p>
    <w:p w14:paraId="21881C98" w14:textId="77777777" w:rsidR="00FE0089" w:rsidRPr="002F5196" w:rsidRDefault="00FE0089" w:rsidP="00FE0089">
      <w:pPr>
        <w:pStyle w:val="CodeSQL"/>
      </w:pPr>
      <w:r w:rsidRPr="002F5196">
        <w:t xml:space="preserve">     FROM Expedition INNER JOIN Participe ON Expedition.ID = Participe.ID_Expedition</w:t>
      </w:r>
    </w:p>
    <w:p w14:paraId="7DBDC15E" w14:textId="77777777" w:rsidR="00FE0089" w:rsidRPr="002F5196" w:rsidRDefault="00FE0089" w:rsidP="00FE0089">
      <w:pPr>
        <w:pStyle w:val="CodeSQL"/>
      </w:pPr>
      <w:r w:rsidRPr="002F5196">
        <w:t xml:space="preserve">    GROUP BY Participe.ID_Heros, Expedition.ID_Divinite, Expedition.ID_Navire </w:t>
      </w:r>
    </w:p>
    <w:p w14:paraId="73B01E4B" w14:textId="77777777" w:rsidR="00FE0089" w:rsidRPr="002F5196" w:rsidRDefault="00FE0089" w:rsidP="00FE0089">
      <w:pPr>
        <w:pStyle w:val="CodeSQL"/>
      </w:pPr>
      <w:r w:rsidRPr="002F5196">
        <w:t xml:space="preserve">    HAVING COUNT(*) IN (</w:t>
      </w:r>
    </w:p>
    <w:p w14:paraId="468719DC" w14:textId="77777777" w:rsidR="00FE0089" w:rsidRPr="002F5196" w:rsidRDefault="00FE0089" w:rsidP="00FE0089">
      <w:pPr>
        <w:pStyle w:val="CodeSQL"/>
      </w:pPr>
      <w:r w:rsidRPr="002F5196">
        <w:t xml:space="preserve">        SELECT MAX(NB) AS MaxNbExpeditions</w:t>
      </w:r>
    </w:p>
    <w:p w14:paraId="47F7D514" w14:textId="77777777" w:rsidR="00FE0089" w:rsidRPr="002F5196" w:rsidRDefault="00FE0089" w:rsidP="00FE0089">
      <w:pPr>
        <w:pStyle w:val="CodeSQL"/>
      </w:pPr>
      <w:r w:rsidRPr="002F5196">
        <w:t xml:space="preserve">        FROM (</w:t>
      </w:r>
    </w:p>
    <w:p w14:paraId="09B63709" w14:textId="77777777" w:rsidR="00FE0089" w:rsidRPr="002F5196" w:rsidRDefault="00FE0089" w:rsidP="00FE0089">
      <w:pPr>
        <w:pStyle w:val="CodeSQL"/>
      </w:pPr>
      <w:r w:rsidRPr="002F5196">
        <w:t xml:space="preserve">            SELECT Participe.ID_Heros, Expedition.ID_Divinite, Expedition.ID_Navire, COUNT(*) AS NB</w:t>
      </w:r>
    </w:p>
    <w:p w14:paraId="2E6A14C9" w14:textId="77777777" w:rsidR="00FE0089" w:rsidRPr="002F5196" w:rsidRDefault="00FE0089" w:rsidP="00FE0089">
      <w:pPr>
        <w:pStyle w:val="CodeSQL"/>
      </w:pPr>
      <w:r w:rsidRPr="002F5196">
        <w:t xml:space="preserve">            FROM Expedition INNER JOIN Participe ON Expedition.ID = Participe.ID_Expedition</w:t>
      </w:r>
    </w:p>
    <w:p w14:paraId="36AC258F" w14:textId="77777777" w:rsidR="00FE0089" w:rsidRPr="002F5196" w:rsidRDefault="00FE0089" w:rsidP="00FE0089">
      <w:pPr>
        <w:pStyle w:val="CodeSQL"/>
      </w:pPr>
      <w:r w:rsidRPr="002F5196">
        <w:t xml:space="preserve">            GROUP BY Participe.ID_Heros, Expedition.ID_Divinite, Expedition.ID_Navire </w:t>
      </w:r>
    </w:p>
    <w:p w14:paraId="05299DD1" w14:textId="77777777" w:rsidR="00FE0089" w:rsidRPr="002F5196" w:rsidRDefault="00FE0089" w:rsidP="00FE0089">
      <w:pPr>
        <w:pStyle w:val="CodeSQL"/>
      </w:pPr>
      <w:r w:rsidRPr="002F5196">
        <w:t xml:space="preserve">        )</w:t>
      </w:r>
    </w:p>
    <w:p w14:paraId="28981D9D" w14:textId="77777777" w:rsidR="00FE0089" w:rsidRPr="002F5196" w:rsidRDefault="00FE0089" w:rsidP="00FE0089">
      <w:pPr>
        <w:pStyle w:val="CodeSQL"/>
      </w:pPr>
      <w:r w:rsidRPr="002F5196">
        <w:t xml:space="preserve">    )</w:t>
      </w:r>
    </w:p>
    <w:p w14:paraId="6EB4DCD6" w14:textId="77777777" w:rsidR="00FE0089" w:rsidRPr="002F5196" w:rsidRDefault="00FE0089" w:rsidP="00FE0089">
      <w:pPr>
        <w:pStyle w:val="CodeSQL"/>
      </w:pPr>
      <w:r w:rsidRPr="002F5196">
        <w:t>)</w:t>
      </w:r>
    </w:p>
    <w:p w14:paraId="2B88DE8D" w14:textId="77777777" w:rsidR="00FE0089" w:rsidRPr="002F5196" w:rsidRDefault="00FE0089" w:rsidP="00FE0089">
      <w:pPr>
        <w:pStyle w:val="CodeSQL"/>
      </w:pPr>
      <w:r w:rsidRPr="002F5196">
        <w:t>WHERE Divinite.ID = Expedition.ID_Divinite AND Heros.ID = Participe.ID_Heros AND Navire.ID = Expedition.ID_Navire;</w:t>
      </w:r>
    </w:p>
    <w:p w14:paraId="5C1C0767" w14:textId="227BBC13" w:rsidR="00E04388" w:rsidRPr="007260FE" w:rsidRDefault="00FE0089" w:rsidP="00FE0089">
      <w:pPr>
        <w:pStyle w:val="Listepuces"/>
        <w:numPr>
          <w:ilvl w:val="0"/>
          <w:numId w:val="37"/>
        </w:numPr>
      </w:pPr>
      <w:r w:rsidRPr="007260FE">
        <w:t xml:space="preserve"> </w:t>
      </w:r>
      <w:r w:rsidR="00E04388" w:rsidRPr="007260FE">
        <w:t>Le triplet héros/Dieu/bateau ayant participé aux moins d’expéditions</w:t>
      </w:r>
    </w:p>
    <w:p w14:paraId="5D528DD2" w14:textId="77777777" w:rsidR="00FE0089" w:rsidRPr="002F5196" w:rsidRDefault="00FE0089" w:rsidP="00FE0089">
      <w:pPr>
        <w:pStyle w:val="CodeSQL"/>
      </w:pPr>
      <w:r w:rsidRPr="002F5196">
        <w:t>SELECT Divinite.Nom, Heros.Nom, Navire.Nom, NBExpeditions</w:t>
      </w:r>
    </w:p>
    <w:p w14:paraId="4317917F" w14:textId="77777777" w:rsidR="00FE0089" w:rsidRPr="002F5196" w:rsidRDefault="00FE0089" w:rsidP="00FE0089">
      <w:pPr>
        <w:pStyle w:val="CodeSQL"/>
      </w:pPr>
      <w:r w:rsidRPr="002F5196">
        <w:t>FROM Divinite, Heros, Navire, (</w:t>
      </w:r>
    </w:p>
    <w:p w14:paraId="7A3597AA" w14:textId="77777777" w:rsidR="00FE0089" w:rsidRPr="002F5196" w:rsidRDefault="00FE0089" w:rsidP="00FE0089">
      <w:pPr>
        <w:pStyle w:val="CodeSQL"/>
      </w:pPr>
      <w:r w:rsidRPr="002F5196">
        <w:t xml:space="preserve">    SELECT Participe.ID_Heros, Expedition.ID_Divinite, Expedition.ID_Navire, COUNT(*) AS NBExpeditions</w:t>
      </w:r>
    </w:p>
    <w:p w14:paraId="75084F7D" w14:textId="77777777" w:rsidR="00FE0089" w:rsidRPr="002F5196" w:rsidRDefault="00FE0089" w:rsidP="00FE0089">
      <w:pPr>
        <w:pStyle w:val="CodeSQL"/>
      </w:pPr>
      <w:r w:rsidRPr="002F5196">
        <w:t xml:space="preserve">     FROM Expedition INNER JOIN Participe ON Expedition.ID = Participe.ID_Expedition</w:t>
      </w:r>
    </w:p>
    <w:p w14:paraId="5ADE5CA1" w14:textId="77777777" w:rsidR="00FE0089" w:rsidRPr="002F5196" w:rsidRDefault="00FE0089" w:rsidP="00FE0089">
      <w:pPr>
        <w:pStyle w:val="CodeSQL"/>
      </w:pPr>
      <w:r w:rsidRPr="002F5196">
        <w:t xml:space="preserve">    GROUP BY Participe.ID_Heros, Expedition.ID_Divinite, Expedition.ID_Navire </w:t>
      </w:r>
    </w:p>
    <w:p w14:paraId="1F946DD3" w14:textId="77777777" w:rsidR="00FE0089" w:rsidRPr="002F5196" w:rsidRDefault="00FE0089" w:rsidP="00FE0089">
      <w:pPr>
        <w:pStyle w:val="CodeSQL"/>
      </w:pPr>
      <w:r w:rsidRPr="002F5196">
        <w:t xml:space="preserve">    HAVING COUNT(*) IN (</w:t>
      </w:r>
    </w:p>
    <w:p w14:paraId="1C45E942" w14:textId="77777777" w:rsidR="00FE0089" w:rsidRPr="002F5196" w:rsidRDefault="00FE0089" w:rsidP="00FE0089">
      <w:pPr>
        <w:pStyle w:val="CodeSQL"/>
      </w:pPr>
      <w:r w:rsidRPr="002F5196">
        <w:t xml:space="preserve">        SELECT MIN(NB) AS MinNbExpeditions</w:t>
      </w:r>
    </w:p>
    <w:p w14:paraId="411245E5" w14:textId="77777777" w:rsidR="00FE0089" w:rsidRPr="002F5196" w:rsidRDefault="00FE0089" w:rsidP="00FE0089">
      <w:pPr>
        <w:pStyle w:val="CodeSQL"/>
      </w:pPr>
      <w:r w:rsidRPr="002F5196">
        <w:t xml:space="preserve">        FROM (</w:t>
      </w:r>
    </w:p>
    <w:p w14:paraId="75102F84" w14:textId="77777777" w:rsidR="00FE0089" w:rsidRPr="002F5196" w:rsidRDefault="00FE0089" w:rsidP="00FE0089">
      <w:pPr>
        <w:pStyle w:val="CodeSQL"/>
      </w:pPr>
      <w:r w:rsidRPr="002F5196">
        <w:t xml:space="preserve">            SELECT Participe.ID_Heros, Expedition.ID_Divinite, Expedition.ID_Navire, COUNT(*) AS NB</w:t>
      </w:r>
    </w:p>
    <w:p w14:paraId="08FBC62E" w14:textId="77777777" w:rsidR="00FE0089" w:rsidRPr="002F5196" w:rsidRDefault="00FE0089" w:rsidP="00FE0089">
      <w:pPr>
        <w:pStyle w:val="CodeSQL"/>
      </w:pPr>
      <w:r w:rsidRPr="002F5196">
        <w:t xml:space="preserve">            FROM Expedition INNER JOIN Participe ON Expedition.ID = Participe.ID_Expedition</w:t>
      </w:r>
    </w:p>
    <w:p w14:paraId="3DEE837D" w14:textId="77777777" w:rsidR="00FE0089" w:rsidRPr="002F5196" w:rsidRDefault="00FE0089" w:rsidP="00FE0089">
      <w:pPr>
        <w:pStyle w:val="CodeSQL"/>
      </w:pPr>
      <w:r w:rsidRPr="002F5196">
        <w:t xml:space="preserve">            GROUP BY Participe.ID_Heros, Expedition.ID_Divinite, Expedition.ID_Navire </w:t>
      </w:r>
    </w:p>
    <w:p w14:paraId="023735C5" w14:textId="77777777" w:rsidR="00FE0089" w:rsidRPr="002F5196" w:rsidRDefault="00FE0089" w:rsidP="00FE0089">
      <w:pPr>
        <w:pStyle w:val="CodeSQL"/>
      </w:pPr>
      <w:r w:rsidRPr="002F5196">
        <w:t xml:space="preserve">        )</w:t>
      </w:r>
    </w:p>
    <w:p w14:paraId="1B167480" w14:textId="77777777" w:rsidR="00FE0089" w:rsidRPr="002F5196" w:rsidRDefault="00FE0089" w:rsidP="00FE0089">
      <w:pPr>
        <w:pStyle w:val="CodeSQL"/>
      </w:pPr>
      <w:r w:rsidRPr="002F5196">
        <w:t xml:space="preserve">    )</w:t>
      </w:r>
    </w:p>
    <w:p w14:paraId="4780133E" w14:textId="77777777" w:rsidR="00FE0089" w:rsidRPr="002F5196" w:rsidRDefault="00FE0089" w:rsidP="00FE0089">
      <w:pPr>
        <w:pStyle w:val="CodeSQL"/>
      </w:pPr>
      <w:r w:rsidRPr="002F5196">
        <w:t>)</w:t>
      </w:r>
    </w:p>
    <w:p w14:paraId="176EF99B" w14:textId="7E238501" w:rsidR="00FE0089" w:rsidRDefault="00FE0089" w:rsidP="00FE0089">
      <w:pPr>
        <w:pStyle w:val="CodeSQL"/>
      </w:pPr>
      <w:r w:rsidRPr="002F5196">
        <w:t>WHERE Divinite.ID = Expedition.ID_Divinite AND Heros.ID = Participe.ID_Heros AND Navire.ID = Expedition.ID_Navire;</w:t>
      </w:r>
    </w:p>
    <w:p w14:paraId="584B875B" w14:textId="77777777" w:rsidR="00813DED" w:rsidRDefault="00813DED">
      <w:pPr>
        <w:spacing w:before="0" w:after="160" w:line="259" w:lineRule="auto"/>
        <w:jc w:val="left"/>
      </w:pPr>
      <w:r>
        <w:br w:type="page"/>
      </w:r>
    </w:p>
    <w:p w14:paraId="3A54EC89" w14:textId="63B600DA" w:rsidR="00E04388" w:rsidRPr="007260FE" w:rsidRDefault="00FE0089" w:rsidP="00FE0089">
      <w:pPr>
        <w:pStyle w:val="Listepuces"/>
        <w:numPr>
          <w:ilvl w:val="0"/>
          <w:numId w:val="37"/>
        </w:numPr>
      </w:pPr>
      <w:r w:rsidRPr="007260FE">
        <w:lastRenderedPageBreak/>
        <w:t xml:space="preserve"> </w:t>
      </w:r>
      <w:r w:rsidR="00E04388" w:rsidRPr="007260FE">
        <w:t>Le héros le plus voyageur (le plus de villes traversées différentes)</w:t>
      </w:r>
    </w:p>
    <w:p w14:paraId="534B438E" w14:textId="77777777" w:rsidR="00FE0089" w:rsidRDefault="00FE0089" w:rsidP="00FE0089">
      <w:pPr>
        <w:pStyle w:val="CodeSQL"/>
      </w:pPr>
      <w:r>
        <w:t>SELECT Heros.Nom, Heros.Prenom, NBVilles</w:t>
      </w:r>
    </w:p>
    <w:p w14:paraId="096B86F7" w14:textId="77777777" w:rsidR="00FE0089" w:rsidRDefault="00FE0089" w:rsidP="00FE0089">
      <w:pPr>
        <w:pStyle w:val="CodeSQL"/>
      </w:pPr>
      <w:r>
        <w:t>FROM Heros, (</w:t>
      </w:r>
    </w:p>
    <w:p w14:paraId="7D25662D" w14:textId="77777777" w:rsidR="00FE0089" w:rsidRDefault="00FE0089" w:rsidP="00FE0089">
      <w:pPr>
        <w:pStyle w:val="CodeSQL"/>
      </w:pPr>
      <w:r>
        <w:t xml:space="preserve">    SELECT Participe.ID_Heros, COUNT(*) AS NBVilles</w:t>
      </w:r>
    </w:p>
    <w:p w14:paraId="1ECDD23F" w14:textId="77777777" w:rsidR="00FE0089" w:rsidRDefault="00FE0089" w:rsidP="00FE0089">
      <w:pPr>
        <w:pStyle w:val="CodeSQL"/>
      </w:pPr>
      <w:r>
        <w:t xml:space="preserve">    FROM (</w:t>
      </w:r>
    </w:p>
    <w:p w14:paraId="59078524" w14:textId="77777777" w:rsidR="00FE0089" w:rsidRDefault="00FE0089" w:rsidP="00FE0089">
      <w:pPr>
        <w:pStyle w:val="CodeSQL"/>
      </w:pPr>
      <w:r>
        <w:t xml:space="preserve">        SELECT DISTINCT Participe.ID_Heros, Etape.ID_Ville</w:t>
      </w:r>
    </w:p>
    <w:p w14:paraId="108B9025" w14:textId="77777777" w:rsidR="00FE0089" w:rsidRDefault="00FE0089" w:rsidP="00FE0089">
      <w:pPr>
        <w:pStyle w:val="CodeSQL"/>
      </w:pPr>
      <w:r>
        <w:t xml:space="preserve">        FROM (Expedition INNER JOIN Etape ON Expedition.ID = Etape.ID_Expedition) INNER JOIN Participe ON Expedition.ID = Participe.ID_Expedition</w:t>
      </w:r>
    </w:p>
    <w:p w14:paraId="55259BA7" w14:textId="77777777" w:rsidR="00FE0089" w:rsidRDefault="00FE0089" w:rsidP="00FE0089">
      <w:pPr>
        <w:pStyle w:val="CodeSQL"/>
      </w:pPr>
      <w:r>
        <w:t xml:space="preserve">    )</w:t>
      </w:r>
    </w:p>
    <w:p w14:paraId="1ED1490F" w14:textId="77777777" w:rsidR="00FE0089" w:rsidRDefault="00FE0089" w:rsidP="00FE0089">
      <w:pPr>
        <w:pStyle w:val="CodeSQL"/>
      </w:pPr>
      <w:r>
        <w:t xml:space="preserve">    GROUP BY Participe.ID_Heros</w:t>
      </w:r>
    </w:p>
    <w:p w14:paraId="5DEC93CC" w14:textId="77777777" w:rsidR="00FE0089" w:rsidRDefault="00FE0089" w:rsidP="00FE0089">
      <w:pPr>
        <w:pStyle w:val="CodeSQL"/>
      </w:pPr>
      <w:r>
        <w:t xml:space="preserve">    HAVING COUNT(*) IN (</w:t>
      </w:r>
    </w:p>
    <w:p w14:paraId="57EEE0A9" w14:textId="77777777" w:rsidR="00FE0089" w:rsidRDefault="00FE0089" w:rsidP="00FE0089">
      <w:pPr>
        <w:pStyle w:val="CodeSQL"/>
      </w:pPr>
      <w:r>
        <w:t xml:space="preserve">        SELECT MAX(NB) AS MaxNbVilles</w:t>
      </w:r>
    </w:p>
    <w:p w14:paraId="022D8E49" w14:textId="77777777" w:rsidR="00FE0089" w:rsidRDefault="00FE0089" w:rsidP="00FE0089">
      <w:pPr>
        <w:pStyle w:val="CodeSQL"/>
      </w:pPr>
      <w:r>
        <w:t xml:space="preserve">        FROM (</w:t>
      </w:r>
    </w:p>
    <w:p w14:paraId="28B846A9" w14:textId="77777777" w:rsidR="00FE0089" w:rsidRDefault="00FE0089" w:rsidP="00FE0089">
      <w:pPr>
        <w:pStyle w:val="CodeSQL"/>
      </w:pPr>
      <w:r>
        <w:t xml:space="preserve">            SELECT Participe.ID_Heros, COUNT(*) AS NB</w:t>
      </w:r>
    </w:p>
    <w:p w14:paraId="407B8775" w14:textId="77777777" w:rsidR="00FE0089" w:rsidRDefault="00FE0089" w:rsidP="00FE0089">
      <w:pPr>
        <w:pStyle w:val="CodeSQL"/>
      </w:pPr>
      <w:r>
        <w:t xml:space="preserve">            FROM (</w:t>
      </w:r>
    </w:p>
    <w:p w14:paraId="5E08579D" w14:textId="77777777" w:rsidR="00FE0089" w:rsidRDefault="00FE0089" w:rsidP="00FE0089">
      <w:pPr>
        <w:pStyle w:val="CodeSQL"/>
      </w:pPr>
      <w:r>
        <w:t xml:space="preserve">                SELECT DISTINCT Participe.ID_Heros, Etape.ID_Ville</w:t>
      </w:r>
    </w:p>
    <w:p w14:paraId="01160026" w14:textId="77777777" w:rsidR="00FE0089" w:rsidRDefault="00FE0089" w:rsidP="00FE0089">
      <w:pPr>
        <w:pStyle w:val="CodeSQL"/>
      </w:pPr>
      <w:r>
        <w:t xml:space="preserve">                FROM (Expedition INNER JOIN Etape ON Expedition.ID = Etape.ID_Expedition) INNER JOIN Participe ON Expedition.ID = Participe.ID_Expedition</w:t>
      </w:r>
    </w:p>
    <w:p w14:paraId="44106AAD" w14:textId="77777777" w:rsidR="00FE0089" w:rsidRDefault="00FE0089" w:rsidP="00FE0089">
      <w:pPr>
        <w:pStyle w:val="CodeSQL"/>
      </w:pPr>
      <w:r>
        <w:t xml:space="preserve">            )</w:t>
      </w:r>
    </w:p>
    <w:p w14:paraId="44D94385" w14:textId="77777777" w:rsidR="00FE0089" w:rsidRDefault="00FE0089" w:rsidP="00FE0089">
      <w:pPr>
        <w:pStyle w:val="CodeSQL"/>
      </w:pPr>
      <w:r>
        <w:t xml:space="preserve">            GROUP BY Participe.ID_Heros</w:t>
      </w:r>
    </w:p>
    <w:p w14:paraId="5E000DFF" w14:textId="77777777" w:rsidR="00FE0089" w:rsidRDefault="00FE0089" w:rsidP="00FE0089">
      <w:pPr>
        <w:pStyle w:val="CodeSQL"/>
      </w:pPr>
      <w:r>
        <w:t xml:space="preserve">       )</w:t>
      </w:r>
    </w:p>
    <w:p w14:paraId="4325D0D2" w14:textId="77777777" w:rsidR="00FE0089" w:rsidRDefault="00FE0089" w:rsidP="00FE0089">
      <w:pPr>
        <w:pStyle w:val="CodeSQL"/>
      </w:pPr>
      <w:r>
        <w:t xml:space="preserve">    )</w:t>
      </w:r>
    </w:p>
    <w:p w14:paraId="1CC8D252" w14:textId="77777777" w:rsidR="00FE0089" w:rsidRDefault="00FE0089" w:rsidP="00FE0089">
      <w:pPr>
        <w:pStyle w:val="CodeSQL"/>
      </w:pPr>
      <w:r>
        <w:t>)</w:t>
      </w:r>
    </w:p>
    <w:p w14:paraId="5F3958F2" w14:textId="77777777" w:rsidR="00FE0089" w:rsidRPr="000E35B5" w:rsidRDefault="00FE0089" w:rsidP="00FE0089">
      <w:pPr>
        <w:pStyle w:val="CodeSQL"/>
      </w:pPr>
      <w:r>
        <w:t>WHERE Heros.ID = Participe.Id_Heros;</w:t>
      </w:r>
    </w:p>
    <w:p w14:paraId="67030FBF" w14:textId="02AD03BB" w:rsidR="00E04388" w:rsidRPr="007260FE" w:rsidRDefault="00FE0089" w:rsidP="00FE0089">
      <w:pPr>
        <w:pStyle w:val="Listepuces"/>
        <w:numPr>
          <w:ilvl w:val="0"/>
          <w:numId w:val="37"/>
        </w:numPr>
      </w:pPr>
      <w:r w:rsidRPr="007260FE">
        <w:t xml:space="preserve"> </w:t>
      </w:r>
      <w:r w:rsidR="00E04388" w:rsidRPr="007260FE">
        <w:t>Le héros le moins voyageur (le moins de villes traversées différentes)</w:t>
      </w:r>
    </w:p>
    <w:p w14:paraId="0838B433" w14:textId="77777777" w:rsidR="00FE0089" w:rsidRDefault="00FE0089" w:rsidP="00FE0089">
      <w:pPr>
        <w:pStyle w:val="CodeSQL"/>
      </w:pPr>
      <w:r>
        <w:t>SELECT Heros.Nom, Heros.Prenom, NBVilles</w:t>
      </w:r>
    </w:p>
    <w:p w14:paraId="0265B0EB" w14:textId="77777777" w:rsidR="00FE0089" w:rsidRDefault="00FE0089" w:rsidP="00FE0089">
      <w:pPr>
        <w:pStyle w:val="CodeSQL"/>
      </w:pPr>
      <w:r>
        <w:t>FROM Heros, (</w:t>
      </w:r>
    </w:p>
    <w:p w14:paraId="1240D72E" w14:textId="77777777" w:rsidR="00FE0089" w:rsidRDefault="00FE0089" w:rsidP="00FE0089">
      <w:pPr>
        <w:pStyle w:val="CodeSQL"/>
      </w:pPr>
      <w:r>
        <w:t xml:space="preserve">    SELECT Participe.ID_Heros, COUNT(*) AS NBVilles</w:t>
      </w:r>
    </w:p>
    <w:p w14:paraId="5C8BAED7" w14:textId="77777777" w:rsidR="00FE0089" w:rsidRDefault="00FE0089" w:rsidP="00FE0089">
      <w:pPr>
        <w:pStyle w:val="CodeSQL"/>
      </w:pPr>
      <w:r>
        <w:t xml:space="preserve">    FROM (</w:t>
      </w:r>
    </w:p>
    <w:p w14:paraId="75BF689C" w14:textId="77777777" w:rsidR="00FE0089" w:rsidRDefault="00FE0089" w:rsidP="00FE0089">
      <w:pPr>
        <w:pStyle w:val="CodeSQL"/>
      </w:pPr>
      <w:r>
        <w:t xml:space="preserve">        SELECT DISTINCT Participe.ID_Heros, Etape.ID_Ville</w:t>
      </w:r>
    </w:p>
    <w:p w14:paraId="4B1D2833" w14:textId="77777777" w:rsidR="00FE0089" w:rsidRDefault="00FE0089" w:rsidP="00FE0089">
      <w:pPr>
        <w:pStyle w:val="CodeSQL"/>
      </w:pPr>
      <w:r>
        <w:t xml:space="preserve">        FROM (Expedition INNER JOIN Etape ON Expedition.ID = Etape.ID_Expedition) INNER JOIN Participe ON Expedition.ID = Participe.ID_Expedition</w:t>
      </w:r>
    </w:p>
    <w:p w14:paraId="389C0C5D" w14:textId="77777777" w:rsidR="00FE0089" w:rsidRDefault="00FE0089" w:rsidP="00FE0089">
      <w:pPr>
        <w:pStyle w:val="CodeSQL"/>
      </w:pPr>
      <w:r>
        <w:t xml:space="preserve">    )</w:t>
      </w:r>
    </w:p>
    <w:p w14:paraId="55930B79" w14:textId="77777777" w:rsidR="00FE0089" w:rsidRDefault="00FE0089" w:rsidP="00FE0089">
      <w:pPr>
        <w:pStyle w:val="CodeSQL"/>
      </w:pPr>
      <w:r>
        <w:t xml:space="preserve">    GROUP BY Participe.ID_Heros</w:t>
      </w:r>
    </w:p>
    <w:p w14:paraId="052C09EF" w14:textId="77777777" w:rsidR="00FE0089" w:rsidRDefault="00FE0089" w:rsidP="00FE0089">
      <w:pPr>
        <w:pStyle w:val="CodeSQL"/>
      </w:pPr>
      <w:r>
        <w:t xml:space="preserve">    HAVING COUNT(*) IN (</w:t>
      </w:r>
    </w:p>
    <w:p w14:paraId="0585DBA9" w14:textId="77777777" w:rsidR="00FE0089" w:rsidRDefault="00FE0089" w:rsidP="00FE0089">
      <w:pPr>
        <w:pStyle w:val="CodeSQL"/>
      </w:pPr>
      <w:r>
        <w:t xml:space="preserve">        SELECT MIN(NB) AS MinNbVilles</w:t>
      </w:r>
    </w:p>
    <w:p w14:paraId="7B48A0F5" w14:textId="77777777" w:rsidR="00FE0089" w:rsidRDefault="00FE0089" w:rsidP="00FE0089">
      <w:pPr>
        <w:pStyle w:val="CodeSQL"/>
      </w:pPr>
      <w:r>
        <w:t xml:space="preserve">        FROM (</w:t>
      </w:r>
    </w:p>
    <w:p w14:paraId="2C53CA8B" w14:textId="77777777" w:rsidR="00FE0089" w:rsidRDefault="00FE0089" w:rsidP="00FE0089">
      <w:pPr>
        <w:pStyle w:val="CodeSQL"/>
      </w:pPr>
      <w:r>
        <w:t xml:space="preserve">            SELECT Participe.ID_Heros, COUNT(*) AS NB</w:t>
      </w:r>
    </w:p>
    <w:p w14:paraId="258E13EF" w14:textId="77777777" w:rsidR="00FE0089" w:rsidRDefault="00FE0089" w:rsidP="00FE0089">
      <w:pPr>
        <w:pStyle w:val="CodeSQL"/>
      </w:pPr>
      <w:r>
        <w:t xml:space="preserve">            FROM (</w:t>
      </w:r>
    </w:p>
    <w:p w14:paraId="569F7EB5" w14:textId="77777777" w:rsidR="00FE0089" w:rsidRDefault="00FE0089" w:rsidP="00FE0089">
      <w:pPr>
        <w:pStyle w:val="CodeSQL"/>
      </w:pPr>
      <w:r>
        <w:t xml:space="preserve">                SELECT DISTINCT Participe.ID_Heros, Etape.ID_Ville</w:t>
      </w:r>
    </w:p>
    <w:p w14:paraId="3FCCB926" w14:textId="77777777" w:rsidR="00FE0089" w:rsidRDefault="00FE0089" w:rsidP="00FE0089">
      <w:pPr>
        <w:pStyle w:val="CodeSQL"/>
      </w:pPr>
      <w:r>
        <w:t xml:space="preserve">                FROM (Expedition INNER JOIN Etape ON Expedition.ID = Etape.ID_Expedition) INNER JOIN Participe ON Expedition.ID = Participe.ID_Expedition</w:t>
      </w:r>
    </w:p>
    <w:p w14:paraId="2BE7C704" w14:textId="77777777" w:rsidR="00FE0089" w:rsidRDefault="00FE0089" w:rsidP="00FE0089">
      <w:pPr>
        <w:pStyle w:val="CodeSQL"/>
      </w:pPr>
      <w:r>
        <w:t xml:space="preserve">            )</w:t>
      </w:r>
    </w:p>
    <w:p w14:paraId="75CAA09E" w14:textId="77777777" w:rsidR="00FE0089" w:rsidRDefault="00FE0089" w:rsidP="00FE0089">
      <w:pPr>
        <w:pStyle w:val="CodeSQL"/>
      </w:pPr>
      <w:r>
        <w:t xml:space="preserve">            GROUP BY Participe.ID_Heros</w:t>
      </w:r>
    </w:p>
    <w:p w14:paraId="7980C821" w14:textId="77777777" w:rsidR="00FE0089" w:rsidRDefault="00FE0089" w:rsidP="00FE0089">
      <w:pPr>
        <w:pStyle w:val="CodeSQL"/>
      </w:pPr>
      <w:r>
        <w:t xml:space="preserve">       )</w:t>
      </w:r>
    </w:p>
    <w:p w14:paraId="5C8A8835" w14:textId="77777777" w:rsidR="00FE0089" w:rsidRDefault="00FE0089" w:rsidP="00FE0089">
      <w:pPr>
        <w:pStyle w:val="CodeSQL"/>
      </w:pPr>
      <w:r>
        <w:t xml:space="preserve">    )</w:t>
      </w:r>
    </w:p>
    <w:p w14:paraId="49983A96" w14:textId="77777777" w:rsidR="00FE0089" w:rsidRDefault="00FE0089" w:rsidP="00FE0089">
      <w:pPr>
        <w:pStyle w:val="CodeSQL"/>
      </w:pPr>
      <w:r>
        <w:t>)</w:t>
      </w:r>
    </w:p>
    <w:p w14:paraId="700C6475" w14:textId="77A44D3E" w:rsidR="00FE0089" w:rsidRDefault="00FE0089" w:rsidP="00FE0089">
      <w:pPr>
        <w:pStyle w:val="CodeSQL"/>
      </w:pPr>
      <w:r>
        <w:t>WHERE Heros.ID = Participe.Id_Heros;</w:t>
      </w:r>
    </w:p>
    <w:p w14:paraId="30C59CA7" w14:textId="77777777" w:rsidR="00813DED" w:rsidRDefault="00813DED">
      <w:pPr>
        <w:spacing w:before="0" w:after="160" w:line="259" w:lineRule="auto"/>
        <w:jc w:val="left"/>
      </w:pPr>
      <w:r>
        <w:br w:type="page"/>
      </w:r>
    </w:p>
    <w:p w14:paraId="7B7FF344" w14:textId="5DC02E85" w:rsidR="00E04388" w:rsidRPr="007260FE" w:rsidRDefault="00FE0089" w:rsidP="00FE0089">
      <w:pPr>
        <w:pStyle w:val="Listepuces"/>
        <w:numPr>
          <w:ilvl w:val="0"/>
          <w:numId w:val="37"/>
        </w:numPr>
      </w:pPr>
      <w:r w:rsidRPr="007260FE">
        <w:lastRenderedPageBreak/>
        <w:t xml:space="preserve"> </w:t>
      </w:r>
      <w:r w:rsidR="00E04388" w:rsidRPr="007260FE">
        <w:t>La famille (en se basant sur le nom) la plus voyageuse (le plus de villes traversées différentes)</w:t>
      </w:r>
    </w:p>
    <w:p w14:paraId="04772E37" w14:textId="77777777" w:rsidR="00FE0089" w:rsidRDefault="00FE0089" w:rsidP="00FE0089">
      <w:pPr>
        <w:pStyle w:val="CodeSQL"/>
      </w:pPr>
      <w:r>
        <w:t>SELECT Heros.Nom, COUNT(*) AS NBVilles</w:t>
      </w:r>
    </w:p>
    <w:p w14:paraId="6B349F96" w14:textId="77777777" w:rsidR="00FE0089" w:rsidRDefault="00FE0089" w:rsidP="00FE0089">
      <w:pPr>
        <w:pStyle w:val="CodeSQL"/>
      </w:pPr>
      <w:r>
        <w:t>FROM (</w:t>
      </w:r>
    </w:p>
    <w:p w14:paraId="5CDB32C1" w14:textId="77777777" w:rsidR="00FE0089" w:rsidRDefault="00FE0089" w:rsidP="00FE0089">
      <w:pPr>
        <w:pStyle w:val="CodeSQL"/>
      </w:pPr>
      <w:r>
        <w:t xml:space="preserve">    SELECT DISTINCT Heros.Nom, Etape.ID_Ville</w:t>
      </w:r>
    </w:p>
    <w:p w14:paraId="6036FA4A" w14:textId="77777777" w:rsidR="00FE0089" w:rsidRDefault="00FE0089" w:rsidP="00FE0089">
      <w:pPr>
        <w:pStyle w:val="CodeSQL"/>
      </w:pPr>
      <w:r>
        <w:t xml:space="preserve">    FROM Heros INNER JOIN (Participe INNER JOIN (Expedition INNER JOIN Etape ON Expedition.ID = Etape.ID_Expedition) ON Participe.ID_Expedition = Expedition.ID) ON Heros.ID = Participe.ID_Heros</w:t>
      </w:r>
    </w:p>
    <w:p w14:paraId="382CE377" w14:textId="77777777" w:rsidR="00FE0089" w:rsidRDefault="00FE0089" w:rsidP="00FE0089">
      <w:pPr>
        <w:pStyle w:val="CodeSQL"/>
      </w:pPr>
      <w:r>
        <w:t>)</w:t>
      </w:r>
    </w:p>
    <w:p w14:paraId="2D1F2C5D" w14:textId="77777777" w:rsidR="00FE0089" w:rsidRDefault="00FE0089" w:rsidP="00FE0089">
      <w:pPr>
        <w:pStyle w:val="CodeSQL"/>
      </w:pPr>
      <w:r>
        <w:t>GROUP BY Heros.Nom</w:t>
      </w:r>
    </w:p>
    <w:p w14:paraId="1FF5C75A" w14:textId="77777777" w:rsidR="00FE0089" w:rsidRDefault="00FE0089" w:rsidP="00FE0089">
      <w:pPr>
        <w:pStyle w:val="CodeSQL"/>
      </w:pPr>
      <w:r>
        <w:t>HAVING COUNT(*) IN (</w:t>
      </w:r>
    </w:p>
    <w:p w14:paraId="32ED79D3" w14:textId="77777777" w:rsidR="00FE0089" w:rsidRDefault="00FE0089" w:rsidP="00FE0089">
      <w:pPr>
        <w:pStyle w:val="CodeSQL"/>
      </w:pPr>
      <w:r>
        <w:t xml:space="preserve">    SELECT MAX(NB) AS MaxNbVilles</w:t>
      </w:r>
    </w:p>
    <w:p w14:paraId="5B675AFC" w14:textId="77777777" w:rsidR="00FE0089" w:rsidRDefault="00FE0089" w:rsidP="00FE0089">
      <w:pPr>
        <w:pStyle w:val="CodeSQL"/>
      </w:pPr>
      <w:r>
        <w:t xml:space="preserve">    FROM (</w:t>
      </w:r>
    </w:p>
    <w:p w14:paraId="271A4C64" w14:textId="77777777" w:rsidR="00FE0089" w:rsidRDefault="00FE0089" w:rsidP="00FE0089">
      <w:pPr>
        <w:pStyle w:val="CodeSQL"/>
      </w:pPr>
      <w:r>
        <w:t xml:space="preserve">        SELECT Heros.Nom, COUNT(*) AS NB</w:t>
      </w:r>
    </w:p>
    <w:p w14:paraId="36F15FD0" w14:textId="77777777" w:rsidR="00FE0089" w:rsidRDefault="00FE0089" w:rsidP="00FE0089">
      <w:pPr>
        <w:pStyle w:val="CodeSQL"/>
      </w:pPr>
      <w:r>
        <w:t xml:space="preserve">        FROM (</w:t>
      </w:r>
    </w:p>
    <w:p w14:paraId="64F56CFA" w14:textId="77777777" w:rsidR="00FE0089" w:rsidRDefault="00FE0089" w:rsidP="00FE0089">
      <w:pPr>
        <w:pStyle w:val="CodeSQL"/>
      </w:pPr>
      <w:r>
        <w:t xml:space="preserve">            SELECT DISTINCT Heros.Nom, Etape.ID_Ville</w:t>
      </w:r>
    </w:p>
    <w:p w14:paraId="3662986D" w14:textId="77777777" w:rsidR="00FE0089" w:rsidRDefault="00FE0089" w:rsidP="00FE0089">
      <w:pPr>
        <w:pStyle w:val="CodeSQL"/>
      </w:pPr>
      <w:r>
        <w:t xml:space="preserve">            FROM Heros INNER JOIN (Participe INNER JOIN (Expedition INNER JOIN Etape ON Expedition.ID = Etape.ID_Expedition) ON Participe.ID_Expedition = Expedition.ID) ON Heros.ID = Participe.ID_Heros</w:t>
      </w:r>
    </w:p>
    <w:p w14:paraId="7F7E4CC2" w14:textId="77777777" w:rsidR="00FE0089" w:rsidRDefault="00FE0089" w:rsidP="00FE0089">
      <w:pPr>
        <w:pStyle w:val="CodeSQL"/>
      </w:pPr>
      <w:r>
        <w:t xml:space="preserve">        )</w:t>
      </w:r>
    </w:p>
    <w:p w14:paraId="2B53B367" w14:textId="77777777" w:rsidR="00FE0089" w:rsidRDefault="00FE0089" w:rsidP="00FE0089">
      <w:pPr>
        <w:pStyle w:val="CodeSQL"/>
      </w:pPr>
      <w:r>
        <w:t xml:space="preserve">        GROUP BY Heros.Nom</w:t>
      </w:r>
    </w:p>
    <w:p w14:paraId="451632E3" w14:textId="77777777" w:rsidR="00FE0089" w:rsidRDefault="00FE0089" w:rsidP="00FE0089">
      <w:pPr>
        <w:pStyle w:val="CodeSQL"/>
      </w:pPr>
      <w:r>
        <w:t xml:space="preserve">   )</w:t>
      </w:r>
    </w:p>
    <w:p w14:paraId="7FAAF857" w14:textId="77777777" w:rsidR="00FE0089" w:rsidRPr="005C4EA4" w:rsidRDefault="00FE0089" w:rsidP="00FE0089">
      <w:pPr>
        <w:pStyle w:val="CodeSQL"/>
      </w:pPr>
      <w:r>
        <w:t>);</w:t>
      </w:r>
    </w:p>
    <w:p w14:paraId="76A47295" w14:textId="54D4A9A7" w:rsidR="00E04388" w:rsidRPr="007260FE" w:rsidRDefault="00FE0089" w:rsidP="00FE0089">
      <w:pPr>
        <w:pStyle w:val="Listepuces"/>
        <w:numPr>
          <w:ilvl w:val="0"/>
          <w:numId w:val="37"/>
        </w:numPr>
      </w:pPr>
      <w:r w:rsidRPr="007260FE">
        <w:t xml:space="preserve"> </w:t>
      </w:r>
      <w:r w:rsidR="00E04388" w:rsidRPr="007260FE">
        <w:t>La famille (en se basant sur le nom) la moins voyageuse (le moins de villes traversées différentes)</w:t>
      </w:r>
    </w:p>
    <w:p w14:paraId="21CBF44F" w14:textId="77777777" w:rsidR="00FE0089" w:rsidRDefault="00FE0089" w:rsidP="00FE0089">
      <w:pPr>
        <w:pStyle w:val="CodeSQL"/>
      </w:pPr>
      <w:r>
        <w:t>SELECT Heros.Nom, COUNT(*) AS NBVilles</w:t>
      </w:r>
    </w:p>
    <w:p w14:paraId="28683AFD" w14:textId="77777777" w:rsidR="00FE0089" w:rsidRDefault="00FE0089" w:rsidP="00FE0089">
      <w:pPr>
        <w:pStyle w:val="CodeSQL"/>
      </w:pPr>
      <w:r>
        <w:t>FROM (</w:t>
      </w:r>
    </w:p>
    <w:p w14:paraId="41ABCFE8" w14:textId="77777777" w:rsidR="00FE0089" w:rsidRDefault="00FE0089" w:rsidP="00FE0089">
      <w:pPr>
        <w:pStyle w:val="CodeSQL"/>
      </w:pPr>
      <w:r>
        <w:t xml:space="preserve">    SELECT DISTINCT Heros.Nom, Etape.ID_Ville</w:t>
      </w:r>
    </w:p>
    <w:p w14:paraId="7753C282" w14:textId="77777777" w:rsidR="00FE0089" w:rsidRDefault="00FE0089" w:rsidP="00FE0089">
      <w:pPr>
        <w:pStyle w:val="CodeSQL"/>
      </w:pPr>
      <w:r>
        <w:t xml:space="preserve">    FROM Heros INNER JOIN (Participe INNER JOIN (Expedition INNER JOIN Etape ON Expedition.ID = Etape.ID_Expedition) ON Participe.ID_Expedition = Expedition.ID) ON Heros.ID = Participe.ID_Heros</w:t>
      </w:r>
    </w:p>
    <w:p w14:paraId="6359DD26" w14:textId="77777777" w:rsidR="00FE0089" w:rsidRDefault="00FE0089" w:rsidP="00FE0089">
      <w:pPr>
        <w:pStyle w:val="CodeSQL"/>
      </w:pPr>
      <w:r>
        <w:t>)</w:t>
      </w:r>
    </w:p>
    <w:p w14:paraId="0985F89D" w14:textId="77777777" w:rsidR="00FE0089" w:rsidRDefault="00FE0089" w:rsidP="00FE0089">
      <w:pPr>
        <w:pStyle w:val="CodeSQL"/>
      </w:pPr>
      <w:r>
        <w:t>GROUP BY Heros.Nom</w:t>
      </w:r>
    </w:p>
    <w:p w14:paraId="739F5189" w14:textId="77777777" w:rsidR="00FE0089" w:rsidRDefault="00FE0089" w:rsidP="00FE0089">
      <w:pPr>
        <w:pStyle w:val="CodeSQL"/>
      </w:pPr>
      <w:r>
        <w:t>HAVING COUNT(*) IN (</w:t>
      </w:r>
    </w:p>
    <w:p w14:paraId="4207DEF1" w14:textId="77777777" w:rsidR="00FE0089" w:rsidRDefault="00FE0089" w:rsidP="00FE0089">
      <w:pPr>
        <w:pStyle w:val="CodeSQL"/>
      </w:pPr>
      <w:r>
        <w:t xml:space="preserve">    SELECT MIN(NB) AS MinNbVilles</w:t>
      </w:r>
    </w:p>
    <w:p w14:paraId="4300AC3A" w14:textId="77777777" w:rsidR="00FE0089" w:rsidRDefault="00FE0089" w:rsidP="00FE0089">
      <w:pPr>
        <w:pStyle w:val="CodeSQL"/>
      </w:pPr>
      <w:r>
        <w:t xml:space="preserve">    FROM (</w:t>
      </w:r>
    </w:p>
    <w:p w14:paraId="0BDBFD66" w14:textId="77777777" w:rsidR="00FE0089" w:rsidRDefault="00FE0089" w:rsidP="00FE0089">
      <w:pPr>
        <w:pStyle w:val="CodeSQL"/>
      </w:pPr>
      <w:r>
        <w:t xml:space="preserve">        SELECT Heros.Nom, COUNT(*) AS NB</w:t>
      </w:r>
    </w:p>
    <w:p w14:paraId="1194DABE" w14:textId="77777777" w:rsidR="00FE0089" w:rsidRDefault="00FE0089" w:rsidP="00FE0089">
      <w:pPr>
        <w:pStyle w:val="CodeSQL"/>
      </w:pPr>
      <w:r>
        <w:t xml:space="preserve">        FROM (</w:t>
      </w:r>
    </w:p>
    <w:p w14:paraId="169876B4" w14:textId="77777777" w:rsidR="00FE0089" w:rsidRDefault="00FE0089" w:rsidP="00FE0089">
      <w:pPr>
        <w:pStyle w:val="CodeSQL"/>
      </w:pPr>
      <w:r>
        <w:t xml:space="preserve">            SELECT DISTINCT Heros.Nom, Etape.ID_Ville</w:t>
      </w:r>
    </w:p>
    <w:p w14:paraId="720E9C66" w14:textId="77777777" w:rsidR="00FE0089" w:rsidRDefault="00FE0089" w:rsidP="00FE0089">
      <w:pPr>
        <w:pStyle w:val="CodeSQL"/>
      </w:pPr>
      <w:r>
        <w:t xml:space="preserve">            FROM Heros INNER JOIN (Participe INNER JOIN (Expedition INNER JOIN Etape ON Expedition.ID = Etape.ID_Expedition) ON Participe.ID_Expedition = Expedition.ID) ON Heros.ID = Participe.ID_Heros</w:t>
      </w:r>
    </w:p>
    <w:p w14:paraId="3592DA0F" w14:textId="77777777" w:rsidR="00FE0089" w:rsidRDefault="00FE0089" w:rsidP="00FE0089">
      <w:pPr>
        <w:pStyle w:val="CodeSQL"/>
      </w:pPr>
      <w:r>
        <w:t xml:space="preserve">        )</w:t>
      </w:r>
    </w:p>
    <w:p w14:paraId="5DC44598" w14:textId="77777777" w:rsidR="00FE0089" w:rsidRDefault="00FE0089" w:rsidP="00FE0089">
      <w:pPr>
        <w:pStyle w:val="CodeSQL"/>
      </w:pPr>
      <w:r>
        <w:t xml:space="preserve">        GROUP BY Heros.Nom</w:t>
      </w:r>
    </w:p>
    <w:p w14:paraId="4DAEB162" w14:textId="77777777" w:rsidR="00FE0089" w:rsidRDefault="00FE0089" w:rsidP="00FE0089">
      <w:pPr>
        <w:pStyle w:val="CodeSQL"/>
      </w:pPr>
      <w:r>
        <w:t xml:space="preserve">   )</w:t>
      </w:r>
    </w:p>
    <w:p w14:paraId="41D7DC49" w14:textId="77777777" w:rsidR="00FE0089" w:rsidRPr="009F642C" w:rsidRDefault="00FE0089" w:rsidP="00FE0089">
      <w:pPr>
        <w:pStyle w:val="CodeSQL"/>
      </w:pPr>
      <w:r>
        <w:t>);</w:t>
      </w:r>
    </w:p>
    <w:p w14:paraId="1DCCBA23" w14:textId="3EA83F67" w:rsidR="00E04388" w:rsidRPr="007260FE" w:rsidRDefault="00FE0089" w:rsidP="00FE0089">
      <w:pPr>
        <w:pStyle w:val="Listepuces"/>
        <w:numPr>
          <w:ilvl w:val="0"/>
          <w:numId w:val="37"/>
        </w:numPr>
      </w:pPr>
      <w:r w:rsidRPr="007260FE">
        <w:t xml:space="preserve"> </w:t>
      </w:r>
      <w:r w:rsidR="00E04388" w:rsidRPr="007260FE">
        <w:t>Le couple famille/Dieu ayant participé aux plus d’expéditions</w:t>
      </w:r>
    </w:p>
    <w:p w14:paraId="2DAA4BDE" w14:textId="77777777" w:rsidR="00FE0089" w:rsidRPr="00C94275" w:rsidRDefault="00FE0089" w:rsidP="00FE0089">
      <w:pPr>
        <w:pStyle w:val="CodeSQL"/>
      </w:pPr>
      <w:r w:rsidRPr="00C94275">
        <w:t>SELECT Heros.Nom, Expedition.ID_Divinite, COUNT(*) AS NB</w:t>
      </w:r>
    </w:p>
    <w:p w14:paraId="792D468E" w14:textId="77777777" w:rsidR="00FE0089" w:rsidRPr="00C94275" w:rsidRDefault="00FE0089" w:rsidP="00FE0089">
      <w:pPr>
        <w:pStyle w:val="CodeSQL"/>
      </w:pPr>
      <w:r w:rsidRPr="00C94275">
        <w:t>FROM (</w:t>
      </w:r>
    </w:p>
    <w:p w14:paraId="58F8BDA8" w14:textId="77777777" w:rsidR="00FE0089" w:rsidRPr="00C94275" w:rsidRDefault="00FE0089" w:rsidP="00FE0089">
      <w:pPr>
        <w:pStyle w:val="CodeSQL"/>
      </w:pPr>
      <w:r w:rsidRPr="00C94275">
        <w:t xml:space="preserve">    SELECT Heros.Nom, Expedition.ID_Divinite, Expedition.ID</w:t>
      </w:r>
    </w:p>
    <w:p w14:paraId="5990AA79" w14:textId="77777777" w:rsidR="00FE0089" w:rsidRPr="00C94275" w:rsidRDefault="00FE0089" w:rsidP="00FE0089">
      <w:pPr>
        <w:pStyle w:val="CodeSQL"/>
      </w:pPr>
      <w:r w:rsidRPr="00C94275">
        <w:t xml:space="preserve">    FROM Expedition INNER JOIN (Heros INNER JOIN Participe ON Heros.ID = Participe.ID_Heros) ON Expedition.ID = Participe.ID_Expedition</w:t>
      </w:r>
    </w:p>
    <w:p w14:paraId="1DE8D8FF" w14:textId="77777777" w:rsidR="00FE0089" w:rsidRPr="00C94275" w:rsidRDefault="00FE0089" w:rsidP="00FE0089">
      <w:pPr>
        <w:pStyle w:val="CodeSQL"/>
      </w:pPr>
      <w:r w:rsidRPr="00C94275">
        <w:t>)</w:t>
      </w:r>
    </w:p>
    <w:p w14:paraId="08D97DD7" w14:textId="77777777" w:rsidR="00FE0089" w:rsidRPr="00C94275" w:rsidRDefault="00FE0089" w:rsidP="00FE0089">
      <w:pPr>
        <w:pStyle w:val="CodeSQL"/>
      </w:pPr>
      <w:r w:rsidRPr="00C94275">
        <w:t>GROUP BY Heros.Nom, Expedition.ID_Divinite</w:t>
      </w:r>
    </w:p>
    <w:p w14:paraId="1ABD545C" w14:textId="77777777" w:rsidR="00FE0089" w:rsidRPr="00C94275" w:rsidRDefault="00FE0089" w:rsidP="00FE0089">
      <w:pPr>
        <w:pStyle w:val="CodeSQL"/>
      </w:pPr>
      <w:r w:rsidRPr="00C94275">
        <w:t>HAVING COUNT(*) IN (</w:t>
      </w:r>
    </w:p>
    <w:p w14:paraId="6C5A0A30" w14:textId="77777777" w:rsidR="00FE0089" w:rsidRPr="00C94275" w:rsidRDefault="00FE0089" w:rsidP="00FE0089">
      <w:pPr>
        <w:pStyle w:val="CodeSQL"/>
      </w:pPr>
      <w:r w:rsidRPr="00C94275">
        <w:t xml:space="preserve">    SELECT MAX(NB) AS MaxNbExpeditions</w:t>
      </w:r>
    </w:p>
    <w:p w14:paraId="5545B930" w14:textId="77777777" w:rsidR="00FE0089" w:rsidRPr="00C94275" w:rsidRDefault="00FE0089" w:rsidP="00FE0089">
      <w:pPr>
        <w:pStyle w:val="CodeSQL"/>
      </w:pPr>
      <w:r w:rsidRPr="00C94275">
        <w:t xml:space="preserve">    FROM (</w:t>
      </w:r>
    </w:p>
    <w:p w14:paraId="6EDE5A0D" w14:textId="77777777" w:rsidR="00FE0089" w:rsidRPr="00C94275" w:rsidRDefault="00FE0089" w:rsidP="00FE0089">
      <w:pPr>
        <w:pStyle w:val="CodeSQL"/>
      </w:pPr>
      <w:r w:rsidRPr="00C94275">
        <w:t xml:space="preserve">        SELECT Heros.Nom, Expedition.ID_Divinite, COUNT(*) AS NB</w:t>
      </w:r>
    </w:p>
    <w:p w14:paraId="633188FA" w14:textId="77777777" w:rsidR="00FE0089" w:rsidRPr="00C94275" w:rsidRDefault="00FE0089" w:rsidP="00FE0089">
      <w:pPr>
        <w:pStyle w:val="CodeSQL"/>
      </w:pPr>
      <w:r w:rsidRPr="00C94275">
        <w:t xml:space="preserve">        FROM (</w:t>
      </w:r>
    </w:p>
    <w:p w14:paraId="7E60BA28" w14:textId="77777777" w:rsidR="00FE0089" w:rsidRPr="00C94275" w:rsidRDefault="00FE0089" w:rsidP="00FE0089">
      <w:pPr>
        <w:pStyle w:val="CodeSQL"/>
      </w:pPr>
      <w:r w:rsidRPr="00C94275">
        <w:t xml:space="preserve">            SELECT Heros.Nom, Expedition.ID_Divinite, Expedition.ID</w:t>
      </w:r>
    </w:p>
    <w:p w14:paraId="5FD27A7A" w14:textId="77777777" w:rsidR="00FE0089" w:rsidRPr="00C94275" w:rsidRDefault="00FE0089" w:rsidP="00FE0089">
      <w:pPr>
        <w:pStyle w:val="CodeSQL"/>
      </w:pPr>
      <w:r w:rsidRPr="00C94275">
        <w:t xml:space="preserve">            FROM Expedition INNER JOIN (Heros INNER JOIN Participe ON Heros.ID = Participe.ID_Heros) ON Expedition.ID = Participe.ID_Expedition</w:t>
      </w:r>
    </w:p>
    <w:p w14:paraId="28B19488" w14:textId="77777777" w:rsidR="00FE0089" w:rsidRPr="00C94275" w:rsidRDefault="00FE0089" w:rsidP="00FE0089">
      <w:pPr>
        <w:pStyle w:val="CodeSQL"/>
      </w:pPr>
      <w:r w:rsidRPr="00C94275">
        <w:t xml:space="preserve">        )</w:t>
      </w:r>
    </w:p>
    <w:p w14:paraId="3F9BE2B3" w14:textId="77777777" w:rsidR="00FE0089" w:rsidRPr="00C94275" w:rsidRDefault="00FE0089" w:rsidP="00FE0089">
      <w:pPr>
        <w:pStyle w:val="CodeSQL"/>
      </w:pPr>
      <w:r w:rsidRPr="00C94275">
        <w:t xml:space="preserve">        GROUP BY Heros.Nom, Expedition.ID_Divinite</w:t>
      </w:r>
    </w:p>
    <w:p w14:paraId="5A54B6D5" w14:textId="77777777" w:rsidR="00FE0089" w:rsidRDefault="00FE0089" w:rsidP="00FE0089">
      <w:pPr>
        <w:pStyle w:val="CodeSQL"/>
      </w:pPr>
      <w:r w:rsidRPr="00C94275">
        <w:t xml:space="preserve">    </w:t>
      </w:r>
      <w:r>
        <w:t>)</w:t>
      </w:r>
    </w:p>
    <w:p w14:paraId="7EF6DFFE" w14:textId="7384797B" w:rsidR="00FE0089" w:rsidRDefault="00FE0089" w:rsidP="00FE0089">
      <w:pPr>
        <w:pStyle w:val="CodeSQL"/>
      </w:pPr>
      <w:r>
        <w:t>);</w:t>
      </w:r>
    </w:p>
    <w:p w14:paraId="7D7977F2" w14:textId="77777777" w:rsidR="00813DED" w:rsidRDefault="00813DED">
      <w:pPr>
        <w:spacing w:before="0" w:after="160" w:line="259" w:lineRule="auto"/>
        <w:jc w:val="left"/>
      </w:pPr>
      <w:r>
        <w:br w:type="page"/>
      </w:r>
    </w:p>
    <w:p w14:paraId="520D9BDE" w14:textId="244EC8C8" w:rsidR="00E04388" w:rsidRPr="007260FE" w:rsidRDefault="00E04388" w:rsidP="00FE0089">
      <w:pPr>
        <w:pStyle w:val="Listepuces"/>
        <w:numPr>
          <w:ilvl w:val="0"/>
          <w:numId w:val="37"/>
        </w:numPr>
      </w:pPr>
      <w:r w:rsidRPr="007260FE">
        <w:lastRenderedPageBreak/>
        <w:t>Le couple famille/Dieu ayant participé aux moins d’expéditions</w:t>
      </w:r>
    </w:p>
    <w:p w14:paraId="571CC061" w14:textId="77777777" w:rsidR="00FE0089" w:rsidRPr="00C94275" w:rsidRDefault="00FE0089" w:rsidP="00FE0089">
      <w:pPr>
        <w:pStyle w:val="CodeSQL"/>
      </w:pPr>
      <w:r w:rsidRPr="00C94275">
        <w:t>SELECT Heros.Nom, Expedition.ID_Divinite, COUNT(*) AS NB</w:t>
      </w:r>
    </w:p>
    <w:p w14:paraId="050D355D" w14:textId="77777777" w:rsidR="00FE0089" w:rsidRPr="00C94275" w:rsidRDefault="00FE0089" w:rsidP="00FE0089">
      <w:pPr>
        <w:pStyle w:val="CodeSQL"/>
      </w:pPr>
      <w:r w:rsidRPr="00C94275">
        <w:t>FROM (</w:t>
      </w:r>
    </w:p>
    <w:p w14:paraId="66C4E861" w14:textId="77777777" w:rsidR="00FE0089" w:rsidRPr="00C94275" w:rsidRDefault="00FE0089" w:rsidP="00FE0089">
      <w:pPr>
        <w:pStyle w:val="CodeSQL"/>
      </w:pPr>
      <w:r w:rsidRPr="00C94275">
        <w:t xml:space="preserve">    SELECT Heros.Nom, Expedition.ID_Divinite, Expedition.ID</w:t>
      </w:r>
    </w:p>
    <w:p w14:paraId="2B13C8E6" w14:textId="77777777" w:rsidR="00FE0089" w:rsidRPr="00C94275" w:rsidRDefault="00FE0089" w:rsidP="00FE0089">
      <w:pPr>
        <w:pStyle w:val="CodeSQL"/>
      </w:pPr>
      <w:r w:rsidRPr="00C94275">
        <w:t xml:space="preserve">    FROM Expedition INNER JOIN (Heros INNER JOIN Participe ON Heros.ID = Participe.ID_Heros) ON Expedition.ID = Participe.ID_Expedition</w:t>
      </w:r>
    </w:p>
    <w:p w14:paraId="310EFC78" w14:textId="77777777" w:rsidR="00FE0089" w:rsidRPr="00C94275" w:rsidRDefault="00FE0089" w:rsidP="00FE0089">
      <w:pPr>
        <w:pStyle w:val="CodeSQL"/>
      </w:pPr>
      <w:r w:rsidRPr="00C94275">
        <w:t>)</w:t>
      </w:r>
    </w:p>
    <w:p w14:paraId="26F84410" w14:textId="77777777" w:rsidR="00FE0089" w:rsidRPr="00C94275" w:rsidRDefault="00FE0089" w:rsidP="00FE0089">
      <w:pPr>
        <w:pStyle w:val="CodeSQL"/>
      </w:pPr>
      <w:r w:rsidRPr="00C94275">
        <w:t>GROUP BY Heros.Nom, Expedition.ID_Divinite</w:t>
      </w:r>
    </w:p>
    <w:p w14:paraId="1D57E3B2" w14:textId="77777777" w:rsidR="00FE0089" w:rsidRPr="00C94275" w:rsidRDefault="00FE0089" w:rsidP="00FE0089">
      <w:pPr>
        <w:pStyle w:val="CodeSQL"/>
      </w:pPr>
      <w:r w:rsidRPr="00C94275">
        <w:t>HAVING COUNT(*) IN (</w:t>
      </w:r>
    </w:p>
    <w:p w14:paraId="4FC6DAE3" w14:textId="77777777" w:rsidR="00FE0089" w:rsidRPr="00C94275" w:rsidRDefault="00FE0089" w:rsidP="00FE0089">
      <w:pPr>
        <w:pStyle w:val="CodeSQL"/>
      </w:pPr>
      <w:r w:rsidRPr="00C94275">
        <w:t xml:space="preserve">    SELECT MIN(NB) AS MinNbExpeditions</w:t>
      </w:r>
    </w:p>
    <w:p w14:paraId="1AC80B49" w14:textId="77777777" w:rsidR="00FE0089" w:rsidRPr="00C94275" w:rsidRDefault="00FE0089" w:rsidP="00FE0089">
      <w:pPr>
        <w:pStyle w:val="CodeSQL"/>
      </w:pPr>
      <w:r w:rsidRPr="00C94275">
        <w:t xml:space="preserve">    FROM (</w:t>
      </w:r>
    </w:p>
    <w:p w14:paraId="0765BAAD" w14:textId="77777777" w:rsidR="00FE0089" w:rsidRPr="00C94275" w:rsidRDefault="00FE0089" w:rsidP="00FE0089">
      <w:pPr>
        <w:pStyle w:val="CodeSQL"/>
      </w:pPr>
      <w:r w:rsidRPr="00C94275">
        <w:t xml:space="preserve">        SELECT Heros.Nom, Expedition.ID_Divinite, COUNT(*) AS NB</w:t>
      </w:r>
    </w:p>
    <w:p w14:paraId="64B73971" w14:textId="77777777" w:rsidR="00FE0089" w:rsidRPr="00C94275" w:rsidRDefault="00FE0089" w:rsidP="00FE0089">
      <w:pPr>
        <w:pStyle w:val="CodeSQL"/>
      </w:pPr>
      <w:r w:rsidRPr="00C94275">
        <w:t xml:space="preserve">        FROM (</w:t>
      </w:r>
    </w:p>
    <w:p w14:paraId="64237F89" w14:textId="77777777" w:rsidR="00FE0089" w:rsidRPr="00C94275" w:rsidRDefault="00FE0089" w:rsidP="00FE0089">
      <w:pPr>
        <w:pStyle w:val="CodeSQL"/>
      </w:pPr>
      <w:r w:rsidRPr="00C94275">
        <w:t xml:space="preserve">            SELECT Heros.Nom, Expedition.ID_Divinite, Expedition.ID</w:t>
      </w:r>
    </w:p>
    <w:p w14:paraId="40E0A2A8" w14:textId="77777777" w:rsidR="00FE0089" w:rsidRPr="00C94275" w:rsidRDefault="00FE0089" w:rsidP="00FE0089">
      <w:pPr>
        <w:pStyle w:val="CodeSQL"/>
      </w:pPr>
      <w:r w:rsidRPr="00C94275">
        <w:t xml:space="preserve">            FROM Expedition INNER JOIN (Heros INNER JOIN Participe ON Heros.ID = Participe.ID_Heros) ON Expedition.ID = Participe.ID_Expedition</w:t>
      </w:r>
    </w:p>
    <w:p w14:paraId="04CCD27D" w14:textId="77777777" w:rsidR="00FE0089" w:rsidRPr="00C94275" w:rsidRDefault="00FE0089" w:rsidP="00FE0089">
      <w:pPr>
        <w:pStyle w:val="CodeSQL"/>
      </w:pPr>
      <w:r w:rsidRPr="00C94275">
        <w:t xml:space="preserve">        )</w:t>
      </w:r>
    </w:p>
    <w:p w14:paraId="40B3B584" w14:textId="77777777" w:rsidR="00FE0089" w:rsidRPr="00C94275" w:rsidRDefault="00FE0089" w:rsidP="00FE0089">
      <w:pPr>
        <w:pStyle w:val="CodeSQL"/>
      </w:pPr>
      <w:r w:rsidRPr="00C94275">
        <w:t xml:space="preserve">        GROUP BY Heros.Nom, Expedition.ID_Divinite</w:t>
      </w:r>
    </w:p>
    <w:p w14:paraId="494753F5" w14:textId="77777777" w:rsidR="00FE0089" w:rsidRDefault="00FE0089" w:rsidP="00FE0089">
      <w:pPr>
        <w:pStyle w:val="CodeSQL"/>
      </w:pPr>
      <w:r w:rsidRPr="00C94275">
        <w:t xml:space="preserve">    </w:t>
      </w:r>
      <w:r>
        <w:t>)</w:t>
      </w:r>
    </w:p>
    <w:p w14:paraId="506CB106" w14:textId="77777777" w:rsidR="00FE0089" w:rsidRPr="00DA1EB6" w:rsidRDefault="00FE0089" w:rsidP="00FE0089">
      <w:pPr>
        <w:pStyle w:val="CodeSQL"/>
      </w:pPr>
      <w:r>
        <w:t>);</w:t>
      </w:r>
    </w:p>
    <w:p w14:paraId="6F21749A" w14:textId="22AF8884" w:rsidR="00E04388" w:rsidRPr="007260FE" w:rsidRDefault="00FE0089" w:rsidP="00FE0089">
      <w:pPr>
        <w:pStyle w:val="Listepuces"/>
        <w:numPr>
          <w:ilvl w:val="0"/>
          <w:numId w:val="37"/>
        </w:numPr>
      </w:pPr>
      <w:r w:rsidRPr="007260FE">
        <w:t xml:space="preserve"> </w:t>
      </w:r>
      <w:r w:rsidR="00E04388" w:rsidRPr="007260FE">
        <w:t>La moyenne des villes traversées par une expédition</w:t>
      </w:r>
    </w:p>
    <w:p w14:paraId="3D835BCF" w14:textId="77777777" w:rsidR="00FE0089" w:rsidRPr="00482AB2" w:rsidRDefault="00FE0089" w:rsidP="00FE0089">
      <w:pPr>
        <w:pStyle w:val="CodeSQL"/>
      </w:pPr>
      <w:r w:rsidRPr="00482AB2">
        <w:t>SELECT (NbEtapes / NbExpedition) AS Moyenne</w:t>
      </w:r>
    </w:p>
    <w:p w14:paraId="7365F42E" w14:textId="77777777" w:rsidR="00FE0089" w:rsidRPr="00482AB2" w:rsidRDefault="00FE0089" w:rsidP="00FE0089">
      <w:pPr>
        <w:pStyle w:val="CodeSQL"/>
      </w:pPr>
      <w:r w:rsidRPr="00482AB2">
        <w:t>FROM (</w:t>
      </w:r>
    </w:p>
    <w:p w14:paraId="29557CB4" w14:textId="77777777" w:rsidR="00FE0089" w:rsidRPr="00482AB2" w:rsidRDefault="00FE0089" w:rsidP="00FE0089">
      <w:pPr>
        <w:pStyle w:val="CodeSQL"/>
      </w:pPr>
      <w:r w:rsidRPr="00482AB2">
        <w:t xml:space="preserve">    SELECT COUNT(*) AS NbExpedition</w:t>
      </w:r>
    </w:p>
    <w:p w14:paraId="4F9DBFC2" w14:textId="77777777" w:rsidR="00FE0089" w:rsidRPr="00482AB2" w:rsidRDefault="00FE0089" w:rsidP="00FE0089">
      <w:pPr>
        <w:pStyle w:val="CodeSQL"/>
      </w:pPr>
      <w:r w:rsidRPr="00482AB2">
        <w:t xml:space="preserve">    FROM Expedition</w:t>
      </w:r>
    </w:p>
    <w:p w14:paraId="71D2626B" w14:textId="77777777" w:rsidR="00FE0089" w:rsidRPr="00482AB2" w:rsidRDefault="00FE0089" w:rsidP="00FE0089">
      <w:pPr>
        <w:pStyle w:val="CodeSQL"/>
      </w:pPr>
      <w:r w:rsidRPr="00482AB2">
        <w:t>) AS A, (</w:t>
      </w:r>
    </w:p>
    <w:p w14:paraId="2F16A71F" w14:textId="77777777" w:rsidR="00FE0089" w:rsidRPr="00482AB2" w:rsidRDefault="00FE0089" w:rsidP="00FE0089">
      <w:pPr>
        <w:pStyle w:val="CodeSQL"/>
      </w:pPr>
      <w:r w:rsidRPr="00482AB2">
        <w:t xml:space="preserve">    SELECT COUNT(*) AS NbEtapes</w:t>
      </w:r>
    </w:p>
    <w:p w14:paraId="13161AAB" w14:textId="77777777" w:rsidR="00FE0089" w:rsidRPr="00482AB2" w:rsidRDefault="00FE0089" w:rsidP="00FE0089">
      <w:pPr>
        <w:pStyle w:val="CodeSQL"/>
      </w:pPr>
      <w:r w:rsidRPr="00482AB2">
        <w:t xml:space="preserve">    FROM Etape</w:t>
      </w:r>
    </w:p>
    <w:p w14:paraId="5209D3C2" w14:textId="77777777" w:rsidR="00FE0089" w:rsidRPr="00482AB2" w:rsidRDefault="00FE0089" w:rsidP="00FE0089">
      <w:pPr>
        <w:pStyle w:val="CodeSQL"/>
      </w:pPr>
      <w:r w:rsidRPr="00482AB2">
        <w:t>) AS B</w:t>
      </w:r>
    </w:p>
    <w:p w14:paraId="718339CB" w14:textId="1034ADFE" w:rsidR="00E04388" w:rsidRPr="007260FE" w:rsidRDefault="00FE0089" w:rsidP="00FE0089">
      <w:pPr>
        <w:pStyle w:val="Listepuces"/>
        <w:numPr>
          <w:ilvl w:val="0"/>
          <w:numId w:val="37"/>
        </w:numPr>
      </w:pPr>
      <w:r w:rsidRPr="007260FE">
        <w:t xml:space="preserve"> </w:t>
      </w:r>
      <w:r w:rsidR="00E04388" w:rsidRPr="007260FE">
        <w:t>La moyenne des villes traversées par un bateau</w:t>
      </w:r>
    </w:p>
    <w:p w14:paraId="5094F5C7" w14:textId="77777777" w:rsidR="00FE0089" w:rsidRPr="00482AB2" w:rsidRDefault="00FE0089" w:rsidP="00FE0089">
      <w:pPr>
        <w:pStyle w:val="CodeSQL"/>
      </w:pPr>
      <w:r w:rsidRPr="00482AB2">
        <w:t>SELECT (NbEtapes / NbNavires) AS Moyenne</w:t>
      </w:r>
    </w:p>
    <w:p w14:paraId="7DA5B811" w14:textId="77777777" w:rsidR="00FE0089" w:rsidRPr="00482AB2" w:rsidRDefault="00FE0089" w:rsidP="00FE0089">
      <w:pPr>
        <w:pStyle w:val="CodeSQL"/>
      </w:pPr>
      <w:r w:rsidRPr="00482AB2">
        <w:t>FROM (</w:t>
      </w:r>
    </w:p>
    <w:p w14:paraId="59937024" w14:textId="77777777" w:rsidR="00FE0089" w:rsidRPr="00482AB2" w:rsidRDefault="00FE0089" w:rsidP="00FE0089">
      <w:pPr>
        <w:pStyle w:val="CodeSQL"/>
      </w:pPr>
      <w:r w:rsidRPr="00482AB2">
        <w:t xml:space="preserve">    SELECT COUNT(*) AS NbNavires</w:t>
      </w:r>
    </w:p>
    <w:p w14:paraId="0841FA9C" w14:textId="77777777" w:rsidR="00FE0089" w:rsidRPr="00482AB2" w:rsidRDefault="00FE0089" w:rsidP="00FE0089">
      <w:pPr>
        <w:pStyle w:val="CodeSQL"/>
      </w:pPr>
      <w:r w:rsidRPr="00482AB2">
        <w:t xml:space="preserve">    FROM Navire</w:t>
      </w:r>
    </w:p>
    <w:p w14:paraId="6637EADE" w14:textId="77777777" w:rsidR="00FE0089" w:rsidRPr="00482AB2" w:rsidRDefault="00FE0089" w:rsidP="00FE0089">
      <w:pPr>
        <w:pStyle w:val="CodeSQL"/>
      </w:pPr>
      <w:r w:rsidRPr="00482AB2">
        <w:t>) AS A, (</w:t>
      </w:r>
    </w:p>
    <w:p w14:paraId="0A3A2955" w14:textId="77777777" w:rsidR="00FE0089" w:rsidRPr="00482AB2" w:rsidRDefault="00FE0089" w:rsidP="00FE0089">
      <w:pPr>
        <w:pStyle w:val="CodeSQL"/>
      </w:pPr>
      <w:r w:rsidRPr="00482AB2">
        <w:t xml:space="preserve">    SELECT COUNT(*) AS NbEtapes</w:t>
      </w:r>
    </w:p>
    <w:p w14:paraId="74505DD2" w14:textId="77777777" w:rsidR="00FE0089" w:rsidRPr="00482AB2" w:rsidRDefault="00FE0089" w:rsidP="00FE0089">
      <w:pPr>
        <w:pStyle w:val="CodeSQL"/>
      </w:pPr>
      <w:r w:rsidRPr="00482AB2">
        <w:t xml:space="preserve">    FROM Etape</w:t>
      </w:r>
    </w:p>
    <w:p w14:paraId="4A2C271E" w14:textId="77777777" w:rsidR="00FE0089" w:rsidRPr="00482AB2" w:rsidRDefault="00FE0089" w:rsidP="00FE0089">
      <w:pPr>
        <w:pStyle w:val="CodeSQL"/>
      </w:pPr>
      <w:r w:rsidRPr="00482AB2">
        <w:t>) AS B</w:t>
      </w:r>
    </w:p>
    <w:p w14:paraId="524D18B5" w14:textId="32088A31" w:rsidR="00E04388" w:rsidRPr="007260FE" w:rsidRDefault="00FE0089" w:rsidP="00FE0089">
      <w:pPr>
        <w:pStyle w:val="Listepuces"/>
        <w:numPr>
          <w:ilvl w:val="0"/>
          <w:numId w:val="37"/>
        </w:numPr>
      </w:pPr>
      <w:r w:rsidRPr="007260FE">
        <w:t xml:space="preserve"> </w:t>
      </w:r>
      <w:r w:rsidR="00E04388" w:rsidRPr="007260FE">
        <w:t>Le Dieu le plus voyageur (le plus de villes traversées différentes)</w:t>
      </w:r>
    </w:p>
    <w:p w14:paraId="373C7CC4" w14:textId="77777777" w:rsidR="00FE0089" w:rsidRPr="00C23A4C" w:rsidRDefault="00FE0089" w:rsidP="00FE0089">
      <w:pPr>
        <w:pStyle w:val="CodeSQL"/>
      </w:pPr>
      <w:r w:rsidRPr="00C23A4C">
        <w:t>SELECT Divinite.Nom, NBVilles</w:t>
      </w:r>
    </w:p>
    <w:p w14:paraId="268B3DED" w14:textId="77777777" w:rsidR="00FE0089" w:rsidRPr="00C23A4C" w:rsidRDefault="00FE0089" w:rsidP="00FE0089">
      <w:pPr>
        <w:pStyle w:val="CodeSQL"/>
      </w:pPr>
      <w:r w:rsidRPr="00C23A4C">
        <w:t>FROM Divinite, (</w:t>
      </w:r>
    </w:p>
    <w:p w14:paraId="46D374F4" w14:textId="77777777" w:rsidR="00FE0089" w:rsidRPr="00C23A4C" w:rsidRDefault="00FE0089" w:rsidP="00FE0089">
      <w:pPr>
        <w:pStyle w:val="CodeSQL"/>
      </w:pPr>
      <w:r w:rsidRPr="00C23A4C">
        <w:t xml:space="preserve">    SELECT Expedition.ID_Divinite, COUNT(*) AS NBVilles</w:t>
      </w:r>
    </w:p>
    <w:p w14:paraId="393A95E6" w14:textId="77777777" w:rsidR="00FE0089" w:rsidRPr="00C23A4C" w:rsidRDefault="00FE0089" w:rsidP="00FE0089">
      <w:pPr>
        <w:pStyle w:val="CodeSQL"/>
      </w:pPr>
      <w:r w:rsidRPr="00C23A4C">
        <w:t xml:space="preserve">    FROM (</w:t>
      </w:r>
    </w:p>
    <w:p w14:paraId="1795698E" w14:textId="77777777" w:rsidR="00FE0089" w:rsidRPr="00C23A4C" w:rsidRDefault="00FE0089" w:rsidP="00FE0089">
      <w:pPr>
        <w:pStyle w:val="CodeSQL"/>
      </w:pPr>
      <w:r w:rsidRPr="00C23A4C">
        <w:t xml:space="preserve">        SELECT DISTINCT Expedition.ID_Divinite, Etape.ID_Ville</w:t>
      </w:r>
    </w:p>
    <w:p w14:paraId="59FF2D9F" w14:textId="77777777" w:rsidR="00FE0089" w:rsidRPr="00C23A4C" w:rsidRDefault="00FE0089" w:rsidP="00FE0089">
      <w:pPr>
        <w:pStyle w:val="CodeSQL"/>
      </w:pPr>
      <w:r w:rsidRPr="00C23A4C">
        <w:t xml:space="preserve">        FROM (Expedition INNER JOIN Etape ON Expedition.ID = Etape.ID_Expedition)</w:t>
      </w:r>
    </w:p>
    <w:p w14:paraId="2D862014" w14:textId="77777777" w:rsidR="00FE0089" w:rsidRPr="00C23A4C" w:rsidRDefault="00FE0089" w:rsidP="00FE0089">
      <w:pPr>
        <w:pStyle w:val="CodeSQL"/>
      </w:pPr>
      <w:r w:rsidRPr="00C23A4C">
        <w:t xml:space="preserve">    )</w:t>
      </w:r>
    </w:p>
    <w:p w14:paraId="0D8967A6" w14:textId="77777777" w:rsidR="00FE0089" w:rsidRPr="00C23A4C" w:rsidRDefault="00FE0089" w:rsidP="00FE0089">
      <w:pPr>
        <w:pStyle w:val="CodeSQL"/>
      </w:pPr>
      <w:r w:rsidRPr="00C23A4C">
        <w:t xml:space="preserve">    GROUP BY Expedition.ID_Divinite</w:t>
      </w:r>
    </w:p>
    <w:p w14:paraId="6B5A109C" w14:textId="77777777" w:rsidR="00FE0089" w:rsidRPr="00C23A4C" w:rsidRDefault="00FE0089" w:rsidP="00FE0089">
      <w:pPr>
        <w:pStyle w:val="CodeSQL"/>
      </w:pPr>
      <w:r w:rsidRPr="00C23A4C">
        <w:t xml:space="preserve">    HAVING COUNT(*) IN (</w:t>
      </w:r>
    </w:p>
    <w:p w14:paraId="793C318C" w14:textId="77777777" w:rsidR="00FE0089" w:rsidRPr="00C23A4C" w:rsidRDefault="00FE0089" w:rsidP="00FE0089">
      <w:pPr>
        <w:pStyle w:val="CodeSQL"/>
      </w:pPr>
      <w:r w:rsidRPr="00C23A4C">
        <w:t xml:space="preserve">        SELECT MAX(NB) AS MaxNbVilles</w:t>
      </w:r>
    </w:p>
    <w:p w14:paraId="1545B1E3" w14:textId="77777777" w:rsidR="00FE0089" w:rsidRPr="00C23A4C" w:rsidRDefault="00FE0089" w:rsidP="00FE0089">
      <w:pPr>
        <w:pStyle w:val="CodeSQL"/>
      </w:pPr>
      <w:r w:rsidRPr="00C23A4C">
        <w:t xml:space="preserve">        FROM (</w:t>
      </w:r>
    </w:p>
    <w:p w14:paraId="2DC605D7" w14:textId="77777777" w:rsidR="00FE0089" w:rsidRPr="00C23A4C" w:rsidRDefault="00FE0089" w:rsidP="00FE0089">
      <w:pPr>
        <w:pStyle w:val="CodeSQL"/>
      </w:pPr>
      <w:r w:rsidRPr="00C23A4C">
        <w:t xml:space="preserve">            SELECT  Expedition.ID_Divinite, COUNT(*) AS NB</w:t>
      </w:r>
    </w:p>
    <w:p w14:paraId="20DAE1AC" w14:textId="77777777" w:rsidR="00FE0089" w:rsidRPr="00C23A4C" w:rsidRDefault="00FE0089" w:rsidP="00FE0089">
      <w:pPr>
        <w:pStyle w:val="CodeSQL"/>
      </w:pPr>
      <w:r w:rsidRPr="00C23A4C">
        <w:t xml:space="preserve">            FROM (</w:t>
      </w:r>
    </w:p>
    <w:p w14:paraId="081051CA" w14:textId="77777777" w:rsidR="00FE0089" w:rsidRPr="00C23A4C" w:rsidRDefault="00FE0089" w:rsidP="00FE0089">
      <w:pPr>
        <w:pStyle w:val="CodeSQL"/>
      </w:pPr>
      <w:r w:rsidRPr="00C23A4C">
        <w:t xml:space="preserve">                SELECT DISTINCT Expedition.ID_Divinite, Etape.ID_Ville</w:t>
      </w:r>
    </w:p>
    <w:p w14:paraId="751E5EBD" w14:textId="77777777" w:rsidR="00FE0089" w:rsidRPr="00C23A4C" w:rsidRDefault="00FE0089" w:rsidP="00FE0089">
      <w:pPr>
        <w:pStyle w:val="CodeSQL"/>
      </w:pPr>
      <w:r w:rsidRPr="00C23A4C">
        <w:t xml:space="preserve">                FROM (Expedition INNER JOIN Etape ON Expedition.ID = Etape.ID_Expedition)</w:t>
      </w:r>
    </w:p>
    <w:p w14:paraId="292566E2" w14:textId="77777777" w:rsidR="00FE0089" w:rsidRPr="00C23A4C" w:rsidRDefault="00FE0089" w:rsidP="00FE0089">
      <w:pPr>
        <w:pStyle w:val="CodeSQL"/>
      </w:pPr>
      <w:r w:rsidRPr="00C23A4C">
        <w:t xml:space="preserve">            )</w:t>
      </w:r>
    </w:p>
    <w:p w14:paraId="1AE8A713" w14:textId="77777777" w:rsidR="00FE0089" w:rsidRPr="00C23A4C" w:rsidRDefault="00FE0089" w:rsidP="00FE0089">
      <w:pPr>
        <w:pStyle w:val="CodeSQL"/>
      </w:pPr>
      <w:r w:rsidRPr="00C23A4C">
        <w:t xml:space="preserve">            GROUP BY Expedition.ID_Divinite</w:t>
      </w:r>
    </w:p>
    <w:p w14:paraId="6A5E3581" w14:textId="77777777" w:rsidR="00FE0089" w:rsidRPr="00C23A4C" w:rsidRDefault="00FE0089" w:rsidP="00FE0089">
      <w:pPr>
        <w:pStyle w:val="CodeSQL"/>
      </w:pPr>
      <w:r w:rsidRPr="00C23A4C">
        <w:t xml:space="preserve">       )</w:t>
      </w:r>
    </w:p>
    <w:p w14:paraId="3B377925" w14:textId="77777777" w:rsidR="00FE0089" w:rsidRPr="00C23A4C" w:rsidRDefault="00FE0089" w:rsidP="00FE0089">
      <w:pPr>
        <w:pStyle w:val="CodeSQL"/>
      </w:pPr>
      <w:r w:rsidRPr="00C23A4C">
        <w:t xml:space="preserve">    )</w:t>
      </w:r>
    </w:p>
    <w:p w14:paraId="5A2F4DC4" w14:textId="77777777" w:rsidR="00FE0089" w:rsidRPr="00C23A4C" w:rsidRDefault="00FE0089" w:rsidP="00FE0089">
      <w:pPr>
        <w:pStyle w:val="CodeSQL"/>
      </w:pPr>
      <w:r w:rsidRPr="00C23A4C">
        <w:t>)</w:t>
      </w:r>
    </w:p>
    <w:p w14:paraId="63C7436C" w14:textId="79EB6460" w:rsidR="00FE0089" w:rsidRDefault="00FE0089" w:rsidP="00FE0089">
      <w:pPr>
        <w:pStyle w:val="CodeSQL"/>
      </w:pPr>
      <w:r w:rsidRPr="00C23A4C">
        <w:t>WHERE Divinite.ID = Expedition.ID_Divinite;</w:t>
      </w:r>
    </w:p>
    <w:p w14:paraId="44860589" w14:textId="77777777" w:rsidR="00813DED" w:rsidRDefault="00813DED">
      <w:pPr>
        <w:spacing w:before="0" w:after="160" w:line="259" w:lineRule="auto"/>
        <w:jc w:val="left"/>
      </w:pPr>
      <w:r>
        <w:br w:type="page"/>
      </w:r>
    </w:p>
    <w:p w14:paraId="72B9AA3F" w14:textId="24113E0C" w:rsidR="00E04388" w:rsidRPr="007260FE" w:rsidRDefault="00FE0089" w:rsidP="00FE0089">
      <w:pPr>
        <w:pStyle w:val="Listepuces"/>
        <w:numPr>
          <w:ilvl w:val="0"/>
          <w:numId w:val="37"/>
        </w:numPr>
      </w:pPr>
      <w:r w:rsidRPr="007260FE">
        <w:lastRenderedPageBreak/>
        <w:t xml:space="preserve"> </w:t>
      </w:r>
      <w:r w:rsidR="00E04388" w:rsidRPr="007260FE">
        <w:t>Le Dieu le moins voyageur (le moins de villes traversées différentes)</w:t>
      </w:r>
    </w:p>
    <w:p w14:paraId="762617FB" w14:textId="77777777" w:rsidR="00FE0089" w:rsidRPr="009E70F5" w:rsidRDefault="00FE0089" w:rsidP="00FE0089">
      <w:pPr>
        <w:pStyle w:val="CodeSQL"/>
      </w:pPr>
      <w:r w:rsidRPr="009E70F5">
        <w:t>SELECT Divinite.Nom, NBVilles</w:t>
      </w:r>
    </w:p>
    <w:p w14:paraId="2E72F76A" w14:textId="77777777" w:rsidR="00FE0089" w:rsidRPr="009E70F5" w:rsidRDefault="00FE0089" w:rsidP="00FE0089">
      <w:pPr>
        <w:pStyle w:val="CodeSQL"/>
      </w:pPr>
      <w:r w:rsidRPr="009E70F5">
        <w:t>FROM Divinite, (</w:t>
      </w:r>
    </w:p>
    <w:p w14:paraId="0B8A6179" w14:textId="77777777" w:rsidR="00FE0089" w:rsidRPr="00C23A4C" w:rsidRDefault="00FE0089" w:rsidP="00FE0089">
      <w:pPr>
        <w:pStyle w:val="CodeSQL"/>
      </w:pPr>
      <w:r w:rsidRPr="00C23A4C">
        <w:t xml:space="preserve">    SELECT Expedition.ID_Divinite, COUNT(*) AS NBVilles</w:t>
      </w:r>
    </w:p>
    <w:p w14:paraId="56CA08C4" w14:textId="77777777" w:rsidR="00FE0089" w:rsidRPr="00C23A4C" w:rsidRDefault="00FE0089" w:rsidP="00FE0089">
      <w:pPr>
        <w:pStyle w:val="CodeSQL"/>
      </w:pPr>
      <w:r w:rsidRPr="00C23A4C">
        <w:t xml:space="preserve">    FROM (</w:t>
      </w:r>
    </w:p>
    <w:p w14:paraId="1FBF2EAE" w14:textId="77777777" w:rsidR="00FE0089" w:rsidRPr="00C23A4C" w:rsidRDefault="00FE0089" w:rsidP="00FE0089">
      <w:pPr>
        <w:pStyle w:val="CodeSQL"/>
      </w:pPr>
      <w:r w:rsidRPr="00C23A4C">
        <w:t xml:space="preserve">        SELECT DISTINCT Expedition.ID_Divinite, Etape.ID_Ville</w:t>
      </w:r>
    </w:p>
    <w:p w14:paraId="046E9D22" w14:textId="77777777" w:rsidR="00FE0089" w:rsidRPr="00C23A4C" w:rsidRDefault="00FE0089" w:rsidP="00FE0089">
      <w:pPr>
        <w:pStyle w:val="CodeSQL"/>
      </w:pPr>
      <w:r w:rsidRPr="00C23A4C">
        <w:t xml:space="preserve">        FROM (Expedition INNER JOIN Etape ON Expedition.ID = Etape.ID_Expedition)</w:t>
      </w:r>
    </w:p>
    <w:p w14:paraId="228EE59D" w14:textId="77777777" w:rsidR="00FE0089" w:rsidRPr="00C23A4C" w:rsidRDefault="00FE0089" w:rsidP="00FE0089">
      <w:pPr>
        <w:pStyle w:val="CodeSQL"/>
      </w:pPr>
      <w:r w:rsidRPr="00C23A4C">
        <w:t xml:space="preserve">    )</w:t>
      </w:r>
    </w:p>
    <w:p w14:paraId="5F0B7DB8" w14:textId="77777777" w:rsidR="00FE0089" w:rsidRPr="00C23A4C" w:rsidRDefault="00FE0089" w:rsidP="00FE0089">
      <w:pPr>
        <w:pStyle w:val="CodeSQL"/>
      </w:pPr>
      <w:r w:rsidRPr="00C23A4C">
        <w:t xml:space="preserve">    GROUP BY Expedition.ID_Divinite</w:t>
      </w:r>
    </w:p>
    <w:p w14:paraId="56E2D2D6" w14:textId="77777777" w:rsidR="00FE0089" w:rsidRPr="00C23A4C" w:rsidRDefault="00FE0089" w:rsidP="00FE0089">
      <w:pPr>
        <w:pStyle w:val="CodeSQL"/>
      </w:pPr>
      <w:r w:rsidRPr="00C23A4C">
        <w:t xml:space="preserve">    HAVING COUNT(*) IN (</w:t>
      </w:r>
    </w:p>
    <w:p w14:paraId="56BF3129" w14:textId="77777777" w:rsidR="00FE0089" w:rsidRPr="00C23A4C" w:rsidRDefault="00FE0089" w:rsidP="00FE0089">
      <w:pPr>
        <w:pStyle w:val="CodeSQL"/>
      </w:pPr>
      <w:r w:rsidRPr="00C23A4C">
        <w:t xml:space="preserve">        SELECT MIN(NB) AS MinNbVilles</w:t>
      </w:r>
    </w:p>
    <w:p w14:paraId="7FCDCE6D" w14:textId="77777777" w:rsidR="00FE0089" w:rsidRPr="00C23A4C" w:rsidRDefault="00FE0089" w:rsidP="00FE0089">
      <w:pPr>
        <w:pStyle w:val="CodeSQL"/>
      </w:pPr>
      <w:r w:rsidRPr="00C23A4C">
        <w:t xml:space="preserve">        FROM (</w:t>
      </w:r>
    </w:p>
    <w:p w14:paraId="15753851" w14:textId="77777777" w:rsidR="00FE0089" w:rsidRPr="00C23A4C" w:rsidRDefault="00FE0089" w:rsidP="00FE0089">
      <w:pPr>
        <w:pStyle w:val="CodeSQL"/>
      </w:pPr>
      <w:r w:rsidRPr="00C23A4C">
        <w:t xml:space="preserve">            SELECT  Expedition.ID_Divinite, COUNT(*) AS NB</w:t>
      </w:r>
    </w:p>
    <w:p w14:paraId="4CFE33B2" w14:textId="77777777" w:rsidR="00FE0089" w:rsidRPr="00C23A4C" w:rsidRDefault="00FE0089" w:rsidP="00FE0089">
      <w:pPr>
        <w:pStyle w:val="CodeSQL"/>
      </w:pPr>
      <w:r w:rsidRPr="00C23A4C">
        <w:t xml:space="preserve">            FROM (</w:t>
      </w:r>
    </w:p>
    <w:p w14:paraId="4F121D50" w14:textId="77777777" w:rsidR="00FE0089" w:rsidRPr="00C23A4C" w:rsidRDefault="00FE0089" w:rsidP="00FE0089">
      <w:pPr>
        <w:pStyle w:val="CodeSQL"/>
      </w:pPr>
      <w:r w:rsidRPr="00C23A4C">
        <w:t xml:space="preserve">                SELECT DISTINCT Expedition.ID_Divinite, Etape.ID_Ville</w:t>
      </w:r>
    </w:p>
    <w:p w14:paraId="04FB6440" w14:textId="77777777" w:rsidR="00FE0089" w:rsidRPr="00C23A4C" w:rsidRDefault="00FE0089" w:rsidP="00FE0089">
      <w:pPr>
        <w:pStyle w:val="CodeSQL"/>
      </w:pPr>
      <w:r w:rsidRPr="00C23A4C">
        <w:t xml:space="preserve">                FROM (Expedition INNER JOIN Etape ON Expedition.ID = Etape.ID_Expedition)</w:t>
      </w:r>
    </w:p>
    <w:p w14:paraId="3B41AB17" w14:textId="77777777" w:rsidR="00FE0089" w:rsidRPr="00C23A4C" w:rsidRDefault="00FE0089" w:rsidP="00FE0089">
      <w:pPr>
        <w:pStyle w:val="CodeSQL"/>
      </w:pPr>
      <w:r w:rsidRPr="00C23A4C">
        <w:t xml:space="preserve">            )</w:t>
      </w:r>
    </w:p>
    <w:p w14:paraId="614D61E7" w14:textId="77777777" w:rsidR="00FE0089" w:rsidRPr="00C23A4C" w:rsidRDefault="00FE0089" w:rsidP="00FE0089">
      <w:pPr>
        <w:pStyle w:val="CodeSQL"/>
      </w:pPr>
      <w:r w:rsidRPr="00C23A4C">
        <w:t xml:space="preserve">            GROUP BY Expedition.ID_Divinite</w:t>
      </w:r>
    </w:p>
    <w:p w14:paraId="70B1BEDF" w14:textId="77777777" w:rsidR="00FE0089" w:rsidRPr="00C23A4C" w:rsidRDefault="00FE0089" w:rsidP="00FE0089">
      <w:pPr>
        <w:pStyle w:val="CodeSQL"/>
      </w:pPr>
      <w:r w:rsidRPr="00C23A4C">
        <w:t xml:space="preserve">       )</w:t>
      </w:r>
    </w:p>
    <w:p w14:paraId="6DF456B0" w14:textId="77777777" w:rsidR="00FE0089" w:rsidRPr="00C23A4C" w:rsidRDefault="00FE0089" w:rsidP="00FE0089">
      <w:pPr>
        <w:pStyle w:val="CodeSQL"/>
      </w:pPr>
      <w:r w:rsidRPr="00C23A4C">
        <w:t xml:space="preserve">    )</w:t>
      </w:r>
    </w:p>
    <w:p w14:paraId="51AE8A82" w14:textId="77777777" w:rsidR="00FE0089" w:rsidRPr="00C23A4C" w:rsidRDefault="00FE0089" w:rsidP="00FE0089">
      <w:pPr>
        <w:pStyle w:val="CodeSQL"/>
      </w:pPr>
      <w:r w:rsidRPr="00C23A4C">
        <w:t>)</w:t>
      </w:r>
    </w:p>
    <w:p w14:paraId="30047EB6" w14:textId="77777777" w:rsidR="00FE0089" w:rsidRPr="00C23A4C" w:rsidRDefault="00FE0089" w:rsidP="00FE0089">
      <w:pPr>
        <w:pStyle w:val="CodeSQL"/>
      </w:pPr>
      <w:r w:rsidRPr="00C23A4C">
        <w:t>WHERE Divinite.ID = Expedition.ID_Divinite;</w:t>
      </w:r>
    </w:p>
    <w:p w14:paraId="57C53290" w14:textId="005EEE5F" w:rsidR="00E04388" w:rsidRPr="007260FE" w:rsidRDefault="00FE0089" w:rsidP="00FE0089">
      <w:pPr>
        <w:pStyle w:val="Listepuces"/>
        <w:numPr>
          <w:ilvl w:val="0"/>
          <w:numId w:val="37"/>
        </w:numPr>
      </w:pPr>
      <w:r w:rsidRPr="007260FE">
        <w:t xml:space="preserve"> </w:t>
      </w:r>
      <w:r w:rsidR="00E04388" w:rsidRPr="007260FE">
        <w:t>Le bateau ayant fait le plus d’escales</w:t>
      </w:r>
    </w:p>
    <w:p w14:paraId="60B999D1" w14:textId="77777777" w:rsidR="00FE0089" w:rsidRPr="00C23A4C" w:rsidRDefault="00FE0089" w:rsidP="00FE0089">
      <w:pPr>
        <w:pStyle w:val="CodeSQL"/>
      </w:pPr>
      <w:r w:rsidRPr="00C23A4C">
        <w:t>SELECT Navire.Nom, NBEtapes</w:t>
      </w:r>
    </w:p>
    <w:p w14:paraId="4B4EC5B6" w14:textId="77777777" w:rsidR="00FE0089" w:rsidRPr="00C23A4C" w:rsidRDefault="00FE0089" w:rsidP="00FE0089">
      <w:pPr>
        <w:pStyle w:val="CodeSQL"/>
      </w:pPr>
      <w:r w:rsidRPr="00C23A4C">
        <w:t>FROM Navire, (</w:t>
      </w:r>
    </w:p>
    <w:p w14:paraId="2803A857" w14:textId="77777777" w:rsidR="00FE0089" w:rsidRPr="00C23A4C" w:rsidRDefault="00FE0089" w:rsidP="00FE0089">
      <w:pPr>
        <w:pStyle w:val="CodeSQL"/>
      </w:pPr>
      <w:r w:rsidRPr="00C23A4C">
        <w:t xml:space="preserve">    SELECT Expedition.ID_Navire, COUNT(*) AS NBEtapes</w:t>
      </w:r>
    </w:p>
    <w:p w14:paraId="2F5DE78D" w14:textId="77777777" w:rsidR="00FE0089" w:rsidRPr="00C23A4C" w:rsidRDefault="00FE0089" w:rsidP="00FE0089">
      <w:pPr>
        <w:pStyle w:val="CodeSQL"/>
      </w:pPr>
      <w:r w:rsidRPr="00C23A4C">
        <w:t xml:space="preserve">    FROM Expedition INNER JOIN Etape ON Expedition.ID = Etape.ID_Expedition</w:t>
      </w:r>
    </w:p>
    <w:p w14:paraId="4088CCD0" w14:textId="77777777" w:rsidR="00FE0089" w:rsidRPr="00C23A4C" w:rsidRDefault="00FE0089" w:rsidP="00FE0089">
      <w:pPr>
        <w:pStyle w:val="CodeSQL"/>
      </w:pPr>
      <w:r w:rsidRPr="00C23A4C">
        <w:t xml:space="preserve">    GROUP BY Expedition.ID_Navire</w:t>
      </w:r>
    </w:p>
    <w:p w14:paraId="5B261111" w14:textId="77777777" w:rsidR="00FE0089" w:rsidRPr="00C23A4C" w:rsidRDefault="00FE0089" w:rsidP="00FE0089">
      <w:pPr>
        <w:pStyle w:val="CodeSQL"/>
      </w:pPr>
      <w:r w:rsidRPr="00C23A4C">
        <w:t xml:space="preserve">    HAVING COUNT(*) IN (</w:t>
      </w:r>
    </w:p>
    <w:p w14:paraId="5E699A48" w14:textId="77777777" w:rsidR="00FE0089" w:rsidRPr="00C23A4C" w:rsidRDefault="00FE0089" w:rsidP="00FE0089">
      <w:pPr>
        <w:pStyle w:val="CodeSQL"/>
      </w:pPr>
      <w:r w:rsidRPr="00C23A4C">
        <w:t xml:space="preserve">        SELECT MAX(NB) as MaxNbEtapes</w:t>
      </w:r>
    </w:p>
    <w:p w14:paraId="1450A595" w14:textId="77777777" w:rsidR="00FE0089" w:rsidRPr="00C23A4C" w:rsidRDefault="00FE0089" w:rsidP="00FE0089">
      <w:pPr>
        <w:pStyle w:val="CodeSQL"/>
      </w:pPr>
      <w:r w:rsidRPr="00C23A4C">
        <w:t xml:space="preserve">        FROM (</w:t>
      </w:r>
    </w:p>
    <w:p w14:paraId="74ED0E68" w14:textId="77777777" w:rsidR="00FE0089" w:rsidRPr="00C23A4C" w:rsidRDefault="00FE0089" w:rsidP="00FE0089">
      <w:pPr>
        <w:pStyle w:val="CodeSQL"/>
      </w:pPr>
      <w:r w:rsidRPr="00C23A4C">
        <w:t xml:space="preserve">            SELECT Expedition.ID_Navire, COUNT(*) AS NB</w:t>
      </w:r>
    </w:p>
    <w:p w14:paraId="454E9E59" w14:textId="77777777" w:rsidR="00FE0089" w:rsidRPr="00C23A4C" w:rsidRDefault="00FE0089" w:rsidP="00FE0089">
      <w:pPr>
        <w:pStyle w:val="CodeSQL"/>
      </w:pPr>
      <w:r w:rsidRPr="00C23A4C">
        <w:t xml:space="preserve">            FROM Expedition INNER JOIN Etape ON Expedition.ID = Etape.ID_Expedition</w:t>
      </w:r>
    </w:p>
    <w:p w14:paraId="741D8BD4" w14:textId="77777777" w:rsidR="00FE0089" w:rsidRPr="00C23A4C" w:rsidRDefault="00FE0089" w:rsidP="00FE0089">
      <w:pPr>
        <w:pStyle w:val="CodeSQL"/>
      </w:pPr>
      <w:r w:rsidRPr="00C23A4C">
        <w:t xml:space="preserve">            GROUP BY Expedition.ID_Navire</w:t>
      </w:r>
    </w:p>
    <w:p w14:paraId="2C8A3981" w14:textId="77777777" w:rsidR="00FE0089" w:rsidRPr="00C23A4C" w:rsidRDefault="00FE0089" w:rsidP="00FE0089">
      <w:pPr>
        <w:pStyle w:val="CodeSQL"/>
      </w:pPr>
      <w:r w:rsidRPr="00C23A4C">
        <w:t xml:space="preserve">        )</w:t>
      </w:r>
    </w:p>
    <w:p w14:paraId="4DCCDC82" w14:textId="77777777" w:rsidR="00FE0089" w:rsidRPr="00C23A4C" w:rsidRDefault="00FE0089" w:rsidP="00FE0089">
      <w:pPr>
        <w:pStyle w:val="CodeSQL"/>
      </w:pPr>
      <w:r w:rsidRPr="00C23A4C">
        <w:t xml:space="preserve">    )</w:t>
      </w:r>
    </w:p>
    <w:p w14:paraId="47344E7A" w14:textId="77777777" w:rsidR="00FE0089" w:rsidRPr="00C23A4C" w:rsidRDefault="00FE0089" w:rsidP="00FE0089">
      <w:pPr>
        <w:pStyle w:val="CodeSQL"/>
      </w:pPr>
      <w:r w:rsidRPr="00C23A4C">
        <w:t>)  AS Calcul</w:t>
      </w:r>
    </w:p>
    <w:p w14:paraId="3CB383B3" w14:textId="77777777" w:rsidR="00FE0089" w:rsidRPr="00C23A4C" w:rsidRDefault="00FE0089" w:rsidP="00FE0089">
      <w:pPr>
        <w:pStyle w:val="CodeSQL"/>
      </w:pPr>
      <w:r w:rsidRPr="00C23A4C">
        <w:t>WHERE Navire.ID = Expedition.ID_Navire;</w:t>
      </w:r>
    </w:p>
    <w:p w14:paraId="4331ABEF" w14:textId="4C0F6799" w:rsidR="00E04388" w:rsidRPr="007260FE" w:rsidRDefault="00FE0089" w:rsidP="00FE0089">
      <w:pPr>
        <w:pStyle w:val="Listepuces"/>
        <w:numPr>
          <w:ilvl w:val="0"/>
          <w:numId w:val="37"/>
        </w:numPr>
      </w:pPr>
      <w:r w:rsidRPr="007260FE">
        <w:t xml:space="preserve"> </w:t>
      </w:r>
      <w:r w:rsidR="00E04388" w:rsidRPr="007260FE">
        <w:t>Le bateau ayant fait le moins d’escales</w:t>
      </w:r>
    </w:p>
    <w:p w14:paraId="0B5FD91F" w14:textId="77777777" w:rsidR="00FE0089" w:rsidRPr="00C23A4C" w:rsidRDefault="00FE0089" w:rsidP="00FE0089">
      <w:pPr>
        <w:pStyle w:val="CodeSQL"/>
      </w:pPr>
      <w:r w:rsidRPr="00C23A4C">
        <w:t>SELECT Navire.Nom, NBEtapes</w:t>
      </w:r>
    </w:p>
    <w:p w14:paraId="77192471" w14:textId="77777777" w:rsidR="00FE0089" w:rsidRPr="00C23A4C" w:rsidRDefault="00FE0089" w:rsidP="00FE0089">
      <w:pPr>
        <w:pStyle w:val="CodeSQL"/>
      </w:pPr>
      <w:r w:rsidRPr="00C23A4C">
        <w:t>FROM Navire, (</w:t>
      </w:r>
    </w:p>
    <w:p w14:paraId="1A980D5F" w14:textId="77777777" w:rsidR="00FE0089" w:rsidRPr="00C23A4C" w:rsidRDefault="00FE0089" w:rsidP="00FE0089">
      <w:pPr>
        <w:pStyle w:val="CodeSQL"/>
      </w:pPr>
      <w:r w:rsidRPr="00C23A4C">
        <w:t xml:space="preserve">    SELECT Expedition.ID_Navire, COUNT(*) AS NBEtapes</w:t>
      </w:r>
    </w:p>
    <w:p w14:paraId="5645B4FA" w14:textId="77777777" w:rsidR="00FE0089" w:rsidRPr="00C23A4C" w:rsidRDefault="00FE0089" w:rsidP="00FE0089">
      <w:pPr>
        <w:pStyle w:val="CodeSQL"/>
      </w:pPr>
      <w:r w:rsidRPr="00C23A4C">
        <w:t xml:space="preserve">    FROM Expedition INNER JOIN Etape ON Expedition.ID = Etape.ID_Expedition</w:t>
      </w:r>
    </w:p>
    <w:p w14:paraId="4B3CAEE4" w14:textId="77777777" w:rsidR="00FE0089" w:rsidRPr="00C23A4C" w:rsidRDefault="00FE0089" w:rsidP="00FE0089">
      <w:pPr>
        <w:pStyle w:val="CodeSQL"/>
      </w:pPr>
      <w:r w:rsidRPr="00C23A4C">
        <w:t xml:space="preserve">    GROUP BY Expedition.ID_Navire</w:t>
      </w:r>
    </w:p>
    <w:p w14:paraId="720E3306" w14:textId="77777777" w:rsidR="00FE0089" w:rsidRPr="00C23A4C" w:rsidRDefault="00FE0089" w:rsidP="00FE0089">
      <w:pPr>
        <w:pStyle w:val="CodeSQL"/>
      </w:pPr>
      <w:r w:rsidRPr="00C23A4C">
        <w:t xml:space="preserve">    HAVING COUNT(*) IN (</w:t>
      </w:r>
    </w:p>
    <w:p w14:paraId="25C850FC" w14:textId="77777777" w:rsidR="00FE0089" w:rsidRPr="00C23A4C" w:rsidRDefault="00FE0089" w:rsidP="00FE0089">
      <w:pPr>
        <w:pStyle w:val="CodeSQL"/>
      </w:pPr>
      <w:r w:rsidRPr="00C23A4C">
        <w:t xml:space="preserve">        SELECT MIN(NB) as MinNbEtapes</w:t>
      </w:r>
    </w:p>
    <w:p w14:paraId="10D7AB4B" w14:textId="77777777" w:rsidR="00FE0089" w:rsidRPr="00C23A4C" w:rsidRDefault="00FE0089" w:rsidP="00FE0089">
      <w:pPr>
        <w:pStyle w:val="CodeSQL"/>
      </w:pPr>
      <w:r w:rsidRPr="00C23A4C">
        <w:t xml:space="preserve">        FROM (</w:t>
      </w:r>
    </w:p>
    <w:p w14:paraId="3CD30442" w14:textId="77777777" w:rsidR="00FE0089" w:rsidRPr="00C23A4C" w:rsidRDefault="00FE0089" w:rsidP="00FE0089">
      <w:pPr>
        <w:pStyle w:val="CodeSQL"/>
      </w:pPr>
      <w:r w:rsidRPr="00C23A4C">
        <w:t xml:space="preserve">            SELECT Expedition.ID_Navire, COUNT(*) AS NB</w:t>
      </w:r>
    </w:p>
    <w:p w14:paraId="065731AB" w14:textId="77777777" w:rsidR="00FE0089" w:rsidRPr="00C23A4C" w:rsidRDefault="00FE0089" w:rsidP="00FE0089">
      <w:pPr>
        <w:pStyle w:val="CodeSQL"/>
      </w:pPr>
      <w:r w:rsidRPr="00C23A4C">
        <w:t xml:space="preserve">            FROM Expedition INNER JOIN Etape ON Expedition.ID = Etape.ID_Expedition</w:t>
      </w:r>
    </w:p>
    <w:p w14:paraId="5A1930DB" w14:textId="77777777" w:rsidR="00FE0089" w:rsidRPr="00C23A4C" w:rsidRDefault="00FE0089" w:rsidP="00FE0089">
      <w:pPr>
        <w:pStyle w:val="CodeSQL"/>
      </w:pPr>
      <w:r w:rsidRPr="00C23A4C">
        <w:t xml:space="preserve">            GROUP BY Expedition.ID_Navire</w:t>
      </w:r>
    </w:p>
    <w:p w14:paraId="13742331" w14:textId="77777777" w:rsidR="00FE0089" w:rsidRPr="00C23A4C" w:rsidRDefault="00FE0089" w:rsidP="00FE0089">
      <w:pPr>
        <w:pStyle w:val="CodeSQL"/>
      </w:pPr>
      <w:r w:rsidRPr="00C23A4C">
        <w:t xml:space="preserve">        )</w:t>
      </w:r>
    </w:p>
    <w:p w14:paraId="6976DC46" w14:textId="77777777" w:rsidR="00FE0089" w:rsidRPr="00C23A4C" w:rsidRDefault="00FE0089" w:rsidP="00FE0089">
      <w:pPr>
        <w:pStyle w:val="CodeSQL"/>
      </w:pPr>
      <w:r w:rsidRPr="00C23A4C">
        <w:t xml:space="preserve">    )</w:t>
      </w:r>
    </w:p>
    <w:p w14:paraId="0FED6298" w14:textId="77777777" w:rsidR="00FE0089" w:rsidRPr="00C23A4C" w:rsidRDefault="00FE0089" w:rsidP="00FE0089">
      <w:pPr>
        <w:pStyle w:val="CodeSQL"/>
      </w:pPr>
      <w:r w:rsidRPr="00C23A4C">
        <w:t>)  AS Calcul</w:t>
      </w:r>
    </w:p>
    <w:p w14:paraId="20EC09AF" w14:textId="009DFE36" w:rsidR="00FE0089" w:rsidRDefault="00FE0089" w:rsidP="00FE0089">
      <w:pPr>
        <w:pStyle w:val="CodeSQL"/>
      </w:pPr>
      <w:r w:rsidRPr="00C23A4C">
        <w:t>WHERE Navire.ID = Expedition.ID_Navire;</w:t>
      </w:r>
    </w:p>
    <w:p w14:paraId="34F112C1" w14:textId="77777777" w:rsidR="00813DED" w:rsidRDefault="00813DED">
      <w:pPr>
        <w:spacing w:before="0" w:after="160" w:line="259" w:lineRule="auto"/>
        <w:jc w:val="left"/>
      </w:pPr>
      <w:r>
        <w:br w:type="page"/>
      </w:r>
    </w:p>
    <w:p w14:paraId="639DBFB2" w14:textId="2BDF69F8" w:rsidR="00E04388" w:rsidRPr="007260FE" w:rsidRDefault="00FE0089" w:rsidP="00FE0089">
      <w:pPr>
        <w:pStyle w:val="Listepuces"/>
        <w:numPr>
          <w:ilvl w:val="0"/>
          <w:numId w:val="37"/>
        </w:numPr>
      </w:pPr>
      <w:r w:rsidRPr="007260FE">
        <w:lastRenderedPageBreak/>
        <w:t xml:space="preserve"> </w:t>
      </w:r>
      <w:r w:rsidR="00E04388" w:rsidRPr="007260FE">
        <w:t>Le bateau ayant transporté le plus de monde</w:t>
      </w:r>
    </w:p>
    <w:p w14:paraId="2A37ABF5" w14:textId="77777777" w:rsidR="00FE0089" w:rsidRPr="00C23A4C" w:rsidRDefault="00FE0089" w:rsidP="00FE0089">
      <w:pPr>
        <w:pStyle w:val="CodeSQL"/>
      </w:pPr>
      <w:r w:rsidRPr="00C23A4C">
        <w:t>SELECT Navire.Nom, NBHeros</w:t>
      </w:r>
    </w:p>
    <w:p w14:paraId="34CC934C" w14:textId="77777777" w:rsidR="00FE0089" w:rsidRPr="00C23A4C" w:rsidRDefault="00FE0089" w:rsidP="00FE0089">
      <w:pPr>
        <w:pStyle w:val="CodeSQL"/>
      </w:pPr>
      <w:r w:rsidRPr="00C23A4C">
        <w:t>FROM Navire, (</w:t>
      </w:r>
    </w:p>
    <w:p w14:paraId="273B946A" w14:textId="77777777" w:rsidR="00FE0089" w:rsidRPr="00C23A4C" w:rsidRDefault="00FE0089" w:rsidP="00FE0089">
      <w:pPr>
        <w:pStyle w:val="CodeSQL"/>
      </w:pPr>
      <w:r w:rsidRPr="00C23A4C">
        <w:t xml:space="preserve">    SELECT Expedition.ID_Navire, COUNT(*) AS NBHeros</w:t>
      </w:r>
    </w:p>
    <w:p w14:paraId="33B97D20" w14:textId="77777777" w:rsidR="00FE0089" w:rsidRPr="00C23A4C" w:rsidRDefault="00FE0089" w:rsidP="00FE0089">
      <w:pPr>
        <w:pStyle w:val="CodeSQL"/>
      </w:pPr>
      <w:r w:rsidRPr="00C23A4C">
        <w:t xml:space="preserve">    FROM Expedition INNER JOIN Participe ON Expedition.ID = Participe.ID_Expedition</w:t>
      </w:r>
    </w:p>
    <w:p w14:paraId="6E020D90" w14:textId="77777777" w:rsidR="00FE0089" w:rsidRPr="00C23A4C" w:rsidRDefault="00FE0089" w:rsidP="00FE0089">
      <w:pPr>
        <w:pStyle w:val="CodeSQL"/>
      </w:pPr>
      <w:r w:rsidRPr="00C23A4C">
        <w:t xml:space="preserve">    GROUP BY Expedition.ID_Navire</w:t>
      </w:r>
    </w:p>
    <w:p w14:paraId="5FCF3E74" w14:textId="77777777" w:rsidR="00FE0089" w:rsidRPr="00C23A4C" w:rsidRDefault="00FE0089" w:rsidP="00FE0089">
      <w:pPr>
        <w:pStyle w:val="CodeSQL"/>
      </w:pPr>
      <w:r w:rsidRPr="00C23A4C">
        <w:t xml:space="preserve">    HAVING COUNT(*) IN (</w:t>
      </w:r>
    </w:p>
    <w:p w14:paraId="2C9BCCC5" w14:textId="77777777" w:rsidR="00FE0089" w:rsidRPr="00C23A4C" w:rsidRDefault="00FE0089" w:rsidP="00FE0089">
      <w:pPr>
        <w:pStyle w:val="CodeSQL"/>
      </w:pPr>
      <w:r w:rsidRPr="00C23A4C">
        <w:t xml:space="preserve">        SELECT MAX(NB) as MaxNbHeros</w:t>
      </w:r>
    </w:p>
    <w:p w14:paraId="700B793B" w14:textId="77777777" w:rsidR="00FE0089" w:rsidRPr="00C23A4C" w:rsidRDefault="00FE0089" w:rsidP="00FE0089">
      <w:pPr>
        <w:pStyle w:val="CodeSQL"/>
      </w:pPr>
      <w:r w:rsidRPr="00C23A4C">
        <w:t xml:space="preserve">        FROM (</w:t>
      </w:r>
    </w:p>
    <w:p w14:paraId="0336BA35" w14:textId="77777777" w:rsidR="00FE0089" w:rsidRPr="00C23A4C" w:rsidRDefault="00FE0089" w:rsidP="00FE0089">
      <w:pPr>
        <w:pStyle w:val="CodeSQL"/>
      </w:pPr>
      <w:r w:rsidRPr="00C23A4C">
        <w:t xml:space="preserve">            SELECT Expedition.ID_Navire, COUNT(*) AS NB</w:t>
      </w:r>
    </w:p>
    <w:p w14:paraId="65923AC6" w14:textId="77777777" w:rsidR="00FE0089" w:rsidRPr="00C23A4C" w:rsidRDefault="00FE0089" w:rsidP="00FE0089">
      <w:pPr>
        <w:pStyle w:val="CodeSQL"/>
      </w:pPr>
      <w:r w:rsidRPr="00C23A4C">
        <w:t xml:space="preserve">            FROM Expedition INNER JOIN Participe ON Expedition.ID = Participe.ID_Expedition</w:t>
      </w:r>
    </w:p>
    <w:p w14:paraId="35E5AEA0" w14:textId="77777777" w:rsidR="00FE0089" w:rsidRPr="00C23A4C" w:rsidRDefault="00FE0089" w:rsidP="00FE0089">
      <w:pPr>
        <w:pStyle w:val="CodeSQL"/>
      </w:pPr>
      <w:r w:rsidRPr="00C23A4C">
        <w:t xml:space="preserve">            GROUP BY Expedition.ID_Navire</w:t>
      </w:r>
    </w:p>
    <w:p w14:paraId="476901CC" w14:textId="77777777" w:rsidR="00FE0089" w:rsidRPr="00C23A4C" w:rsidRDefault="00FE0089" w:rsidP="00FE0089">
      <w:pPr>
        <w:pStyle w:val="CodeSQL"/>
      </w:pPr>
      <w:r w:rsidRPr="00C23A4C">
        <w:t xml:space="preserve">        )</w:t>
      </w:r>
    </w:p>
    <w:p w14:paraId="2276C880" w14:textId="77777777" w:rsidR="00FE0089" w:rsidRPr="00C23A4C" w:rsidRDefault="00FE0089" w:rsidP="00FE0089">
      <w:pPr>
        <w:pStyle w:val="CodeSQL"/>
      </w:pPr>
      <w:r w:rsidRPr="00C23A4C">
        <w:t xml:space="preserve">    )</w:t>
      </w:r>
    </w:p>
    <w:p w14:paraId="41F6A4BA" w14:textId="77777777" w:rsidR="00FE0089" w:rsidRPr="00C23A4C" w:rsidRDefault="00FE0089" w:rsidP="00FE0089">
      <w:pPr>
        <w:pStyle w:val="CodeSQL"/>
      </w:pPr>
      <w:r w:rsidRPr="00C23A4C">
        <w:t>)  AS Calcul</w:t>
      </w:r>
    </w:p>
    <w:p w14:paraId="2E1A3F53" w14:textId="77777777" w:rsidR="00FE0089" w:rsidRPr="00C23A4C" w:rsidRDefault="00FE0089" w:rsidP="00FE0089">
      <w:pPr>
        <w:pStyle w:val="CodeSQL"/>
      </w:pPr>
      <w:r w:rsidRPr="00C23A4C">
        <w:t>WHERE Navire.ID = Expedition.ID_Navire;</w:t>
      </w:r>
    </w:p>
    <w:p w14:paraId="35D001A2" w14:textId="3BDDB53D" w:rsidR="00E04388" w:rsidRPr="007260FE" w:rsidRDefault="00FE0089" w:rsidP="00FE0089">
      <w:pPr>
        <w:pStyle w:val="Listepuces"/>
        <w:numPr>
          <w:ilvl w:val="0"/>
          <w:numId w:val="37"/>
        </w:numPr>
      </w:pPr>
      <w:r w:rsidRPr="007260FE">
        <w:t xml:space="preserve"> </w:t>
      </w:r>
      <w:r w:rsidR="00E04388" w:rsidRPr="007260FE">
        <w:t>Le bateau ayant transporté le moins de monde</w:t>
      </w:r>
    </w:p>
    <w:p w14:paraId="0BA3CE37" w14:textId="77777777" w:rsidR="00FE0089" w:rsidRPr="00C23A4C" w:rsidRDefault="00FE0089" w:rsidP="00FE0089">
      <w:pPr>
        <w:pStyle w:val="CodeSQL"/>
      </w:pPr>
      <w:r w:rsidRPr="00C23A4C">
        <w:t>SELECT Navire.Nom, NBHeros</w:t>
      </w:r>
    </w:p>
    <w:p w14:paraId="262AD4CC" w14:textId="77777777" w:rsidR="00FE0089" w:rsidRPr="00C23A4C" w:rsidRDefault="00FE0089" w:rsidP="00FE0089">
      <w:pPr>
        <w:pStyle w:val="CodeSQL"/>
      </w:pPr>
      <w:r w:rsidRPr="00C23A4C">
        <w:t>FROM Navire, (</w:t>
      </w:r>
    </w:p>
    <w:p w14:paraId="54324E28" w14:textId="77777777" w:rsidR="00FE0089" w:rsidRPr="00C23A4C" w:rsidRDefault="00FE0089" w:rsidP="00FE0089">
      <w:pPr>
        <w:pStyle w:val="CodeSQL"/>
      </w:pPr>
      <w:r w:rsidRPr="00C23A4C">
        <w:t xml:space="preserve">    SELECT Expedition.ID_Navire, COUNT(*) AS NBHeros</w:t>
      </w:r>
    </w:p>
    <w:p w14:paraId="28ED2947" w14:textId="77777777" w:rsidR="00FE0089" w:rsidRPr="00C23A4C" w:rsidRDefault="00FE0089" w:rsidP="00FE0089">
      <w:pPr>
        <w:pStyle w:val="CodeSQL"/>
      </w:pPr>
      <w:r w:rsidRPr="00C23A4C">
        <w:t xml:space="preserve">    FROM Expedition INNER JOIN Participe ON Expedition.ID = Participe.ID_Expedition</w:t>
      </w:r>
    </w:p>
    <w:p w14:paraId="2D554CFB" w14:textId="77777777" w:rsidR="00FE0089" w:rsidRPr="00C23A4C" w:rsidRDefault="00FE0089" w:rsidP="00FE0089">
      <w:pPr>
        <w:pStyle w:val="CodeSQL"/>
      </w:pPr>
      <w:r w:rsidRPr="00C23A4C">
        <w:t xml:space="preserve">    GROUP BY Expedition.ID_Navire</w:t>
      </w:r>
    </w:p>
    <w:p w14:paraId="3C76F7E6" w14:textId="77777777" w:rsidR="00FE0089" w:rsidRPr="00C23A4C" w:rsidRDefault="00FE0089" w:rsidP="00FE0089">
      <w:pPr>
        <w:pStyle w:val="CodeSQL"/>
      </w:pPr>
      <w:r w:rsidRPr="00C23A4C">
        <w:t xml:space="preserve">    HAVING COUNT(*) IN (</w:t>
      </w:r>
    </w:p>
    <w:p w14:paraId="3B110DAB" w14:textId="77777777" w:rsidR="00FE0089" w:rsidRPr="00C23A4C" w:rsidRDefault="00FE0089" w:rsidP="00FE0089">
      <w:pPr>
        <w:pStyle w:val="CodeSQL"/>
      </w:pPr>
      <w:r w:rsidRPr="00C23A4C">
        <w:t xml:space="preserve">        SELECT MIN(NB) as MinNbHeros</w:t>
      </w:r>
    </w:p>
    <w:p w14:paraId="18462E2B" w14:textId="77777777" w:rsidR="00FE0089" w:rsidRPr="00C23A4C" w:rsidRDefault="00FE0089" w:rsidP="00FE0089">
      <w:pPr>
        <w:pStyle w:val="CodeSQL"/>
      </w:pPr>
      <w:r w:rsidRPr="00C23A4C">
        <w:t xml:space="preserve">        FROM (</w:t>
      </w:r>
    </w:p>
    <w:p w14:paraId="5765E151" w14:textId="77777777" w:rsidR="00FE0089" w:rsidRPr="00C23A4C" w:rsidRDefault="00FE0089" w:rsidP="00FE0089">
      <w:pPr>
        <w:pStyle w:val="CodeSQL"/>
      </w:pPr>
      <w:r w:rsidRPr="00C23A4C">
        <w:t xml:space="preserve">            SELECT Expedition.ID_Navire, COUNT(*) AS NB</w:t>
      </w:r>
    </w:p>
    <w:p w14:paraId="7A81B504" w14:textId="77777777" w:rsidR="00FE0089" w:rsidRPr="00C23A4C" w:rsidRDefault="00FE0089" w:rsidP="00FE0089">
      <w:pPr>
        <w:pStyle w:val="CodeSQL"/>
      </w:pPr>
      <w:r w:rsidRPr="00C23A4C">
        <w:t xml:space="preserve">            FROM Expedition INNER JOIN Participe ON Expedition.ID = Participe.ID_Expedition</w:t>
      </w:r>
    </w:p>
    <w:p w14:paraId="5D0A5D6D" w14:textId="77777777" w:rsidR="00FE0089" w:rsidRPr="00C23A4C" w:rsidRDefault="00FE0089" w:rsidP="00FE0089">
      <w:pPr>
        <w:pStyle w:val="CodeSQL"/>
      </w:pPr>
      <w:r w:rsidRPr="00C23A4C">
        <w:t xml:space="preserve">            GROUP BY Expedition.ID_Navire</w:t>
      </w:r>
    </w:p>
    <w:p w14:paraId="71AF0BEA" w14:textId="77777777" w:rsidR="00FE0089" w:rsidRPr="00C23A4C" w:rsidRDefault="00FE0089" w:rsidP="00FE0089">
      <w:pPr>
        <w:pStyle w:val="CodeSQL"/>
      </w:pPr>
      <w:r w:rsidRPr="00C23A4C">
        <w:t xml:space="preserve">        )</w:t>
      </w:r>
    </w:p>
    <w:p w14:paraId="636910BC" w14:textId="77777777" w:rsidR="00FE0089" w:rsidRPr="00C23A4C" w:rsidRDefault="00FE0089" w:rsidP="00FE0089">
      <w:pPr>
        <w:pStyle w:val="CodeSQL"/>
      </w:pPr>
      <w:r w:rsidRPr="00C23A4C">
        <w:t xml:space="preserve">    )</w:t>
      </w:r>
    </w:p>
    <w:p w14:paraId="50B3D888" w14:textId="77777777" w:rsidR="00FE0089" w:rsidRPr="00C23A4C" w:rsidRDefault="00FE0089" w:rsidP="00FE0089">
      <w:pPr>
        <w:pStyle w:val="CodeSQL"/>
      </w:pPr>
      <w:r w:rsidRPr="00C23A4C">
        <w:t>)  AS Calcul</w:t>
      </w:r>
    </w:p>
    <w:p w14:paraId="1E86CA40" w14:textId="77777777" w:rsidR="00FE0089" w:rsidRPr="00C23A4C" w:rsidRDefault="00FE0089" w:rsidP="00FE0089">
      <w:pPr>
        <w:pStyle w:val="CodeSQL"/>
      </w:pPr>
      <w:r w:rsidRPr="00C23A4C">
        <w:t>WHERE Navire.ID = Expedition.ID_Navire;</w:t>
      </w:r>
    </w:p>
    <w:p w14:paraId="07DB61E5" w14:textId="3D47ED98" w:rsidR="00E04388" w:rsidRPr="007260FE" w:rsidRDefault="00FE0089" w:rsidP="00FE0089">
      <w:pPr>
        <w:pStyle w:val="Listepuces"/>
        <w:numPr>
          <w:ilvl w:val="0"/>
          <w:numId w:val="37"/>
        </w:numPr>
      </w:pPr>
      <w:r w:rsidRPr="007260FE">
        <w:t xml:space="preserve"> </w:t>
      </w:r>
      <w:r w:rsidR="00E04388" w:rsidRPr="007260FE">
        <w:t>La liste des expéditions avec sa ville d’arrivée</w:t>
      </w:r>
    </w:p>
    <w:p w14:paraId="6CF23E25" w14:textId="77777777" w:rsidR="00FE0089" w:rsidRPr="000D35B4" w:rsidRDefault="00FE0089" w:rsidP="00FE0089">
      <w:pPr>
        <w:pStyle w:val="CodeSQL"/>
      </w:pPr>
      <w:r w:rsidRPr="000D35B4">
        <w:t>SELECT Expedition.Numero, Ville.Nom AS [Ville d'arrivée]</w:t>
      </w:r>
    </w:p>
    <w:p w14:paraId="2446F88B" w14:textId="77777777" w:rsidR="00FE0089" w:rsidRPr="000D35B4" w:rsidRDefault="00FE0089" w:rsidP="00FE0089">
      <w:pPr>
        <w:pStyle w:val="CodeSQL"/>
      </w:pPr>
      <w:r w:rsidRPr="000D35B4">
        <w:t>FROM Expedition</w:t>
      </w:r>
    </w:p>
    <w:p w14:paraId="51B9C3F0" w14:textId="77777777" w:rsidR="00FE0089" w:rsidRPr="000D35B4" w:rsidRDefault="00FE0089" w:rsidP="00FE0089">
      <w:pPr>
        <w:pStyle w:val="CodeSQL"/>
      </w:pPr>
      <w:r w:rsidRPr="000D35B4">
        <w:t>INNER JOIN (</w:t>
      </w:r>
    </w:p>
    <w:p w14:paraId="5E9EA70D" w14:textId="77777777" w:rsidR="00FE0089" w:rsidRPr="000D35B4" w:rsidRDefault="00FE0089" w:rsidP="00FE0089">
      <w:pPr>
        <w:pStyle w:val="CodeSQL"/>
      </w:pPr>
      <w:r w:rsidRPr="000D35B4">
        <w:t xml:space="preserve">    Ville </w:t>
      </w:r>
    </w:p>
    <w:p w14:paraId="077B87E6" w14:textId="77777777" w:rsidR="00FE0089" w:rsidRPr="000D35B4" w:rsidRDefault="00FE0089" w:rsidP="00FE0089">
      <w:pPr>
        <w:pStyle w:val="CodeSQL"/>
      </w:pPr>
      <w:r w:rsidRPr="000D35B4">
        <w:t xml:space="preserve">    INNER JOIN (</w:t>
      </w:r>
    </w:p>
    <w:p w14:paraId="291944CB" w14:textId="77777777" w:rsidR="00FE0089" w:rsidRPr="000D35B4" w:rsidRDefault="00FE0089" w:rsidP="00FE0089">
      <w:pPr>
        <w:pStyle w:val="CodeSQL"/>
      </w:pPr>
      <w:r w:rsidRPr="000D35B4">
        <w:t xml:space="preserve">        (SELECT Etape.ID_Expedition, MAX(Etape.Indice) AS IndiceMax</w:t>
      </w:r>
    </w:p>
    <w:p w14:paraId="4970E91A" w14:textId="77777777" w:rsidR="00FE0089" w:rsidRPr="000D35B4" w:rsidRDefault="00FE0089" w:rsidP="00FE0089">
      <w:pPr>
        <w:pStyle w:val="CodeSQL"/>
      </w:pPr>
      <w:r w:rsidRPr="000D35B4">
        <w:t xml:space="preserve">        FROM Etape</w:t>
      </w:r>
    </w:p>
    <w:p w14:paraId="0BAB5D9F" w14:textId="77777777" w:rsidR="00FE0089" w:rsidRPr="000D35B4" w:rsidRDefault="00FE0089" w:rsidP="00FE0089">
      <w:pPr>
        <w:pStyle w:val="CodeSQL"/>
      </w:pPr>
      <w:r w:rsidRPr="000D35B4">
        <w:t xml:space="preserve">        GROUP BY Etape.ID_Expedition) AS EtapeMax</w:t>
      </w:r>
    </w:p>
    <w:p w14:paraId="483341B4" w14:textId="77777777" w:rsidR="00FE0089" w:rsidRPr="000D35B4" w:rsidRDefault="00FE0089" w:rsidP="00FE0089">
      <w:pPr>
        <w:pStyle w:val="CodeSQL"/>
      </w:pPr>
      <w:r w:rsidRPr="000D35B4">
        <w:t xml:space="preserve">        INNER JOIN </w:t>
      </w:r>
    </w:p>
    <w:p w14:paraId="716C5EEB" w14:textId="77777777" w:rsidR="00FE0089" w:rsidRPr="000D35B4" w:rsidRDefault="00FE0089" w:rsidP="00FE0089">
      <w:pPr>
        <w:pStyle w:val="CodeSQL"/>
      </w:pPr>
      <w:r w:rsidRPr="000D35B4">
        <w:t xml:space="preserve">            Etape</w:t>
      </w:r>
    </w:p>
    <w:p w14:paraId="658256FA" w14:textId="77777777" w:rsidR="00FE0089" w:rsidRPr="000D35B4" w:rsidRDefault="00FE0089" w:rsidP="00FE0089">
      <w:pPr>
        <w:pStyle w:val="CodeSQL"/>
      </w:pPr>
      <w:r w:rsidRPr="000D35B4">
        <w:t xml:space="preserve">        ON (EtapeMax.ID_Expedition = Etape.ID_Expedition) AND (EtapeMax.IndiceMax = Etape.Indice)</w:t>
      </w:r>
    </w:p>
    <w:p w14:paraId="544FAD87" w14:textId="77777777" w:rsidR="00FE0089" w:rsidRPr="000D35B4" w:rsidRDefault="00FE0089" w:rsidP="00FE0089">
      <w:pPr>
        <w:pStyle w:val="CodeSQL"/>
      </w:pPr>
      <w:r w:rsidRPr="000D35B4">
        <w:t xml:space="preserve">    ) ON Ville.ID = Etape.ID_Ville</w:t>
      </w:r>
    </w:p>
    <w:p w14:paraId="0FC105CA" w14:textId="77777777" w:rsidR="00FE0089" w:rsidRPr="000D35B4" w:rsidRDefault="00FE0089" w:rsidP="00FE0089">
      <w:pPr>
        <w:pStyle w:val="CodeSQL"/>
      </w:pPr>
      <w:r w:rsidRPr="000D35B4">
        <w:t>) ON Expedition.ID = Etape.ID_Expedition</w:t>
      </w:r>
    </w:p>
    <w:p w14:paraId="7B07BF84" w14:textId="77777777" w:rsidR="00FE0089" w:rsidRPr="000D35B4" w:rsidRDefault="00FE0089" w:rsidP="00FE0089">
      <w:pPr>
        <w:pStyle w:val="CodeSQL"/>
      </w:pPr>
      <w:r w:rsidRPr="000D35B4">
        <w:t>ORDER BY Expedition.Numero;</w:t>
      </w:r>
    </w:p>
    <w:sectPr w:rsidR="00FE0089" w:rsidRPr="000D35B4" w:rsidSect="00300860">
      <w:headerReference w:type="default" r:id="rId16"/>
      <w:footerReference w:type="default" r:id="rId17"/>
      <w:headerReference w:type="first" r:id="rId18"/>
      <w:footerReference w:type="first" r:id="rId19"/>
      <w:footnotePr>
        <w:numRestart w:val="eachPage"/>
      </w:footnotePr>
      <w:pgSz w:w="11906" w:h="16838" w:code="9"/>
      <w:pgMar w:top="1814" w:right="1276"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02623" w14:textId="77777777" w:rsidR="00947281" w:rsidRDefault="00947281" w:rsidP="00A64D9B">
      <w:pPr>
        <w:pStyle w:val="TM1"/>
      </w:pPr>
      <w:r>
        <w:separator/>
      </w:r>
    </w:p>
  </w:endnote>
  <w:endnote w:type="continuationSeparator" w:id="0">
    <w:p w14:paraId="17DA20B9" w14:textId="77777777" w:rsidR="00947281" w:rsidRDefault="00947281" w:rsidP="00A64D9B">
      <w:pPr>
        <w:pStyle w:val="TM1"/>
      </w:pPr>
      <w:r>
        <w:continuationSeparator/>
      </w:r>
    </w:p>
  </w:endnote>
  <w:endnote w:type="continuationNotice" w:id="1">
    <w:p w14:paraId="1B90B4F5" w14:textId="77777777" w:rsidR="00947281" w:rsidRDefault="0094728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iogenes">
    <w:altName w:val="Sitka Small"/>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8C914" w14:textId="4F15A467" w:rsidR="00947281" w:rsidRPr="008216C6" w:rsidRDefault="00947281" w:rsidP="008216C6">
    <w:pPr>
      <w:pStyle w:val="Pieddepage"/>
    </w:pPr>
    <w:r>
      <w:fldChar w:fldCharType="begin"/>
    </w:r>
    <w:r>
      <w:instrText xml:space="preserve"> If </w:instrText>
    </w:r>
    <w:r>
      <w:rPr>
        <w:noProof/>
      </w:rPr>
      <w:fldChar w:fldCharType="begin"/>
    </w:r>
    <w:r>
      <w:rPr>
        <w:noProof/>
      </w:rPr>
      <w:instrText xml:space="preserve"> STYLEREF "DATE DU DOCUMENT" </w:instrText>
    </w:r>
    <w:r>
      <w:rPr>
        <w:noProof/>
      </w:rPr>
      <w:fldChar w:fldCharType="separate"/>
    </w:r>
    <w:r w:rsidR="00906CD0">
      <w:rPr>
        <w:noProof/>
      </w:rPr>
      <w:instrText>22/02/2022</w:instrText>
    </w:r>
    <w:r>
      <w:rPr>
        <w:noProof/>
      </w:rPr>
      <w:fldChar w:fldCharType="end"/>
    </w:r>
    <w:r>
      <w:instrText xml:space="preserve"> = "Err*" "</w:instrText>
    </w:r>
    <w:r w:rsidRPr="00376662">
      <w:rPr>
        <w:color w:val="C00000"/>
        <w:highlight w:val="yellow"/>
      </w:rPr>
      <w:instrText xml:space="preserve">La </w:instrText>
    </w:r>
    <w:r w:rsidRPr="0010511F">
      <w:rPr>
        <w:rFonts w:ascii="Impact" w:hAnsi="Impact"/>
        <w:color w:val="C00000"/>
        <w:highlight w:val="yellow"/>
      </w:rPr>
      <w:instrText>date du document</w:instrText>
    </w:r>
    <w:r w:rsidRPr="00376662">
      <w:rPr>
        <w:color w:val="C00000"/>
        <w:highlight w:val="yellow"/>
      </w:rPr>
      <w:instrText xml:space="preserve"> est manquante, appliquez le style ''DATE DU DOCUMENT'' en couverture</w:instrText>
    </w:r>
    <w:r>
      <w:instrText>" "</w:instrText>
    </w:r>
    <w:r>
      <w:rPr>
        <w:noProof/>
      </w:rPr>
      <w:fldChar w:fldCharType="begin"/>
    </w:r>
    <w:r>
      <w:rPr>
        <w:noProof/>
      </w:rPr>
      <w:instrText xml:space="preserve"> STYLEREF "DATE DU DOCUMENT" </w:instrText>
    </w:r>
    <w:r>
      <w:rPr>
        <w:noProof/>
      </w:rPr>
      <w:fldChar w:fldCharType="separate"/>
    </w:r>
    <w:r w:rsidR="00906CD0">
      <w:rPr>
        <w:noProof/>
      </w:rPr>
      <w:instrText>22/02/2022</w:instrText>
    </w:r>
    <w:r>
      <w:rPr>
        <w:noProof/>
      </w:rPr>
      <w:fldChar w:fldCharType="end"/>
    </w:r>
    <w:r>
      <w:instrText xml:space="preserve">" </w:instrText>
    </w:r>
    <w:r>
      <w:fldChar w:fldCharType="separate"/>
    </w:r>
    <w:r w:rsidR="00906CD0">
      <w:rPr>
        <w:noProof/>
      </w:rPr>
      <w:t>22/02/2022</w:t>
    </w:r>
    <w:r>
      <w:fldChar w:fldCharType="end"/>
    </w:r>
    <w:r>
      <w:tab/>
    </w:r>
    <w:r w:rsidRPr="00673C52">
      <w:rPr>
        <w:rStyle w:val="Numrodepage"/>
      </w:rPr>
      <w:t>p.</w:t>
    </w:r>
    <w:r w:rsidRPr="00673C52">
      <w:rPr>
        <w:rStyle w:val="Numrodepage"/>
      </w:rPr>
      <w:fldChar w:fldCharType="begin"/>
    </w:r>
    <w:r w:rsidRPr="00673C52">
      <w:rPr>
        <w:rStyle w:val="Numrodepage"/>
      </w:rPr>
      <w:instrText xml:space="preserve"> page </w:instrText>
    </w:r>
    <w:r w:rsidRPr="00673C52">
      <w:rPr>
        <w:rStyle w:val="Numrodepage"/>
      </w:rPr>
      <w:fldChar w:fldCharType="separate"/>
    </w:r>
    <w:r w:rsidR="00906CD0">
      <w:rPr>
        <w:rStyle w:val="Numrodepage"/>
        <w:noProof/>
      </w:rPr>
      <w:t>5</w:t>
    </w:r>
    <w:r w:rsidRPr="00673C52">
      <w:rPr>
        <w:rStyle w:val="Numrodepag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48E97" w14:textId="77777777" w:rsidR="00947281" w:rsidRDefault="00947281">
    <w:pPr>
      <w:pStyle w:val="Pieddepage"/>
    </w:pPr>
    <w:r>
      <w:rPr>
        <w:noProof/>
        <w:lang w:eastAsia="fr-FR"/>
      </w:rPr>
      <mc:AlternateContent>
        <mc:Choice Requires="wpg">
          <w:drawing>
            <wp:anchor distT="0" distB="0" distL="114300" distR="114300" simplePos="0" relativeHeight="251658241" behindDoc="0" locked="1" layoutInCell="1" allowOverlap="1" wp14:anchorId="5AA0DD23" wp14:editId="68505D5B">
              <wp:simplePos x="0" y="0"/>
              <wp:positionH relativeFrom="page">
                <wp:posOffset>5259036</wp:posOffset>
              </wp:positionH>
              <wp:positionV relativeFrom="page">
                <wp:posOffset>9252739</wp:posOffset>
              </wp:positionV>
              <wp:extent cx="2022475" cy="1155065"/>
              <wp:effectExtent l="0" t="0" r="0" b="6985"/>
              <wp:wrapNone/>
              <wp:docPr id="1" name="Groupe 1"/>
              <wp:cNvGraphicFramePr/>
              <a:graphic xmlns:a="http://schemas.openxmlformats.org/drawingml/2006/main">
                <a:graphicData uri="http://schemas.microsoft.com/office/word/2010/wordprocessingGroup">
                  <wpg:wgp>
                    <wpg:cNvGrpSpPr/>
                    <wpg:grpSpPr>
                      <a:xfrm>
                        <a:off x="0" y="0"/>
                        <a:ext cx="2022475" cy="1155065"/>
                        <a:chOff x="-462120" y="0"/>
                        <a:chExt cx="2025790" cy="1153795"/>
                      </a:xfrm>
                    </wpg:grpSpPr>
                    <wps:wsp>
                      <wps:cNvPr id="6" name="Zone de texte 6"/>
                      <wps:cNvSpPr txBox="1"/>
                      <wps:spPr>
                        <a:xfrm>
                          <a:off x="-462120" y="892492"/>
                          <a:ext cx="1825838" cy="233680"/>
                        </a:xfrm>
                        <a:prstGeom prst="rect">
                          <a:avLst/>
                        </a:prstGeom>
                        <a:noFill/>
                        <a:ln w="6350">
                          <a:noFill/>
                        </a:ln>
                      </wps:spPr>
                      <wps:txbx>
                        <w:txbxContent>
                          <w:p w14:paraId="29CDC943" w14:textId="77777777" w:rsidR="00947281" w:rsidRPr="006D35F6" w:rsidRDefault="00906CD0" w:rsidP="006F4B03">
                            <w:pPr>
                              <w:pStyle w:val="wwwcesifr"/>
                              <w:rPr>
                                <w:position w:val="-2"/>
                              </w:rPr>
                            </w:pPr>
                            <w:hyperlink r:id="rId1" w:history="1">
                              <w:r w:rsidR="00947281" w:rsidRPr="000C568B">
                                <w:rPr>
                                  <w:rStyle w:val="Lienhypertexte"/>
                                  <w:u w:val="none"/>
                                </w:rPr>
                                <w:t>ecole-ingenieurs.cesi.fr</w:t>
                              </w:r>
                            </w:hyperlink>
                            <w:r w:rsidR="00947281" w:rsidRPr="00D76C7B">
                              <w:t> </w:t>
                            </w:r>
                            <w:r w:rsidR="00947281" w:rsidRPr="00CB76D9">
                              <w:rPr>
                                <w:rStyle w:val="Barreoblique"/>
                              </w:rPr>
                              <w:t>|</w:t>
                            </w:r>
                            <w:r w:rsidR="00947281" w:rsidRPr="00D76C7B">
                              <w:t> </w:t>
                            </w:r>
                            <w:r w:rsidR="00947281">
                              <w:rPr>
                                <w:noProof/>
                                <w:lang w:eastAsia="fr-FR"/>
                              </w:rPr>
                              <w:drawing>
                                <wp:inline distT="0" distB="0" distL="0" distR="0" wp14:anchorId="0E21C68E" wp14:editId="40CAED55">
                                  <wp:extent cx="79248" cy="76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2"/>
                                          <a:stretch>
                                            <a:fillRect/>
                                          </a:stretch>
                                        </pic:blipFill>
                                        <pic:spPr>
                                          <a:xfrm>
                                            <a:off x="0" y="0"/>
                                            <a:ext cx="79248" cy="76200"/>
                                          </a:xfrm>
                                          <a:prstGeom prst="rect">
                                            <a:avLst/>
                                          </a:prstGeom>
                                        </pic:spPr>
                                      </pic:pic>
                                    </a:graphicData>
                                  </a:graphic>
                                </wp:inline>
                              </w:drawing>
                            </w:r>
                            <w:r w:rsidR="00947281" w:rsidRPr="00D76C7B">
                              <w:rPr>
                                <w:sz w:val="14"/>
                              </w:rPr>
                              <w:t> </w:t>
                            </w:r>
                            <w:r w:rsidR="00947281">
                              <w:rPr>
                                <w:noProof/>
                                <w:lang w:eastAsia="fr-FR"/>
                              </w:rPr>
                              <w:drawing>
                                <wp:inline distT="0" distB="0" distL="0" distR="0" wp14:anchorId="43FFB51D" wp14:editId="43D3EE34">
                                  <wp:extent cx="76200" cy="76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3"/>
                                          <a:stretch>
                                            <a:fillRect/>
                                          </a:stretch>
                                        </pic:blipFill>
                                        <pic:spPr>
                                          <a:xfrm>
                                            <a:off x="0" y="0"/>
                                            <a:ext cx="76200" cy="76200"/>
                                          </a:xfrm>
                                          <a:prstGeom prst="rect">
                                            <a:avLst/>
                                          </a:prstGeom>
                                        </pic:spPr>
                                      </pic:pic>
                                    </a:graphicData>
                                  </a:graphic>
                                </wp:inline>
                              </w:drawing>
                            </w:r>
                            <w:r w:rsidR="00947281" w:rsidRPr="00D76C7B">
                              <w:rPr>
                                <w:sz w:val="14"/>
                              </w:rPr>
                              <w:t> </w:t>
                            </w:r>
                            <w:r w:rsidR="00947281">
                              <w:rPr>
                                <w:noProof/>
                                <w:lang w:eastAsia="fr-FR"/>
                              </w:rPr>
                              <w:drawing>
                                <wp:inline distT="0" distB="0" distL="0" distR="0" wp14:anchorId="34662479" wp14:editId="4D91F8CB">
                                  <wp:extent cx="76200" cy="76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4"/>
                                          <a:stretch>
                                            <a:fillRect/>
                                          </a:stretch>
                                        </pic:blipFill>
                                        <pic:spPr>
                                          <a:xfrm>
                                            <a:off x="0" y="0"/>
                                            <a:ext cx="76200" cy="76200"/>
                                          </a:xfrm>
                                          <a:prstGeom prst="rect">
                                            <a:avLst/>
                                          </a:prstGeom>
                                        </pic:spPr>
                                      </pic:pic>
                                    </a:graphicData>
                                  </a:graphic>
                                </wp:inline>
                              </w:drawing>
                            </w:r>
                            <w:r w:rsidR="00947281" w:rsidRPr="00D76C7B">
                              <w:rPr>
                                <w:sz w:val="14"/>
                              </w:rPr>
                              <w:t> </w:t>
                            </w:r>
                            <w:r w:rsidR="00947281">
                              <w:rPr>
                                <w:noProof/>
                                <w:lang w:eastAsia="fr-FR"/>
                              </w:rPr>
                              <w:drawing>
                                <wp:inline distT="0" distB="0" distL="0" distR="0" wp14:anchorId="74025E7B" wp14:editId="19EF939D">
                                  <wp:extent cx="76200" cy="76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5"/>
                                          <a:stretch>
                                            <a:fillRect/>
                                          </a:stretch>
                                        </pic:blipFill>
                                        <pic:spPr>
                                          <a:xfrm>
                                            <a:off x="0" y="0"/>
                                            <a:ext cx="76200" cy="76200"/>
                                          </a:xfrm>
                                          <a:prstGeom prst="rect">
                                            <a:avLst/>
                                          </a:prstGeom>
                                        </pic:spPr>
                                      </pic:pic>
                                    </a:graphicData>
                                  </a:graphic>
                                </wp:inline>
                              </w:drawing>
                            </w:r>
                            <w:r w:rsidR="00947281" w:rsidRPr="006D35F6">
                              <w:rPr>
                                <w:position w:val="-1"/>
                                <w:sz w:val="14"/>
                              </w:rPr>
                              <w:t> </w:t>
                            </w:r>
                            <w:r w:rsidR="00947281" w:rsidRPr="001F3DE3">
                              <w:rPr>
                                <w:noProof/>
                                <w:lang w:eastAsia="fr-FR"/>
                              </w:rPr>
                              <w:drawing>
                                <wp:inline distT="0" distB="0" distL="0" distR="0" wp14:anchorId="16FEBC7D" wp14:editId="4591C1B4">
                                  <wp:extent cx="74930" cy="75565"/>
                                  <wp:effectExtent l="0" t="0" r="1270" b="635"/>
                                  <wp:docPr id="3"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74930" cy="7556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0" name="Groupe 8"/>
                      <wpg:cNvGrpSpPr/>
                      <wpg:grpSpPr>
                        <a:xfrm>
                          <a:off x="1491915" y="0"/>
                          <a:ext cx="71755" cy="1153795"/>
                          <a:chOff x="0" y="0"/>
                          <a:chExt cx="143510" cy="1153928"/>
                        </a:xfrm>
                      </wpg:grpSpPr>
                      <wps:wsp>
                        <wps:cNvPr id="8" name="Rectangle 10"/>
                        <wps:cNvSpPr/>
                        <wps:spPr>
                          <a:xfrm>
                            <a:off x="0" y="0"/>
                            <a:ext cx="143022" cy="1151535"/>
                          </a:xfrm>
                          <a:prstGeom prst="rect">
                            <a:avLst/>
                          </a:prstGeom>
                          <a:solidFill>
                            <a:srgbClr val="00A49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1"/>
                        <wps:cNvSpPr/>
                        <wps:spPr>
                          <a:xfrm>
                            <a:off x="0" y="288757"/>
                            <a:ext cx="143510" cy="863733"/>
                          </a:xfrm>
                          <a:prstGeom prst="rect">
                            <a:avLst/>
                          </a:prstGeom>
                          <a:solidFill>
                            <a:srgbClr val="5C88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13"/>
                        <wps:cNvSpPr/>
                        <wps:spPr>
                          <a:xfrm>
                            <a:off x="0" y="577515"/>
                            <a:ext cx="143510" cy="575822"/>
                          </a:xfrm>
                          <a:prstGeom prst="rect">
                            <a:avLst/>
                          </a:prstGeom>
                          <a:solidFill>
                            <a:srgbClr val="F580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17"/>
                        <wps:cNvSpPr/>
                        <wps:spPr>
                          <a:xfrm>
                            <a:off x="0" y="866273"/>
                            <a:ext cx="143510" cy="287655"/>
                          </a:xfrm>
                          <a:prstGeom prst="rect">
                            <a:avLst/>
                          </a:prstGeom>
                          <a:solidFill>
                            <a:srgbClr val="B4B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AA0DD23" id="Groupe 1" o:spid="_x0000_s1026" style="position:absolute;margin-left:414.1pt;margin-top:728.55pt;width:159.25pt;height:90.95pt;z-index:251658241;mso-position-horizontal-relative:page;mso-position-vertical-relative:page;mso-width-relative:margin;mso-height-relative:margin" coordorigin="-4621" coordsize="20257,1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">
              <v:shapetype id="_x0000_t202" coordsize="21600,21600" o:spt="202" path="m,l,21600r21600,l21600,xe">
                <v:stroke joinstyle="miter"/>
                <v:path gradientshapeok="t" o:connecttype="rect"/>
              </v:shapetype>
              <v:shape id="Zone de texte 6" o:spid="_x0000_s1027" type="#_x0000_t202" style="position:absolute;left:-4621;top:8924;width:1825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29CDC943" w14:textId="77777777" w:rsidR="00947281" w:rsidRPr="006D35F6" w:rsidRDefault="00947281" w:rsidP="006F4B03">
                      <w:pPr>
                        <w:pStyle w:val="wwwcesifr"/>
                        <w:rPr>
                          <w:position w:val="-2"/>
                        </w:rPr>
                      </w:pPr>
                      <w:hyperlink r:id="rId7" w:history="1">
                        <w:r w:rsidRPr="000C568B">
                          <w:rPr>
                            <w:rStyle w:val="Lienhypertexte"/>
                            <w:u w:val="none"/>
                          </w:rPr>
                          <w:t>ecole-ingenieurs.cesi.fr</w:t>
                        </w:r>
                      </w:hyperlink>
                      <w:r w:rsidRPr="00D76C7B">
                        <w:t> </w:t>
                      </w:r>
                      <w:r w:rsidRPr="00CB76D9">
                        <w:rPr>
                          <w:rStyle w:val="Barreoblique"/>
                        </w:rPr>
                        <w:t>|</w:t>
                      </w:r>
                      <w:r w:rsidRPr="00D76C7B">
                        <w:t> </w:t>
                      </w:r>
                      <w:r>
                        <w:rPr>
                          <w:noProof/>
                          <w:lang w:eastAsia="fr-FR"/>
                        </w:rPr>
                        <w:drawing>
                          <wp:inline distT="0" distB="0" distL="0" distR="0" wp14:anchorId="0E21C68E" wp14:editId="40CAED55">
                            <wp:extent cx="79248" cy="76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8"/>
                                    <a:stretch>
                                      <a:fillRect/>
                                    </a:stretch>
                                  </pic:blipFill>
                                  <pic:spPr>
                                    <a:xfrm>
                                      <a:off x="0" y="0"/>
                                      <a:ext cx="79248" cy="76200"/>
                                    </a:xfrm>
                                    <a:prstGeom prst="rect">
                                      <a:avLst/>
                                    </a:prstGeom>
                                  </pic:spPr>
                                </pic:pic>
                              </a:graphicData>
                            </a:graphic>
                          </wp:inline>
                        </w:drawing>
                      </w:r>
                      <w:r w:rsidRPr="00D76C7B">
                        <w:rPr>
                          <w:sz w:val="14"/>
                        </w:rPr>
                        <w:t> </w:t>
                      </w:r>
                      <w:r>
                        <w:rPr>
                          <w:noProof/>
                          <w:lang w:eastAsia="fr-FR"/>
                        </w:rPr>
                        <w:drawing>
                          <wp:inline distT="0" distB="0" distL="0" distR="0" wp14:anchorId="43FFB51D" wp14:editId="43D3EE34">
                            <wp:extent cx="76200" cy="76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9"/>
                                    <a:stretch>
                                      <a:fillRect/>
                                    </a:stretch>
                                  </pic:blipFill>
                                  <pic:spPr>
                                    <a:xfrm>
                                      <a:off x="0" y="0"/>
                                      <a:ext cx="76200" cy="76200"/>
                                    </a:xfrm>
                                    <a:prstGeom prst="rect">
                                      <a:avLst/>
                                    </a:prstGeom>
                                  </pic:spPr>
                                </pic:pic>
                              </a:graphicData>
                            </a:graphic>
                          </wp:inline>
                        </w:drawing>
                      </w:r>
                      <w:r w:rsidRPr="00D76C7B">
                        <w:rPr>
                          <w:sz w:val="14"/>
                        </w:rPr>
                        <w:t> </w:t>
                      </w:r>
                      <w:r>
                        <w:rPr>
                          <w:noProof/>
                          <w:lang w:eastAsia="fr-FR"/>
                        </w:rPr>
                        <w:drawing>
                          <wp:inline distT="0" distB="0" distL="0" distR="0" wp14:anchorId="34662479" wp14:editId="4D91F8CB">
                            <wp:extent cx="76200" cy="76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10"/>
                                    <a:stretch>
                                      <a:fillRect/>
                                    </a:stretch>
                                  </pic:blipFill>
                                  <pic:spPr>
                                    <a:xfrm>
                                      <a:off x="0" y="0"/>
                                      <a:ext cx="76200" cy="76200"/>
                                    </a:xfrm>
                                    <a:prstGeom prst="rect">
                                      <a:avLst/>
                                    </a:prstGeom>
                                  </pic:spPr>
                                </pic:pic>
                              </a:graphicData>
                            </a:graphic>
                          </wp:inline>
                        </w:drawing>
                      </w:r>
                      <w:r w:rsidRPr="00D76C7B">
                        <w:rPr>
                          <w:sz w:val="14"/>
                        </w:rPr>
                        <w:t> </w:t>
                      </w:r>
                      <w:r>
                        <w:rPr>
                          <w:noProof/>
                          <w:lang w:eastAsia="fr-FR"/>
                        </w:rPr>
                        <w:drawing>
                          <wp:inline distT="0" distB="0" distL="0" distR="0" wp14:anchorId="74025E7B" wp14:editId="19EF939D">
                            <wp:extent cx="76200" cy="76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11"/>
                                    <a:stretch>
                                      <a:fillRect/>
                                    </a:stretch>
                                  </pic:blipFill>
                                  <pic:spPr>
                                    <a:xfrm>
                                      <a:off x="0" y="0"/>
                                      <a:ext cx="76200" cy="76200"/>
                                    </a:xfrm>
                                    <a:prstGeom prst="rect">
                                      <a:avLst/>
                                    </a:prstGeom>
                                  </pic:spPr>
                                </pic:pic>
                              </a:graphicData>
                            </a:graphic>
                          </wp:inline>
                        </w:drawing>
                      </w:r>
                      <w:r w:rsidRPr="006D35F6">
                        <w:rPr>
                          <w:position w:val="-1"/>
                          <w:sz w:val="14"/>
                        </w:rPr>
                        <w:t> </w:t>
                      </w:r>
                      <w:r w:rsidRPr="001F3DE3">
                        <w:rPr>
                          <w:noProof/>
                          <w:lang w:eastAsia="fr-FR"/>
                        </w:rPr>
                        <w:drawing>
                          <wp:inline distT="0" distB="0" distL="0" distR="0" wp14:anchorId="16FEBC7D" wp14:editId="4591C1B4">
                            <wp:extent cx="74930" cy="75565"/>
                            <wp:effectExtent l="0" t="0" r="1270" b="635"/>
                            <wp:docPr id="3"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74930" cy="7556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id="Groupe 8" o:spid="_x0000_s1028" style="position:absolute;left:14919;width:717;height:11537" coordsize="1435,1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0" o:spid="_x0000_s1029" style="position:absolute;width:1430;height:1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" fillcolor="#00a490" stroked="f" strokeweight="1pt"/>
                <v:rect id="Rectangle 11" o:spid="_x0000_s1030" style="position:absolute;top:2887;width:1435;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" fillcolor="#5c88da" stroked="f" strokeweight="1pt"/>
                <v:rect id="Rectangle 13" o:spid="_x0000_s1031" style="position:absolute;top:5775;width:1435;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" fillcolor="#f58022" stroked="f" strokeweight="1pt"/>
                <v:rect id="Rectangle 17" o:spid="_x0000_s1032" style="position:absolute;top:8662;width:143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" fillcolor="#b4bd00" stroked="f" strokeweight="1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C7D0B" w14:textId="77777777" w:rsidR="00947281" w:rsidRDefault="00947281" w:rsidP="00163940"/>
  </w:footnote>
  <w:footnote w:type="continuationSeparator" w:id="0">
    <w:p w14:paraId="7CFEDDE4" w14:textId="77777777" w:rsidR="00947281" w:rsidRDefault="00947281" w:rsidP="00A64D9B">
      <w:pPr>
        <w:pStyle w:val="TM1"/>
      </w:pPr>
      <w:r>
        <w:continuationSeparator/>
      </w:r>
    </w:p>
  </w:footnote>
  <w:footnote w:type="continuationNotice" w:id="1">
    <w:p w14:paraId="2A365B7B" w14:textId="77777777" w:rsidR="00947281" w:rsidRDefault="0094728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FF4E4" w14:textId="29D3E835" w:rsidR="00947281" w:rsidRPr="00167577" w:rsidRDefault="00947281">
    <w:pPr>
      <w:pStyle w:val="En-tte"/>
    </w:pPr>
    <w:r>
      <w:fldChar w:fldCharType="begin"/>
    </w:r>
    <w:r>
      <w:instrText xml:space="preserve"> If </w:instrText>
    </w:r>
    <w:r>
      <w:rPr>
        <w:noProof/>
      </w:rPr>
      <w:fldChar w:fldCharType="begin"/>
    </w:r>
    <w:r>
      <w:rPr>
        <w:noProof/>
      </w:rPr>
      <w:instrText xml:space="preserve"> STYLEREF "SOUS-TITRE DU DOCUMENT" </w:instrText>
    </w:r>
    <w:r>
      <w:rPr>
        <w:noProof/>
      </w:rPr>
      <w:fldChar w:fldCharType="separate"/>
    </w:r>
    <w:r w:rsidR="00906CD0">
      <w:rPr>
        <w:noProof/>
      </w:rPr>
      <w:instrText>2022-2023</w:instrText>
    </w:r>
    <w:r>
      <w:rPr>
        <w:noProof/>
      </w:rPr>
      <w:fldChar w:fldCharType="end"/>
    </w:r>
    <w:r>
      <w:instrText xml:space="preserve"> = "Err*" "" "</w:instrText>
    </w:r>
    <w:r>
      <w:rPr>
        <w:noProof/>
      </w:rPr>
      <w:fldChar w:fldCharType="begin"/>
    </w:r>
    <w:r>
      <w:rPr>
        <w:noProof/>
      </w:rPr>
      <w:instrText xml:space="preserve"> STYLEREF "SOUS-TITRE DU DOCUMENT" </w:instrText>
    </w:r>
    <w:r>
      <w:rPr>
        <w:noProof/>
      </w:rPr>
      <w:fldChar w:fldCharType="separate"/>
    </w:r>
    <w:r w:rsidR="00906CD0">
      <w:rPr>
        <w:noProof/>
      </w:rPr>
      <w:instrText>2022-2023</w:instrText>
    </w:r>
    <w:r>
      <w:rPr>
        <w:noProof/>
      </w:rPr>
      <w:fldChar w:fldCharType="end"/>
    </w:r>
    <w:r>
      <w:instrText xml:space="preserve">" </w:instrText>
    </w:r>
    <w:r>
      <w:fldChar w:fldCharType="separate"/>
    </w:r>
    <w:r w:rsidR="00906CD0">
      <w:rPr>
        <w:noProof/>
      </w:rPr>
      <w:t>2022-2023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2C0A2" w14:textId="77777777" w:rsidR="00947281" w:rsidRDefault="00947281" w:rsidP="00300860">
    <w:pPr>
      <w:pStyle w:val="Espace75pt"/>
    </w:pPr>
    <w:r>
      <w:rPr>
        <w:noProof/>
      </w:rPr>
      <w:drawing>
        <wp:anchor distT="0" distB="0" distL="114300" distR="114300" simplePos="0" relativeHeight="251658240" behindDoc="1" locked="1" layoutInCell="1" allowOverlap="1" wp14:anchorId="48DD6864" wp14:editId="70FAA535">
          <wp:simplePos x="0" y="0"/>
          <wp:positionH relativeFrom="page">
            <wp:posOffset>384810</wp:posOffset>
          </wp:positionH>
          <wp:positionV relativeFrom="page">
            <wp:posOffset>384810</wp:posOffset>
          </wp:positionV>
          <wp:extent cx="2015490" cy="871220"/>
          <wp:effectExtent l="0" t="0" r="3810" b="508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Cesi_Logo_INGENIEUR_RVB-H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5490" cy="87122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3C33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7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28B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64DF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E660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647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3"/>
    <w:multiLevelType w:val="singleLevel"/>
    <w:tmpl w:val="9F96DAC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200A987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7CA8BA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1D7652"/>
    <w:multiLevelType w:val="multilevel"/>
    <w:tmpl w:val="82B49F1C"/>
    <w:lvl w:ilvl="0">
      <w:start w:val="1"/>
      <w:numFmt w:val="bullet"/>
      <w:lvlText w:val=""/>
      <w:lvlJc w:val="left"/>
      <w:pPr>
        <w:tabs>
          <w:tab w:val="num" w:pos="369"/>
        </w:tabs>
        <w:ind w:left="369" w:hanging="193"/>
      </w:pPr>
      <w:rPr>
        <w:rFonts w:ascii="Symbol" w:hAnsi="Symbol" w:hint="default"/>
        <w:b/>
        <w:i w:val="0"/>
        <w:color w:val="D2005E" w:themeColor="accent6"/>
        <w:w w:val="110"/>
        <w:sz w:val="22"/>
      </w:rPr>
    </w:lvl>
    <w:lvl w:ilvl="1">
      <w:start w:val="1"/>
      <w:numFmt w:val="bullet"/>
      <w:pStyle w:val="EncPuce2"/>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1C10910"/>
    <w:multiLevelType w:val="multilevel"/>
    <w:tmpl w:val="533CBE74"/>
    <w:lvl w:ilvl="0">
      <w:start w:val="1"/>
      <w:numFmt w:val="bullet"/>
      <w:pStyle w:val="EncPuce20"/>
      <w:lvlText w:val=""/>
      <w:lvlJc w:val="left"/>
      <w:pPr>
        <w:tabs>
          <w:tab w:val="num" w:pos="369"/>
        </w:tabs>
        <w:ind w:left="369" w:hanging="193"/>
      </w:pPr>
      <w:rPr>
        <w:rFonts w:ascii="Symbol" w:hAnsi="Symbol" w:hint="default"/>
        <w:b/>
        <w:i w:val="0"/>
        <w:color w:val="D2005E"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55C5503"/>
    <w:multiLevelType w:val="multilevel"/>
    <w:tmpl w:val="33DE4E90"/>
    <w:lvl w:ilvl="0">
      <w:start w:val="1"/>
      <w:numFmt w:val="upperRoman"/>
      <w:lvlText w:val="%1."/>
      <w:lvlJc w:val="right"/>
      <w:pPr>
        <w:tabs>
          <w:tab w:val="num" w:pos="170"/>
        </w:tabs>
        <w:ind w:left="170" w:hanging="170"/>
      </w:pPr>
      <w:rPr>
        <w:rFonts w:hint="default"/>
        <w:color w:val="505050" w:themeColor="text2"/>
        <w:sz w:val="22"/>
      </w:rPr>
    </w:lvl>
    <w:lvl w:ilvl="1">
      <w:start w:val="1"/>
      <w:numFmt w:val="bullet"/>
      <w:lvlText w:val=""/>
      <w:lvlJc w:val="left"/>
      <w:pPr>
        <w:tabs>
          <w:tab w:val="num" w:pos="454"/>
        </w:tabs>
        <w:ind w:left="454" w:hanging="227"/>
      </w:pPr>
      <w:rPr>
        <w:rFonts w:ascii="Symbol" w:hAnsi="Symbol" w:hint="default"/>
        <w:b/>
        <w:i w:val="0"/>
        <w:color w:val="D2005E" w:themeColor="accent6"/>
        <w:position w:val="1"/>
        <w:sz w:val="23"/>
      </w:rPr>
    </w:lvl>
    <w:lvl w:ilvl="2">
      <w:start w:val="1"/>
      <w:numFmt w:val="bullet"/>
      <w:lvlText w:val=""/>
      <w:lvlJc w:val="left"/>
      <w:pPr>
        <w:tabs>
          <w:tab w:val="num" w:pos="539"/>
        </w:tabs>
        <w:ind w:left="539" w:hanging="114"/>
      </w:pPr>
      <w:rPr>
        <w:rFonts w:ascii="Symbol" w:hAnsi="Symbol" w:hint="default"/>
        <w:b/>
        <w:i w:val="0"/>
        <w:color w:val="69B3E7"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BF278A8"/>
    <w:multiLevelType w:val="hybridMultilevel"/>
    <w:tmpl w:val="31CEFB48"/>
    <w:lvl w:ilvl="0" w:tplc="4CF6FFBA">
      <w:numFmt w:val="bullet"/>
      <w:lvlText w:val="Ω"/>
      <w:lvlJc w:val="left"/>
      <w:pPr>
        <w:ind w:left="720" w:hanging="360"/>
      </w:pPr>
      <w:rPr>
        <w:rFonts w:ascii="Arial" w:eastAsiaTheme="minorHAnsi"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8D5095"/>
    <w:multiLevelType w:val="multilevel"/>
    <w:tmpl w:val="2DB01ECA"/>
    <w:lvl w:ilvl="0">
      <w:start w:val="1"/>
      <w:numFmt w:val="decimal"/>
      <w:pStyle w:val="Titre1"/>
      <w:lvlText w:val="%1"/>
      <w:lvlJc w:val="left"/>
      <w:pPr>
        <w:tabs>
          <w:tab w:val="num" w:pos="0"/>
        </w:tabs>
        <w:ind w:left="0" w:hanging="567"/>
      </w:pPr>
      <w:rPr>
        <w:rFonts w:asciiTheme="minorHAnsi" w:hAnsiTheme="minorHAnsi" w:hint="default"/>
        <w:b/>
        <w:i w:val="0"/>
        <w:sz w:val="49"/>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4" w15:restartNumberingAfterBreak="0">
    <w:nsid w:val="1A0A3068"/>
    <w:multiLevelType w:val="multilevel"/>
    <w:tmpl w:val="74266BCC"/>
    <w:lvl w:ilvl="0">
      <w:start w:val="1"/>
      <w:numFmt w:val="bullet"/>
      <w:lvlText w:val=""/>
      <w:lvlJc w:val="left"/>
      <w:pPr>
        <w:tabs>
          <w:tab w:val="num" w:pos="369"/>
        </w:tabs>
        <w:ind w:left="369" w:hanging="193"/>
      </w:pPr>
      <w:rPr>
        <w:rFonts w:ascii="Symbol" w:hAnsi="Symbol" w:hint="default"/>
        <w:b/>
        <w:i w:val="0"/>
        <w:color w:val="D2005E" w:themeColor="accent6"/>
        <w:w w:val="110"/>
        <w:sz w:val="22"/>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F83660"/>
    <w:multiLevelType w:val="multilevel"/>
    <w:tmpl w:val="593CEF0A"/>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A083CE0"/>
    <w:multiLevelType w:val="hybridMultilevel"/>
    <w:tmpl w:val="795C2CB2"/>
    <w:lvl w:ilvl="0" w:tplc="040C0013">
      <w:start w:val="1"/>
      <w:numFmt w:val="upperRoman"/>
      <w:lvlText w:val="%1."/>
      <w:lvlJc w:val="right"/>
      <w:pPr>
        <w:ind w:left="768" w:hanging="360"/>
      </w:p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17" w15:restartNumberingAfterBreak="0">
    <w:nsid w:val="2B103538"/>
    <w:multiLevelType w:val="multilevel"/>
    <w:tmpl w:val="33DE4E90"/>
    <w:lvl w:ilvl="0">
      <w:start w:val="1"/>
      <w:numFmt w:val="upperRoman"/>
      <w:lvlText w:val="%1."/>
      <w:lvlJc w:val="right"/>
      <w:pPr>
        <w:tabs>
          <w:tab w:val="num" w:pos="170"/>
        </w:tabs>
        <w:ind w:left="170" w:hanging="170"/>
      </w:pPr>
      <w:rPr>
        <w:rFonts w:hint="default"/>
        <w:color w:val="505050" w:themeColor="text2"/>
        <w:sz w:val="22"/>
      </w:rPr>
    </w:lvl>
    <w:lvl w:ilvl="1">
      <w:start w:val="1"/>
      <w:numFmt w:val="bullet"/>
      <w:lvlText w:val=""/>
      <w:lvlJc w:val="left"/>
      <w:pPr>
        <w:tabs>
          <w:tab w:val="num" w:pos="454"/>
        </w:tabs>
        <w:ind w:left="454" w:hanging="227"/>
      </w:pPr>
      <w:rPr>
        <w:rFonts w:ascii="Symbol" w:hAnsi="Symbol" w:hint="default"/>
        <w:b/>
        <w:i w:val="0"/>
        <w:color w:val="D2005E" w:themeColor="accent6"/>
        <w:position w:val="1"/>
        <w:sz w:val="23"/>
      </w:rPr>
    </w:lvl>
    <w:lvl w:ilvl="2">
      <w:start w:val="1"/>
      <w:numFmt w:val="bullet"/>
      <w:lvlText w:val=""/>
      <w:lvlJc w:val="left"/>
      <w:pPr>
        <w:tabs>
          <w:tab w:val="num" w:pos="539"/>
        </w:tabs>
        <w:ind w:left="539" w:hanging="114"/>
      </w:pPr>
      <w:rPr>
        <w:rFonts w:ascii="Symbol" w:hAnsi="Symbol" w:hint="default"/>
        <w:b/>
        <w:i w:val="0"/>
        <w:color w:val="69B3E7"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C3519B4"/>
    <w:multiLevelType w:val="multilevel"/>
    <w:tmpl w:val="D4601CB4"/>
    <w:lvl w:ilvl="0">
      <w:start w:val="1"/>
      <w:numFmt w:val="none"/>
      <w:pStyle w:val="InfoUtilisateur"/>
      <w:suff w:val="nothing"/>
      <w:lvlText w:val="• INFO UTILISATEUR : "/>
      <w:lvlJc w:val="left"/>
      <w:pPr>
        <w:ind w:left="0" w:firstLine="0"/>
      </w:pPr>
      <w:rPr>
        <w:rFonts w:hint="default"/>
        <w:b/>
        <w: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80C706C"/>
    <w:multiLevelType w:val="multilevel"/>
    <w:tmpl w:val="4E8CE752"/>
    <w:lvl w:ilvl="0">
      <w:start w:val="1"/>
      <w:numFmt w:val="none"/>
      <w:pStyle w:val="Infotexte"/>
      <w:suff w:val="nothing"/>
      <w:lvlText w:val=""/>
      <w:lvlJc w:val="left"/>
      <w:pPr>
        <w:ind w:left="0" w:firstLine="0"/>
      </w:pPr>
      <w:rPr>
        <w:rFonts w:hint="default"/>
        <w:color w:val="FFFFFF" w:themeColor="background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29D3623"/>
    <w:multiLevelType w:val="hybridMultilevel"/>
    <w:tmpl w:val="307207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AD75178"/>
    <w:multiLevelType w:val="hybridMultilevel"/>
    <w:tmpl w:val="8CB206BA"/>
    <w:lvl w:ilvl="0" w:tplc="7E8AF040">
      <w:numFmt w:val="bullet"/>
      <w:lvlText w:val="-"/>
      <w:lvlJc w:val="left"/>
      <w:pPr>
        <w:ind w:left="720" w:hanging="360"/>
      </w:pPr>
      <w:rPr>
        <w:rFonts w:ascii="Diogenes" w:eastAsiaTheme="minorHAnsi" w:hAnsi="Diogene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935A33"/>
    <w:multiLevelType w:val="multilevel"/>
    <w:tmpl w:val="33DE4E90"/>
    <w:lvl w:ilvl="0">
      <w:start w:val="1"/>
      <w:numFmt w:val="upperRoman"/>
      <w:lvlText w:val="%1."/>
      <w:lvlJc w:val="right"/>
      <w:pPr>
        <w:tabs>
          <w:tab w:val="num" w:pos="170"/>
        </w:tabs>
        <w:ind w:left="170" w:hanging="170"/>
      </w:pPr>
      <w:rPr>
        <w:rFonts w:hint="default"/>
        <w:color w:val="505050" w:themeColor="text2"/>
        <w:sz w:val="22"/>
      </w:rPr>
    </w:lvl>
    <w:lvl w:ilvl="1">
      <w:start w:val="1"/>
      <w:numFmt w:val="bullet"/>
      <w:lvlText w:val=""/>
      <w:lvlJc w:val="left"/>
      <w:pPr>
        <w:tabs>
          <w:tab w:val="num" w:pos="454"/>
        </w:tabs>
        <w:ind w:left="454" w:hanging="227"/>
      </w:pPr>
      <w:rPr>
        <w:rFonts w:ascii="Symbol" w:hAnsi="Symbol" w:hint="default"/>
        <w:b/>
        <w:i w:val="0"/>
        <w:color w:val="D2005E" w:themeColor="accent6"/>
        <w:position w:val="1"/>
        <w:sz w:val="23"/>
      </w:rPr>
    </w:lvl>
    <w:lvl w:ilvl="2">
      <w:start w:val="1"/>
      <w:numFmt w:val="bullet"/>
      <w:lvlText w:val=""/>
      <w:lvlJc w:val="left"/>
      <w:pPr>
        <w:tabs>
          <w:tab w:val="num" w:pos="539"/>
        </w:tabs>
        <w:ind w:left="539" w:hanging="114"/>
      </w:pPr>
      <w:rPr>
        <w:rFonts w:ascii="Symbol" w:hAnsi="Symbol" w:hint="default"/>
        <w:b/>
        <w:i w:val="0"/>
        <w:color w:val="69B3E7"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E2B1911"/>
    <w:multiLevelType w:val="hybridMultilevel"/>
    <w:tmpl w:val="ABAC9B34"/>
    <w:lvl w:ilvl="0" w:tplc="040C0013">
      <w:start w:val="1"/>
      <w:numFmt w:val="upperRoman"/>
      <w:lvlText w:val="%1."/>
      <w:lvlJc w:val="right"/>
      <w:pPr>
        <w:ind w:left="768" w:hanging="360"/>
      </w:p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24" w15:restartNumberingAfterBreak="0">
    <w:nsid w:val="50522A24"/>
    <w:multiLevelType w:val="multilevel"/>
    <w:tmpl w:val="33DE4E90"/>
    <w:lvl w:ilvl="0">
      <w:start w:val="1"/>
      <w:numFmt w:val="upperRoman"/>
      <w:lvlText w:val="%1."/>
      <w:lvlJc w:val="right"/>
      <w:pPr>
        <w:tabs>
          <w:tab w:val="num" w:pos="170"/>
        </w:tabs>
        <w:ind w:left="170" w:hanging="170"/>
      </w:pPr>
      <w:rPr>
        <w:rFonts w:hint="default"/>
        <w:color w:val="505050" w:themeColor="text2"/>
        <w:sz w:val="22"/>
      </w:rPr>
    </w:lvl>
    <w:lvl w:ilvl="1">
      <w:start w:val="1"/>
      <w:numFmt w:val="bullet"/>
      <w:lvlText w:val=""/>
      <w:lvlJc w:val="left"/>
      <w:pPr>
        <w:tabs>
          <w:tab w:val="num" w:pos="454"/>
        </w:tabs>
        <w:ind w:left="454" w:hanging="227"/>
      </w:pPr>
      <w:rPr>
        <w:rFonts w:ascii="Symbol" w:hAnsi="Symbol" w:hint="default"/>
        <w:b/>
        <w:i w:val="0"/>
        <w:color w:val="D2005E" w:themeColor="accent6"/>
        <w:position w:val="1"/>
        <w:sz w:val="23"/>
      </w:rPr>
    </w:lvl>
    <w:lvl w:ilvl="2">
      <w:start w:val="1"/>
      <w:numFmt w:val="bullet"/>
      <w:lvlText w:val=""/>
      <w:lvlJc w:val="left"/>
      <w:pPr>
        <w:tabs>
          <w:tab w:val="num" w:pos="539"/>
        </w:tabs>
        <w:ind w:left="539" w:hanging="114"/>
      </w:pPr>
      <w:rPr>
        <w:rFonts w:ascii="Symbol" w:hAnsi="Symbol" w:hint="default"/>
        <w:b/>
        <w:i w:val="0"/>
        <w:color w:val="69B3E7"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E5C14A8"/>
    <w:multiLevelType w:val="multilevel"/>
    <w:tmpl w:val="486E22FC"/>
    <w:lvl w:ilvl="0">
      <w:start w:val="1"/>
      <w:numFmt w:val="bullet"/>
      <w:pStyle w:val="EncPuce1"/>
      <w:lvlText w:val=""/>
      <w:lvlJc w:val="left"/>
      <w:pPr>
        <w:tabs>
          <w:tab w:val="num" w:pos="369"/>
        </w:tabs>
        <w:ind w:left="369" w:hanging="193"/>
      </w:pPr>
      <w:rPr>
        <w:rFonts w:ascii="Symbol" w:hAnsi="Symbol" w:hint="default"/>
        <w:b/>
        <w:i w:val="0"/>
        <w:color w:val="D2005E"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29A4E67"/>
    <w:multiLevelType w:val="multilevel"/>
    <w:tmpl w:val="CBE6CA98"/>
    <w:lvl w:ilvl="0">
      <w:start w:val="1"/>
      <w:numFmt w:val="bullet"/>
      <w:pStyle w:val="Listepuces"/>
      <w:lvlText w:val=""/>
      <w:lvlJc w:val="left"/>
      <w:pPr>
        <w:tabs>
          <w:tab w:val="num" w:pos="170"/>
        </w:tabs>
        <w:ind w:left="170" w:hanging="170"/>
      </w:pPr>
      <w:rPr>
        <w:rFonts w:ascii="Symbol" w:hAnsi="Symbol" w:hint="default"/>
        <w:color w:val="505050" w:themeColor="text2"/>
        <w:sz w:val="22"/>
      </w:rPr>
    </w:lvl>
    <w:lvl w:ilvl="1">
      <w:start w:val="1"/>
      <w:numFmt w:val="bullet"/>
      <w:pStyle w:val="Listepuces2"/>
      <w:lvlText w:val=""/>
      <w:lvlJc w:val="left"/>
      <w:pPr>
        <w:tabs>
          <w:tab w:val="num" w:pos="454"/>
        </w:tabs>
        <w:ind w:left="454" w:hanging="227"/>
      </w:pPr>
      <w:rPr>
        <w:rFonts w:ascii="Symbol" w:hAnsi="Symbol" w:hint="default"/>
        <w:b/>
        <w:i w:val="0"/>
        <w:color w:val="D2005E" w:themeColor="accent6"/>
        <w:position w:val="1"/>
        <w:sz w:val="23"/>
      </w:rPr>
    </w:lvl>
    <w:lvl w:ilvl="2">
      <w:start w:val="1"/>
      <w:numFmt w:val="bullet"/>
      <w:pStyle w:val="Listepuces3"/>
      <w:lvlText w:val=""/>
      <w:lvlJc w:val="left"/>
      <w:pPr>
        <w:tabs>
          <w:tab w:val="num" w:pos="539"/>
        </w:tabs>
        <w:ind w:left="539" w:hanging="114"/>
      </w:pPr>
      <w:rPr>
        <w:rFonts w:ascii="Symbol" w:hAnsi="Symbol" w:hint="default"/>
        <w:b/>
        <w:i w:val="0"/>
        <w:color w:val="69B3E7"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2D23DD6"/>
    <w:multiLevelType w:val="multilevel"/>
    <w:tmpl w:val="40508B04"/>
    <w:lvl w:ilvl="0">
      <w:start w:val="1"/>
      <w:numFmt w:val="decimal"/>
      <w:pStyle w:val="Numros"/>
      <w:lvlText w:val="%1."/>
      <w:lvlJc w:val="left"/>
      <w:pPr>
        <w:tabs>
          <w:tab w:val="num" w:pos="227"/>
        </w:tabs>
        <w:ind w:left="227" w:hanging="227"/>
      </w:pPr>
      <w:rPr>
        <w:rFonts w:hint="default"/>
        <w:color w:val="5C88DA" w:themeColor="accent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79CB39C5"/>
    <w:multiLevelType w:val="hybridMultilevel"/>
    <w:tmpl w:val="0B369C60"/>
    <w:lvl w:ilvl="0" w:tplc="4CF6FFBA">
      <w:numFmt w:val="bullet"/>
      <w:lvlText w:val="Ω"/>
      <w:lvlJc w:val="left"/>
      <w:pPr>
        <w:ind w:left="720" w:hanging="360"/>
      </w:pPr>
      <w:rPr>
        <w:rFonts w:ascii="Arial" w:eastAsiaTheme="minorHAnsi"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15"/>
  </w:num>
  <w:num w:numId="4">
    <w:abstractNumId w:val="19"/>
  </w:num>
  <w:num w:numId="5">
    <w:abstractNumId w:val="18"/>
  </w:num>
  <w:num w:numId="6">
    <w:abstractNumId w:val="26"/>
  </w:num>
  <w:num w:numId="7">
    <w:abstractNumId w:val="27"/>
  </w:num>
  <w:num w:numId="8">
    <w:abstractNumId w:val="13"/>
  </w:num>
  <w:num w:numId="9">
    <w:abstractNumId w:val="7"/>
  </w:num>
  <w:num w:numId="10">
    <w:abstractNumId w:val="3"/>
  </w:num>
  <w:num w:numId="11">
    <w:abstractNumId w:val="2"/>
  </w:num>
  <w:num w:numId="12">
    <w:abstractNumId w:val="1"/>
  </w:num>
  <w:num w:numId="13">
    <w:abstractNumId w:val="0"/>
  </w:num>
  <w:num w:numId="14">
    <w:abstractNumId w:val="5"/>
  </w:num>
  <w:num w:numId="15">
    <w:abstractNumId w:val="4"/>
  </w:num>
  <w:num w:numId="16">
    <w:abstractNumId w:val="25"/>
  </w:num>
  <w:num w:numId="17">
    <w:abstractNumId w:val="10"/>
  </w:num>
  <w:num w:numId="18">
    <w:abstractNumId w:val="26"/>
  </w:num>
  <w:num w:numId="19">
    <w:abstractNumId w:val="26"/>
  </w:num>
  <w:num w:numId="20">
    <w:abstractNumId w:val="26"/>
  </w:num>
  <w:num w:numId="21">
    <w:abstractNumId w:val="18"/>
  </w:num>
  <w:num w:numId="22">
    <w:abstractNumId w:val="14"/>
  </w:num>
  <w:num w:numId="23">
    <w:abstractNumId w:val="9"/>
  </w:num>
  <w:num w:numId="24">
    <w:abstractNumId w:val="21"/>
  </w:num>
  <w:num w:numId="25">
    <w:abstractNumId w:val="20"/>
  </w:num>
  <w:num w:numId="26">
    <w:abstractNumId w:val="12"/>
  </w:num>
  <w:num w:numId="27">
    <w:abstractNumId w:val="28"/>
  </w:num>
  <w:num w:numId="28">
    <w:abstractNumId w:val="8"/>
  </w:num>
  <w:num w:numId="29">
    <w:abstractNumId w:val="6"/>
  </w:num>
  <w:num w:numId="30">
    <w:abstractNumId w:val="23"/>
  </w:num>
  <w:num w:numId="31">
    <w:abstractNumId w:val="11"/>
  </w:num>
  <w:num w:numId="32">
    <w:abstractNumId w:val="26"/>
  </w:num>
  <w:num w:numId="33">
    <w:abstractNumId w:val="16"/>
  </w:num>
  <w:num w:numId="34">
    <w:abstractNumId w:val="26"/>
  </w:num>
  <w:num w:numId="35">
    <w:abstractNumId w:val="24"/>
  </w:num>
  <w:num w:numId="36">
    <w:abstractNumId w:val="17"/>
  </w:num>
  <w:num w:numId="37">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8"/>
  <w:hyphenationZone w:val="510"/>
  <w:doNotHyphenateCaps/>
  <w:characterSpacingControl w:val="doNotCompress"/>
  <w:hdrShapeDefaults>
    <o:shapedefaults v:ext="edit" spidmax="51201"/>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AC"/>
    <w:rsid w:val="00003174"/>
    <w:rsid w:val="00003525"/>
    <w:rsid w:val="000065DC"/>
    <w:rsid w:val="0001296E"/>
    <w:rsid w:val="000140CC"/>
    <w:rsid w:val="000141F2"/>
    <w:rsid w:val="00014C12"/>
    <w:rsid w:val="00014C2F"/>
    <w:rsid w:val="000175A9"/>
    <w:rsid w:val="0002328F"/>
    <w:rsid w:val="00025CC1"/>
    <w:rsid w:val="00030CCD"/>
    <w:rsid w:val="00033035"/>
    <w:rsid w:val="00036306"/>
    <w:rsid w:val="000372CB"/>
    <w:rsid w:val="0004057E"/>
    <w:rsid w:val="00050004"/>
    <w:rsid w:val="000525A4"/>
    <w:rsid w:val="00061676"/>
    <w:rsid w:val="00063493"/>
    <w:rsid w:val="00063972"/>
    <w:rsid w:val="00063F30"/>
    <w:rsid w:val="00065170"/>
    <w:rsid w:val="000652A3"/>
    <w:rsid w:val="00065935"/>
    <w:rsid w:val="00067F9C"/>
    <w:rsid w:val="0007016D"/>
    <w:rsid w:val="000708C9"/>
    <w:rsid w:val="0007291E"/>
    <w:rsid w:val="00075746"/>
    <w:rsid w:val="0008177A"/>
    <w:rsid w:val="00083A29"/>
    <w:rsid w:val="0009732C"/>
    <w:rsid w:val="000A190E"/>
    <w:rsid w:val="000A4E2B"/>
    <w:rsid w:val="000A5536"/>
    <w:rsid w:val="000B0D25"/>
    <w:rsid w:val="000B1538"/>
    <w:rsid w:val="000B397F"/>
    <w:rsid w:val="000B48D3"/>
    <w:rsid w:val="000B630F"/>
    <w:rsid w:val="000B6341"/>
    <w:rsid w:val="000C568B"/>
    <w:rsid w:val="000C7FC6"/>
    <w:rsid w:val="000D636B"/>
    <w:rsid w:val="000D6C2D"/>
    <w:rsid w:val="000D7A22"/>
    <w:rsid w:val="000E0D6D"/>
    <w:rsid w:val="000E1F63"/>
    <w:rsid w:val="000E30DB"/>
    <w:rsid w:val="000E31A0"/>
    <w:rsid w:val="000F2D2C"/>
    <w:rsid w:val="000F416E"/>
    <w:rsid w:val="000F5FE1"/>
    <w:rsid w:val="0010075E"/>
    <w:rsid w:val="00105A58"/>
    <w:rsid w:val="0010691A"/>
    <w:rsid w:val="00110630"/>
    <w:rsid w:val="00111381"/>
    <w:rsid w:val="0011373F"/>
    <w:rsid w:val="00116B12"/>
    <w:rsid w:val="00120B73"/>
    <w:rsid w:val="00121C94"/>
    <w:rsid w:val="00131F40"/>
    <w:rsid w:val="001360FE"/>
    <w:rsid w:val="00144447"/>
    <w:rsid w:val="001531E2"/>
    <w:rsid w:val="00156A09"/>
    <w:rsid w:val="001571C2"/>
    <w:rsid w:val="001605D6"/>
    <w:rsid w:val="001621B6"/>
    <w:rsid w:val="00163940"/>
    <w:rsid w:val="00164EEB"/>
    <w:rsid w:val="00167577"/>
    <w:rsid w:val="00170DF9"/>
    <w:rsid w:val="001710FC"/>
    <w:rsid w:val="001778D8"/>
    <w:rsid w:val="00180D8B"/>
    <w:rsid w:val="00180DA3"/>
    <w:rsid w:val="001877A7"/>
    <w:rsid w:val="00197644"/>
    <w:rsid w:val="001A6F96"/>
    <w:rsid w:val="001B07EF"/>
    <w:rsid w:val="001B2639"/>
    <w:rsid w:val="001B308C"/>
    <w:rsid w:val="001B34D8"/>
    <w:rsid w:val="001B6494"/>
    <w:rsid w:val="001B6FFF"/>
    <w:rsid w:val="001C6107"/>
    <w:rsid w:val="001D3D6E"/>
    <w:rsid w:val="001D7382"/>
    <w:rsid w:val="001D77FE"/>
    <w:rsid w:val="001E1CD7"/>
    <w:rsid w:val="001E60C7"/>
    <w:rsid w:val="001F04E2"/>
    <w:rsid w:val="001F40C9"/>
    <w:rsid w:val="001F5436"/>
    <w:rsid w:val="001F6273"/>
    <w:rsid w:val="001F7F28"/>
    <w:rsid w:val="00204977"/>
    <w:rsid w:val="00214ECD"/>
    <w:rsid w:val="00221E4F"/>
    <w:rsid w:val="00222DA6"/>
    <w:rsid w:val="002271D9"/>
    <w:rsid w:val="002379DB"/>
    <w:rsid w:val="00237A48"/>
    <w:rsid w:val="002415C7"/>
    <w:rsid w:val="0024362B"/>
    <w:rsid w:val="00246321"/>
    <w:rsid w:val="00246552"/>
    <w:rsid w:val="002538DD"/>
    <w:rsid w:val="00255DDF"/>
    <w:rsid w:val="002570C2"/>
    <w:rsid w:val="002575B1"/>
    <w:rsid w:val="00257A8E"/>
    <w:rsid w:val="00261F9D"/>
    <w:rsid w:val="00262242"/>
    <w:rsid w:val="00262B1B"/>
    <w:rsid w:val="002636DE"/>
    <w:rsid w:val="00265D33"/>
    <w:rsid w:val="0026753F"/>
    <w:rsid w:val="002815FF"/>
    <w:rsid w:val="002821D6"/>
    <w:rsid w:val="00290A2A"/>
    <w:rsid w:val="00295ABE"/>
    <w:rsid w:val="00295C45"/>
    <w:rsid w:val="00297E28"/>
    <w:rsid w:val="002A3C8E"/>
    <w:rsid w:val="002A442F"/>
    <w:rsid w:val="002B0EE9"/>
    <w:rsid w:val="002B1B9D"/>
    <w:rsid w:val="002B6F7D"/>
    <w:rsid w:val="002B7F62"/>
    <w:rsid w:val="002C2FBA"/>
    <w:rsid w:val="002C56FC"/>
    <w:rsid w:val="002C71B3"/>
    <w:rsid w:val="002D0A28"/>
    <w:rsid w:val="002D5643"/>
    <w:rsid w:val="002D7046"/>
    <w:rsid w:val="002D7794"/>
    <w:rsid w:val="002E1807"/>
    <w:rsid w:val="002E19D3"/>
    <w:rsid w:val="002F1E39"/>
    <w:rsid w:val="002F2791"/>
    <w:rsid w:val="002F6019"/>
    <w:rsid w:val="002F76DC"/>
    <w:rsid w:val="0030003C"/>
    <w:rsid w:val="00300860"/>
    <w:rsid w:val="00300910"/>
    <w:rsid w:val="00302868"/>
    <w:rsid w:val="00302F83"/>
    <w:rsid w:val="00304216"/>
    <w:rsid w:val="003122C1"/>
    <w:rsid w:val="003143BF"/>
    <w:rsid w:val="00316B1C"/>
    <w:rsid w:val="00317857"/>
    <w:rsid w:val="003206CC"/>
    <w:rsid w:val="00325163"/>
    <w:rsid w:val="0032678C"/>
    <w:rsid w:val="00326B3F"/>
    <w:rsid w:val="00335694"/>
    <w:rsid w:val="00336571"/>
    <w:rsid w:val="00345EE3"/>
    <w:rsid w:val="0035109F"/>
    <w:rsid w:val="00352D6F"/>
    <w:rsid w:val="0036087B"/>
    <w:rsid w:val="00361E33"/>
    <w:rsid w:val="00364D5C"/>
    <w:rsid w:val="0037196A"/>
    <w:rsid w:val="0037279A"/>
    <w:rsid w:val="00374924"/>
    <w:rsid w:val="00382613"/>
    <w:rsid w:val="003832C9"/>
    <w:rsid w:val="003839DB"/>
    <w:rsid w:val="00384867"/>
    <w:rsid w:val="003848C9"/>
    <w:rsid w:val="00384AFF"/>
    <w:rsid w:val="003855A7"/>
    <w:rsid w:val="00390291"/>
    <w:rsid w:val="0039085E"/>
    <w:rsid w:val="0039182D"/>
    <w:rsid w:val="003948C2"/>
    <w:rsid w:val="003A0435"/>
    <w:rsid w:val="003A46D5"/>
    <w:rsid w:val="003A5498"/>
    <w:rsid w:val="003A6DA6"/>
    <w:rsid w:val="003A7E07"/>
    <w:rsid w:val="003B3762"/>
    <w:rsid w:val="003B59A9"/>
    <w:rsid w:val="003C13FD"/>
    <w:rsid w:val="003C150A"/>
    <w:rsid w:val="003C2114"/>
    <w:rsid w:val="003C24E9"/>
    <w:rsid w:val="003C51A3"/>
    <w:rsid w:val="003C716F"/>
    <w:rsid w:val="003C71B5"/>
    <w:rsid w:val="003D1522"/>
    <w:rsid w:val="003D2E5C"/>
    <w:rsid w:val="003D7040"/>
    <w:rsid w:val="003E0DC3"/>
    <w:rsid w:val="003E10BA"/>
    <w:rsid w:val="003E266B"/>
    <w:rsid w:val="003E29E8"/>
    <w:rsid w:val="003E3189"/>
    <w:rsid w:val="003E3BAD"/>
    <w:rsid w:val="003E4EFC"/>
    <w:rsid w:val="003E5062"/>
    <w:rsid w:val="003E7067"/>
    <w:rsid w:val="003E730D"/>
    <w:rsid w:val="003E7557"/>
    <w:rsid w:val="003F3F4D"/>
    <w:rsid w:val="003F501E"/>
    <w:rsid w:val="003F78D8"/>
    <w:rsid w:val="00402384"/>
    <w:rsid w:val="00410AB1"/>
    <w:rsid w:val="004110DE"/>
    <w:rsid w:val="00417509"/>
    <w:rsid w:val="004227A9"/>
    <w:rsid w:val="0042324D"/>
    <w:rsid w:val="00423992"/>
    <w:rsid w:val="004250B8"/>
    <w:rsid w:val="00425EBF"/>
    <w:rsid w:val="00434052"/>
    <w:rsid w:val="004360DB"/>
    <w:rsid w:val="00437E6B"/>
    <w:rsid w:val="004531D1"/>
    <w:rsid w:val="00453380"/>
    <w:rsid w:val="00453988"/>
    <w:rsid w:val="00455C3E"/>
    <w:rsid w:val="00457A61"/>
    <w:rsid w:val="00464DA2"/>
    <w:rsid w:val="00465DA4"/>
    <w:rsid w:val="00470FE6"/>
    <w:rsid w:val="004752AC"/>
    <w:rsid w:val="00480CE9"/>
    <w:rsid w:val="0048216F"/>
    <w:rsid w:val="00483455"/>
    <w:rsid w:val="004835AA"/>
    <w:rsid w:val="004840C3"/>
    <w:rsid w:val="00487156"/>
    <w:rsid w:val="00487A6F"/>
    <w:rsid w:val="00493B61"/>
    <w:rsid w:val="00494D6D"/>
    <w:rsid w:val="0049569A"/>
    <w:rsid w:val="004A1852"/>
    <w:rsid w:val="004A3738"/>
    <w:rsid w:val="004A65BC"/>
    <w:rsid w:val="004B050E"/>
    <w:rsid w:val="004B18A2"/>
    <w:rsid w:val="004C006E"/>
    <w:rsid w:val="004C0E7C"/>
    <w:rsid w:val="004C0FC9"/>
    <w:rsid w:val="004C2D1A"/>
    <w:rsid w:val="004D3684"/>
    <w:rsid w:val="004D551C"/>
    <w:rsid w:val="004E0D88"/>
    <w:rsid w:val="004E1236"/>
    <w:rsid w:val="004E574F"/>
    <w:rsid w:val="004F5E6E"/>
    <w:rsid w:val="00503C37"/>
    <w:rsid w:val="00507932"/>
    <w:rsid w:val="00507B9B"/>
    <w:rsid w:val="00517017"/>
    <w:rsid w:val="00517942"/>
    <w:rsid w:val="005301C8"/>
    <w:rsid w:val="00530BB1"/>
    <w:rsid w:val="005310BC"/>
    <w:rsid w:val="00531A78"/>
    <w:rsid w:val="005327D4"/>
    <w:rsid w:val="00535ADE"/>
    <w:rsid w:val="005373F1"/>
    <w:rsid w:val="00552842"/>
    <w:rsid w:val="005530B4"/>
    <w:rsid w:val="00560F66"/>
    <w:rsid w:val="00562071"/>
    <w:rsid w:val="00563E23"/>
    <w:rsid w:val="005646B8"/>
    <w:rsid w:val="0056747D"/>
    <w:rsid w:val="00574656"/>
    <w:rsid w:val="005752CF"/>
    <w:rsid w:val="005765FF"/>
    <w:rsid w:val="0057741C"/>
    <w:rsid w:val="00577956"/>
    <w:rsid w:val="00580F28"/>
    <w:rsid w:val="0058349C"/>
    <w:rsid w:val="005853A8"/>
    <w:rsid w:val="005857C8"/>
    <w:rsid w:val="0059076B"/>
    <w:rsid w:val="00590C80"/>
    <w:rsid w:val="0059326B"/>
    <w:rsid w:val="005963C1"/>
    <w:rsid w:val="005A685D"/>
    <w:rsid w:val="005A758C"/>
    <w:rsid w:val="005B0BB3"/>
    <w:rsid w:val="005B0C52"/>
    <w:rsid w:val="005B62BD"/>
    <w:rsid w:val="005C1EED"/>
    <w:rsid w:val="005C50CE"/>
    <w:rsid w:val="005C6CD3"/>
    <w:rsid w:val="005D1108"/>
    <w:rsid w:val="005D41A3"/>
    <w:rsid w:val="005D53F4"/>
    <w:rsid w:val="005D6DD9"/>
    <w:rsid w:val="005F16AD"/>
    <w:rsid w:val="005F2677"/>
    <w:rsid w:val="005F43B2"/>
    <w:rsid w:val="005F4668"/>
    <w:rsid w:val="005F4AEE"/>
    <w:rsid w:val="005F5325"/>
    <w:rsid w:val="005F5727"/>
    <w:rsid w:val="005F7B09"/>
    <w:rsid w:val="00600EF5"/>
    <w:rsid w:val="0061025E"/>
    <w:rsid w:val="00613CEF"/>
    <w:rsid w:val="006142A9"/>
    <w:rsid w:val="0061538F"/>
    <w:rsid w:val="00616E48"/>
    <w:rsid w:val="00624957"/>
    <w:rsid w:val="00624EB2"/>
    <w:rsid w:val="006257CB"/>
    <w:rsid w:val="00631716"/>
    <w:rsid w:val="0063394E"/>
    <w:rsid w:val="00634D8E"/>
    <w:rsid w:val="00634FFE"/>
    <w:rsid w:val="0063674F"/>
    <w:rsid w:val="00636E87"/>
    <w:rsid w:val="006427E3"/>
    <w:rsid w:val="00644F61"/>
    <w:rsid w:val="0065135E"/>
    <w:rsid w:val="006535D0"/>
    <w:rsid w:val="00654A8D"/>
    <w:rsid w:val="006623F9"/>
    <w:rsid w:val="00662404"/>
    <w:rsid w:val="00663014"/>
    <w:rsid w:val="00663EC5"/>
    <w:rsid w:val="00664ADF"/>
    <w:rsid w:val="00664E92"/>
    <w:rsid w:val="00666CEC"/>
    <w:rsid w:val="006674C1"/>
    <w:rsid w:val="006674C2"/>
    <w:rsid w:val="0067059A"/>
    <w:rsid w:val="00673C52"/>
    <w:rsid w:val="00674435"/>
    <w:rsid w:val="00674516"/>
    <w:rsid w:val="00680C7B"/>
    <w:rsid w:val="0068108E"/>
    <w:rsid w:val="00681A11"/>
    <w:rsid w:val="006860D8"/>
    <w:rsid w:val="006864F2"/>
    <w:rsid w:val="00693ABC"/>
    <w:rsid w:val="00693D50"/>
    <w:rsid w:val="00694CD9"/>
    <w:rsid w:val="00697D78"/>
    <w:rsid w:val="00697E3D"/>
    <w:rsid w:val="006A002C"/>
    <w:rsid w:val="006A3D36"/>
    <w:rsid w:val="006A7112"/>
    <w:rsid w:val="006B04CC"/>
    <w:rsid w:val="006B41F3"/>
    <w:rsid w:val="006B5078"/>
    <w:rsid w:val="006B706B"/>
    <w:rsid w:val="006C0875"/>
    <w:rsid w:val="006C1649"/>
    <w:rsid w:val="006C59E9"/>
    <w:rsid w:val="006C607B"/>
    <w:rsid w:val="006C6F39"/>
    <w:rsid w:val="006C70CB"/>
    <w:rsid w:val="006D5F40"/>
    <w:rsid w:val="006E4098"/>
    <w:rsid w:val="006E7AA8"/>
    <w:rsid w:val="006F4AE4"/>
    <w:rsid w:val="006F4B03"/>
    <w:rsid w:val="006F5C9A"/>
    <w:rsid w:val="00703175"/>
    <w:rsid w:val="00710298"/>
    <w:rsid w:val="00712732"/>
    <w:rsid w:val="00712768"/>
    <w:rsid w:val="007137C4"/>
    <w:rsid w:val="00716970"/>
    <w:rsid w:val="00717464"/>
    <w:rsid w:val="007260FE"/>
    <w:rsid w:val="00726F6E"/>
    <w:rsid w:val="007320AC"/>
    <w:rsid w:val="00732629"/>
    <w:rsid w:val="00736B4B"/>
    <w:rsid w:val="00741F35"/>
    <w:rsid w:val="00744C3B"/>
    <w:rsid w:val="007456B1"/>
    <w:rsid w:val="007507FA"/>
    <w:rsid w:val="0075202F"/>
    <w:rsid w:val="00753B40"/>
    <w:rsid w:val="0075414B"/>
    <w:rsid w:val="00754529"/>
    <w:rsid w:val="00755755"/>
    <w:rsid w:val="007567A9"/>
    <w:rsid w:val="00756BD6"/>
    <w:rsid w:val="00757041"/>
    <w:rsid w:val="00761767"/>
    <w:rsid w:val="00766801"/>
    <w:rsid w:val="00767D3B"/>
    <w:rsid w:val="007714C6"/>
    <w:rsid w:val="00773BAA"/>
    <w:rsid w:val="00777438"/>
    <w:rsid w:val="0078484F"/>
    <w:rsid w:val="00785325"/>
    <w:rsid w:val="00785BF7"/>
    <w:rsid w:val="00790587"/>
    <w:rsid w:val="00793AE4"/>
    <w:rsid w:val="007940E5"/>
    <w:rsid w:val="00797C31"/>
    <w:rsid w:val="007A3B61"/>
    <w:rsid w:val="007A75EF"/>
    <w:rsid w:val="007B4DE3"/>
    <w:rsid w:val="007B5553"/>
    <w:rsid w:val="007C1C70"/>
    <w:rsid w:val="007C2B95"/>
    <w:rsid w:val="007C32F3"/>
    <w:rsid w:val="007C3D19"/>
    <w:rsid w:val="007C45B2"/>
    <w:rsid w:val="007C6141"/>
    <w:rsid w:val="007C7808"/>
    <w:rsid w:val="007D13F2"/>
    <w:rsid w:val="007D3490"/>
    <w:rsid w:val="007D5E6E"/>
    <w:rsid w:val="007E02B6"/>
    <w:rsid w:val="007E043D"/>
    <w:rsid w:val="007E0796"/>
    <w:rsid w:val="007E0877"/>
    <w:rsid w:val="007E1D9B"/>
    <w:rsid w:val="007E5979"/>
    <w:rsid w:val="007F1D6B"/>
    <w:rsid w:val="007F29A0"/>
    <w:rsid w:val="007F4865"/>
    <w:rsid w:val="007F512D"/>
    <w:rsid w:val="00807B46"/>
    <w:rsid w:val="008110CB"/>
    <w:rsid w:val="0081190D"/>
    <w:rsid w:val="00812973"/>
    <w:rsid w:val="00813DED"/>
    <w:rsid w:val="00814C50"/>
    <w:rsid w:val="008152B7"/>
    <w:rsid w:val="00816E74"/>
    <w:rsid w:val="008216C6"/>
    <w:rsid w:val="00821D8C"/>
    <w:rsid w:val="008301E3"/>
    <w:rsid w:val="00832624"/>
    <w:rsid w:val="00836830"/>
    <w:rsid w:val="008408BA"/>
    <w:rsid w:val="00840A84"/>
    <w:rsid w:val="008539EC"/>
    <w:rsid w:val="00856B09"/>
    <w:rsid w:val="00857A8E"/>
    <w:rsid w:val="00860A8A"/>
    <w:rsid w:val="00863E67"/>
    <w:rsid w:val="0086403E"/>
    <w:rsid w:val="00864973"/>
    <w:rsid w:val="0087531A"/>
    <w:rsid w:val="00875C1A"/>
    <w:rsid w:val="00876559"/>
    <w:rsid w:val="00882688"/>
    <w:rsid w:val="00884688"/>
    <w:rsid w:val="00884F4B"/>
    <w:rsid w:val="00885C79"/>
    <w:rsid w:val="00890470"/>
    <w:rsid w:val="00893A0A"/>
    <w:rsid w:val="00894685"/>
    <w:rsid w:val="00894811"/>
    <w:rsid w:val="0089703F"/>
    <w:rsid w:val="008A14C6"/>
    <w:rsid w:val="008A254F"/>
    <w:rsid w:val="008A79C0"/>
    <w:rsid w:val="008B045E"/>
    <w:rsid w:val="008B0929"/>
    <w:rsid w:val="008B1F1D"/>
    <w:rsid w:val="008B2906"/>
    <w:rsid w:val="008B356A"/>
    <w:rsid w:val="008B6294"/>
    <w:rsid w:val="008C2678"/>
    <w:rsid w:val="008C4AD9"/>
    <w:rsid w:val="008C59CE"/>
    <w:rsid w:val="008C6278"/>
    <w:rsid w:val="008D2047"/>
    <w:rsid w:val="008D2502"/>
    <w:rsid w:val="008D7EBF"/>
    <w:rsid w:val="008F40E4"/>
    <w:rsid w:val="0090168B"/>
    <w:rsid w:val="00901F40"/>
    <w:rsid w:val="00903059"/>
    <w:rsid w:val="00903A38"/>
    <w:rsid w:val="00905F13"/>
    <w:rsid w:val="00906CD0"/>
    <w:rsid w:val="00911B06"/>
    <w:rsid w:val="009122A2"/>
    <w:rsid w:val="009135B2"/>
    <w:rsid w:val="0091435F"/>
    <w:rsid w:val="0091449C"/>
    <w:rsid w:val="00914529"/>
    <w:rsid w:val="0091488B"/>
    <w:rsid w:val="0091508B"/>
    <w:rsid w:val="009179AD"/>
    <w:rsid w:val="00921183"/>
    <w:rsid w:val="0092300C"/>
    <w:rsid w:val="009249C7"/>
    <w:rsid w:val="009300B2"/>
    <w:rsid w:val="009332F9"/>
    <w:rsid w:val="00935D63"/>
    <w:rsid w:val="009362E7"/>
    <w:rsid w:val="0093639D"/>
    <w:rsid w:val="009367C2"/>
    <w:rsid w:val="00940811"/>
    <w:rsid w:val="009408CC"/>
    <w:rsid w:val="00940FBE"/>
    <w:rsid w:val="00941CA0"/>
    <w:rsid w:val="00943CFD"/>
    <w:rsid w:val="00946CB4"/>
    <w:rsid w:val="00947281"/>
    <w:rsid w:val="00947D9C"/>
    <w:rsid w:val="009514BD"/>
    <w:rsid w:val="009537CD"/>
    <w:rsid w:val="009546D9"/>
    <w:rsid w:val="00954C69"/>
    <w:rsid w:val="009610AF"/>
    <w:rsid w:val="00961BB3"/>
    <w:rsid w:val="009701EA"/>
    <w:rsid w:val="00973180"/>
    <w:rsid w:val="00973CA0"/>
    <w:rsid w:val="00983158"/>
    <w:rsid w:val="00983646"/>
    <w:rsid w:val="009838F9"/>
    <w:rsid w:val="00984E35"/>
    <w:rsid w:val="00986B6B"/>
    <w:rsid w:val="00991F31"/>
    <w:rsid w:val="009944E1"/>
    <w:rsid w:val="0099718A"/>
    <w:rsid w:val="009A0E5F"/>
    <w:rsid w:val="009A22AF"/>
    <w:rsid w:val="009A3218"/>
    <w:rsid w:val="009A403B"/>
    <w:rsid w:val="009A64B5"/>
    <w:rsid w:val="009B281B"/>
    <w:rsid w:val="009B6F6D"/>
    <w:rsid w:val="009C090A"/>
    <w:rsid w:val="009C0B71"/>
    <w:rsid w:val="009C0EF5"/>
    <w:rsid w:val="009C56DF"/>
    <w:rsid w:val="009C5BA7"/>
    <w:rsid w:val="009D69A0"/>
    <w:rsid w:val="009E23D8"/>
    <w:rsid w:val="009E40A3"/>
    <w:rsid w:val="009F2557"/>
    <w:rsid w:val="009F3534"/>
    <w:rsid w:val="009F5018"/>
    <w:rsid w:val="009F6EA3"/>
    <w:rsid w:val="00A0191F"/>
    <w:rsid w:val="00A05E98"/>
    <w:rsid w:val="00A24402"/>
    <w:rsid w:val="00A253AF"/>
    <w:rsid w:val="00A27DB5"/>
    <w:rsid w:val="00A35F43"/>
    <w:rsid w:val="00A4615E"/>
    <w:rsid w:val="00A4676E"/>
    <w:rsid w:val="00A514F5"/>
    <w:rsid w:val="00A55916"/>
    <w:rsid w:val="00A6125E"/>
    <w:rsid w:val="00A63813"/>
    <w:rsid w:val="00A64D9B"/>
    <w:rsid w:val="00A66897"/>
    <w:rsid w:val="00A66ABE"/>
    <w:rsid w:val="00A723F1"/>
    <w:rsid w:val="00A75C4A"/>
    <w:rsid w:val="00A80CF2"/>
    <w:rsid w:val="00A81E11"/>
    <w:rsid w:val="00A913BF"/>
    <w:rsid w:val="00A94AD0"/>
    <w:rsid w:val="00A94FCD"/>
    <w:rsid w:val="00A96899"/>
    <w:rsid w:val="00AA0815"/>
    <w:rsid w:val="00AA08BC"/>
    <w:rsid w:val="00AA3D3B"/>
    <w:rsid w:val="00AA5EB9"/>
    <w:rsid w:val="00AA7265"/>
    <w:rsid w:val="00AB4D54"/>
    <w:rsid w:val="00AC098E"/>
    <w:rsid w:val="00AC1DF7"/>
    <w:rsid w:val="00AC41BB"/>
    <w:rsid w:val="00AC68F2"/>
    <w:rsid w:val="00AD0A12"/>
    <w:rsid w:val="00AD3FC3"/>
    <w:rsid w:val="00AD4278"/>
    <w:rsid w:val="00AD49AE"/>
    <w:rsid w:val="00AE041C"/>
    <w:rsid w:val="00AE11EA"/>
    <w:rsid w:val="00AE5FB5"/>
    <w:rsid w:val="00AF1458"/>
    <w:rsid w:val="00AF4454"/>
    <w:rsid w:val="00AF48E6"/>
    <w:rsid w:val="00B02D07"/>
    <w:rsid w:val="00B04DC6"/>
    <w:rsid w:val="00B14F7D"/>
    <w:rsid w:val="00B15EB6"/>
    <w:rsid w:val="00B23596"/>
    <w:rsid w:val="00B23F05"/>
    <w:rsid w:val="00B26302"/>
    <w:rsid w:val="00B27239"/>
    <w:rsid w:val="00B279B3"/>
    <w:rsid w:val="00B27A73"/>
    <w:rsid w:val="00B36E05"/>
    <w:rsid w:val="00B421CE"/>
    <w:rsid w:val="00B52A68"/>
    <w:rsid w:val="00B57380"/>
    <w:rsid w:val="00B57F91"/>
    <w:rsid w:val="00B608A2"/>
    <w:rsid w:val="00B70F7C"/>
    <w:rsid w:val="00B71E23"/>
    <w:rsid w:val="00B735E9"/>
    <w:rsid w:val="00B747DD"/>
    <w:rsid w:val="00B755E1"/>
    <w:rsid w:val="00B77649"/>
    <w:rsid w:val="00B81768"/>
    <w:rsid w:val="00B81C23"/>
    <w:rsid w:val="00B84FEE"/>
    <w:rsid w:val="00B9072F"/>
    <w:rsid w:val="00B918B2"/>
    <w:rsid w:val="00B932AC"/>
    <w:rsid w:val="00B93945"/>
    <w:rsid w:val="00B94ECB"/>
    <w:rsid w:val="00B97B2D"/>
    <w:rsid w:val="00BA0B98"/>
    <w:rsid w:val="00BA0DF8"/>
    <w:rsid w:val="00BA109B"/>
    <w:rsid w:val="00BA39CF"/>
    <w:rsid w:val="00BA5817"/>
    <w:rsid w:val="00BA6D3A"/>
    <w:rsid w:val="00BA787A"/>
    <w:rsid w:val="00BB2809"/>
    <w:rsid w:val="00BB2B3C"/>
    <w:rsid w:val="00BB4313"/>
    <w:rsid w:val="00BB7E7B"/>
    <w:rsid w:val="00BC15F9"/>
    <w:rsid w:val="00BC26C6"/>
    <w:rsid w:val="00BC7B48"/>
    <w:rsid w:val="00BD3C7F"/>
    <w:rsid w:val="00BD4665"/>
    <w:rsid w:val="00BD57D8"/>
    <w:rsid w:val="00BE235F"/>
    <w:rsid w:val="00BE3664"/>
    <w:rsid w:val="00BE6E1A"/>
    <w:rsid w:val="00BF2FFD"/>
    <w:rsid w:val="00BF378F"/>
    <w:rsid w:val="00C01418"/>
    <w:rsid w:val="00C057E5"/>
    <w:rsid w:val="00C11120"/>
    <w:rsid w:val="00C15B49"/>
    <w:rsid w:val="00C17A61"/>
    <w:rsid w:val="00C25038"/>
    <w:rsid w:val="00C252E9"/>
    <w:rsid w:val="00C26737"/>
    <w:rsid w:val="00C322EB"/>
    <w:rsid w:val="00C3241D"/>
    <w:rsid w:val="00C33E83"/>
    <w:rsid w:val="00C368E4"/>
    <w:rsid w:val="00C40223"/>
    <w:rsid w:val="00C42FA2"/>
    <w:rsid w:val="00C44297"/>
    <w:rsid w:val="00C4500F"/>
    <w:rsid w:val="00C45A78"/>
    <w:rsid w:val="00C46F92"/>
    <w:rsid w:val="00C50FA6"/>
    <w:rsid w:val="00C53123"/>
    <w:rsid w:val="00C536D4"/>
    <w:rsid w:val="00C538D4"/>
    <w:rsid w:val="00C54FE5"/>
    <w:rsid w:val="00C5561C"/>
    <w:rsid w:val="00C61A66"/>
    <w:rsid w:val="00C63B95"/>
    <w:rsid w:val="00C70081"/>
    <w:rsid w:val="00C700BC"/>
    <w:rsid w:val="00C75288"/>
    <w:rsid w:val="00C8296C"/>
    <w:rsid w:val="00C83472"/>
    <w:rsid w:val="00C83622"/>
    <w:rsid w:val="00C83EAE"/>
    <w:rsid w:val="00C862CE"/>
    <w:rsid w:val="00C92FF5"/>
    <w:rsid w:val="00C93E82"/>
    <w:rsid w:val="00C94BC9"/>
    <w:rsid w:val="00C9574E"/>
    <w:rsid w:val="00C977D9"/>
    <w:rsid w:val="00CA03D9"/>
    <w:rsid w:val="00CA04F2"/>
    <w:rsid w:val="00CA0AE5"/>
    <w:rsid w:val="00CA0CA3"/>
    <w:rsid w:val="00CA1509"/>
    <w:rsid w:val="00CA1C08"/>
    <w:rsid w:val="00CA60A1"/>
    <w:rsid w:val="00CA64A1"/>
    <w:rsid w:val="00CA6680"/>
    <w:rsid w:val="00CB1273"/>
    <w:rsid w:val="00CB7BC9"/>
    <w:rsid w:val="00CC191B"/>
    <w:rsid w:val="00CC5B6E"/>
    <w:rsid w:val="00CC5F8A"/>
    <w:rsid w:val="00CD2BFE"/>
    <w:rsid w:val="00CD4CDE"/>
    <w:rsid w:val="00CD7B44"/>
    <w:rsid w:val="00CE09B0"/>
    <w:rsid w:val="00CE554F"/>
    <w:rsid w:val="00CE61DB"/>
    <w:rsid w:val="00CF2FD0"/>
    <w:rsid w:val="00CF4AB6"/>
    <w:rsid w:val="00CF7256"/>
    <w:rsid w:val="00CF7EC2"/>
    <w:rsid w:val="00D020BC"/>
    <w:rsid w:val="00D02571"/>
    <w:rsid w:val="00D02D50"/>
    <w:rsid w:val="00D04290"/>
    <w:rsid w:val="00D04C43"/>
    <w:rsid w:val="00D0671C"/>
    <w:rsid w:val="00D12425"/>
    <w:rsid w:val="00D128B8"/>
    <w:rsid w:val="00D13955"/>
    <w:rsid w:val="00D1465A"/>
    <w:rsid w:val="00D14F32"/>
    <w:rsid w:val="00D26CF9"/>
    <w:rsid w:val="00D27F20"/>
    <w:rsid w:val="00D36A3F"/>
    <w:rsid w:val="00D402F6"/>
    <w:rsid w:val="00D41F05"/>
    <w:rsid w:val="00D43B1E"/>
    <w:rsid w:val="00D43EF7"/>
    <w:rsid w:val="00D458A1"/>
    <w:rsid w:val="00D51471"/>
    <w:rsid w:val="00D55A7A"/>
    <w:rsid w:val="00D577DA"/>
    <w:rsid w:val="00D57A72"/>
    <w:rsid w:val="00D6381A"/>
    <w:rsid w:val="00D812D0"/>
    <w:rsid w:val="00D84B3E"/>
    <w:rsid w:val="00D859EA"/>
    <w:rsid w:val="00D87D74"/>
    <w:rsid w:val="00D902DD"/>
    <w:rsid w:val="00D90A41"/>
    <w:rsid w:val="00D95361"/>
    <w:rsid w:val="00DB2A8C"/>
    <w:rsid w:val="00DB35F1"/>
    <w:rsid w:val="00DB531E"/>
    <w:rsid w:val="00DB7151"/>
    <w:rsid w:val="00DC02C7"/>
    <w:rsid w:val="00DC36B5"/>
    <w:rsid w:val="00DC385B"/>
    <w:rsid w:val="00DC473D"/>
    <w:rsid w:val="00DC6004"/>
    <w:rsid w:val="00DD1559"/>
    <w:rsid w:val="00DD20F9"/>
    <w:rsid w:val="00DD2501"/>
    <w:rsid w:val="00DD6E50"/>
    <w:rsid w:val="00DE2D22"/>
    <w:rsid w:val="00DE58C9"/>
    <w:rsid w:val="00DF09D3"/>
    <w:rsid w:val="00DF3F37"/>
    <w:rsid w:val="00DF6CF0"/>
    <w:rsid w:val="00E01519"/>
    <w:rsid w:val="00E04388"/>
    <w:rsid w:val="00E06AF4"/>
    <w:rsid w:val="00E06D08"/>
    <w:rsid w:val="00E10515"/>
    <w:rsid w:val="00E113C9"/>
    <w:rsid w:val="00E14945"/>
    <w:rsid w:val="00E20BA9"/>
    <w:rsid w:val="00E25D2C"/>
    <w:rsid w:val="00E321FC"/>
    <w:rsid w:val="00E34EDE"/>
    <w:rsid w:val="00E35328"/>
    <w:rsid w:val="00E45BE0"/>
    <w:rsid w:val="00E473C9"/>
    <w:rsid w:val="00E479CD"/>
    <w:rsid w:val="00E512B4"/>
    <w:rsid w:val="00E512E4"/>
    <w:rsid w:val="00E516E0"/>
    <w:rsid w:val="00E51722"/>
    <w:rsid w:val="00E55E81"/>
    <w:rsid w:val="00E5668D"/>
    <w:rsid w:val="00E60ED5"/>
    <w:rsid w:val="00E623E9"/>
    <w:rsid w:val="00E71A66"/>
    <w:rsid w:val="00E75C1F"/>
    <w:rsid w:val="00E82914"/>
    <w:rsid w:val="00E83518"/>
    <w:rsid w:val="00E84088"/>
    <w:rsid w:val="00E85ED3"/>
    <w:rsid w:val="00E874B8"/>
    <w:rsid w:val="00E91925"/>
    <w:rsid w:val="00EA153D"/>
    <w:rsid w:val="00EA2712"/>
    <w:rsid w:val="00EA2CA8"/>
    <w:rsid w:val="00EA3DB1"/>
    <w:rsid w:val="00EA6293"/>
    <w:rsid w:val="00EA67A4"/>
    <w:rsid w:val="00EB1840"/>
    <w:rsid w:val="00EB2FCB"/>
    <w:rsid w:val="00EB69DC"/>
    <w:rsid w:val="00EC0920"/>
    <w:rsid w:val="00EC53A8"/>
    <w:rsid w:val="00ED1874"/>
    <w:rsid w:val="00ED193E"/>
    <w:rsid w:val="00EE1633"/>
    <w:rsid w:val="00EE1C88"/>
    <w:rsid w:val="00EF0C22"/>
    <w:rsid w:val="00EF24B6"/>
    <w:rsid w:val="00EF4029"/>
    <w:rsid w:val="00EF4432"/>
    <w:rsid w:val="00EF5C49"/>
    <w:rsid w:val="00EF735F"/>
    <w:rsid w:val="00EF7C36"/>
    <w:rsid w:val="00F005EA"/>
    <w:rsid w:val="00F13E17"/>
    <w:rsid w:val="00F15603"/>
    <w:rsid w:val="00F15872"/>
    <w:rsid w:val="00F22EE3"/>
    <w:rsid w:val="00F2450C"/>
    <w:rsid w:val="00F3172F"/>
    <w:rsid w:val="00F318DD"/>
    <w:rsid w:val="00F34DC9"/>
    <w:rsid w:val="00F3662C"/>
    <w:rsid w:val="00F36EF7"/>
    <w:rsid w:val="00F37BBC"/>
    <w:rsid w:val="00F41B0C"/>
    <w:rsid w:val="00F44283"/>
    <w:rsid w:val="00F460AC"/>
    <w:rsid w:val="00F464A4"/>
    <w:rsid w:val="00F46956"/>
    <w:rsid w:val="00F5069B"/>
    <w:rsid w:val="00F525AA"/>
    <w:rsid w:val="00F525E5"/>
    <w:rsid w:val="00F5279D"/>
    <w:rsid w:val="00F52BA6"/>
    <w:rsid w:val="00F53BC2"/>
    <w:rsid w:val="00F53FC0"/>
    <w:rsid w:val="00F54134"/>
    <w:rsid w:val="00F64D6C"/>
    <w:rsid w:val="00F651C9"/>
    <w:rsid w:val="00F65249"/>
    <w:rsid w:val="00F65A27"/>
    <w:rsid w:val="00F65FF6"/>
    <w:rsid w:val="00F67FF6"/>
    <w:rsid w:val="00F741C6"/>
    <w:rsid w:val="00F76122"/>
    <w:rsid w:val="00F8399E"/>
    <w:rsid w:val="00F85315"/>
    <w:rsid w:val="00F90702"/>
    <w:rsid w:val="00F91121"/>
    <w:rsid w:val="00F9145D"/>
    <w:rsid w:val="00F95D1A"/>
    <w:rsid w:val="00F97550"/>
    <w:rsid w:val="00F97819"/>
    <w:rsid w:val="00FA1ED7"/>
    <w:rsid w:val="00FA3B1F"/>
    <w:rsid w:val="00FA5108"/>
    <w:rsid w:val="00FB0D0B"/>
    <w:rsid w:val="00FB40AF"/>
    <w:rsid w:val="00FB788B"/>
    <w:rsid w:val="00FC1465"/>
    <w:rsid w:val="00FC48D8"/>
    <w:rsid w:val="00FC67DA"/>
    <w:rsid w:val="00FC75EF"/>
    <w:rsid w:val="00FD13D8"/>
    <w:rsid w:val="00FD3CAF"/>
    <w:rsid w:val="00FD5329"/>
    <w:rsid w:val="00FD5D77"/>
    <w:rsid w:val="00FD5D9C"/>
    <w:rsid w:val="00FE0089"/>
    <w:rsid w:val="00FE0F02"/>
    <w:rsid w:val="00FE601B"/>
    <w:rsid w:val="00FE7632"/>
    <w:rsid w:val="00FF0606"/>
    <w:rsid w:val="00FF1D23"/>
    <w:rsid w:val="00FF2ECC"/>
    <w:rsid w:val="00FF3002"/>
    <w:rsid w:val="00FF49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1D9E8428"/>
  <w15:chartTrackingRefBased/>
  <w15:docId w15:val="{0EF3AAB2-2202-4293-AB33-648F2B06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9" w:qFormat="1"/>
    <w:lsdException w:name="heading 1" w:semiHidden="1" w:uiPriority="8" w:qFormat="1"/>
    <w:lsdException w:name="heading 2" w:semiHidden="1"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iPriority="54"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5"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qFormat/>
    <w:rsid w:val="007C7808"/>
    <w:pPr>
      <w:spacing w:before="120" w:after="120" w:line="240" w:lineRule="auto"/>
      <w:jc w:val="both"/>
    </w:pPr>
    <w:rPr>
      <w:color w:val="505050" w:themeColor="text2"/>
    </w:rPr>
  </w:style>
  <w:style w:type="paragraph" w:styleId="Titre1">
    <w:name w:val="heading 1"/>
    <w:basedOn w:val="Normal"/>
    <w:next w:val="Normal"/>
    <w:link w:val="Titre1Car"/>
    <w:uiPriority w:val="8"/>
    <w:qFormat/>
    <w:rsid w:val="002D5643"/>
    <w:pPr>
      <w:keepNext/>
      <w:pageBreakBefore/>
      <w:numPr>
        <w:numId w:val="8"/>
      </w:numPr>
      <w:pBdr>
        <w:bottom w:val="single" w:sz="8" w:space="5" w:color="5C88DA" w:themeColor="accent1"/>
      </w:pBdr>
      <w:suppressAutoHyphens/>
      <w:spacing w:before="0" w:after="500" w:line="216" w:lineRule="auto"/>
      <w:jc w:val="left"/>
      <w:outlineLvl w:val="0"/>
    </w:pPr>
    <w:rPr>
      <w:rFonts w:eastAsiaTheme="majorEastAsia" w:cstheme="majorBidi"/>
      <w:b/>
      <w:caps/>
      <w:color w:val="5C88DA" w:themeColor="accent1"/>
      <w:sz w:val="48"/>
      <w:szCs w:val="32"/>
    </w:rPr>
  </w:style>
  <w:style w:type="paragraph" w:styleId="Titre2">
    <w:name w:val="heading 2"/>
    <w:basedOn w:val="Normal"/>
    <w:next w:val="Normal"/>
    <w:link w:val="Titre2Car"/>
    <w:uiPriority w:val="9"/>
    <w:qFormat/>
    <w:rsid w:val="00697D78"/>
    <w:pPr>
      <w:keepNext/>
      <w:numPr>
        <w:ilvl w:val="1"/>
        <w:numId w:val="8"/>
      </w:numPr>
      <w:suppressAutoHyphens/>
      <w:spacing w:before="500" w:after="300" w:line="216" w:lineRule="auto"/>
      <w:jc w:val="left"/>
      <w:outlineLvl w:val="1"/>
    </w:pPr>
    <w:rPr>
      <w:rFonts w:eastAsiaTheme="majorEastAsia" w:cstheme="majorBidi"/>
      <w:color w:val="27251F" w:themeColor="text1"/>
      <w:sz w:val="42"/>
      <w:szCs w:val="26"/>
    </w:rPr>
  </w:style>
  <w:style w:type="paragraph" w:styleId="Titre3">
    <w:name w:val="heading 3"/>
    <w:basedOn w:val="Normal"/>
    <w:next w:val="Normal"/>
    <w:link w:val="Titre3Car"/>
    <w:uiPriority w:val="9"/>
    <w:qFormat/>
    <w:rsid w:val="00CA6680"/>
    <w:pPr>
      <w:keepNext/>
      <w:numPr>
        <w:ilvl w:val="2"/>
        <w:numId w:val="8"/>
      </w:numPr>
      <w:suppressAutoHyphens/>
      <w:spacing w:before="400" w:after="200" w:line="216" w:lineRule="auto"/>
      <w:jc w:val="left"/>
      <w:outlineLvl w:val="2"/>
    </w:pPr>
    <w:rPr>
      <w:rFonts w:asciiTheme="majorHAnsi" w:eastAsiaTheme="majorEastAsia" w:hAnsiTheme="majorHAnsi" w:cstheme="majorBidi"/>
      <w:color w:val="27251F" w:themeColor="text1"/>
      <w:sz w:val="36"/>
      <w:szCs w:val="24"/>
    </w:rPr>
  </w:style>
  <w:style w:type="paragraph" w:styleId="Titre4">
    <w:name w:val="heading 4"/>
    <w:basedOn w:val="Normal"/>
    <w:next w:val="Normal"/>
    <w:link w:val="Titre4Car"/>
    <w:uiPriority w:val="9"/>
    <w:qFormat/>
    <w:rsid w:val="00CA6680"/>
    <w:pPr>
      <w:keepNext/>
      <w:numPr>
        <w:ilvl w:val="3"/>
        <w:numId w:val="8"/>
      </w:numPr>
      <w:suppressAutoHyphens/>
      <w:spacing w:before="300" w:after="160" w:line="216" w:lineRule="auto"/>
      <w:jc w:val="left"/>
      <w:outlineLvl w:val="3"/>
    </w:pPr>
    <w:rPr>
      <w:rFonts w:asciiTheme="majorHAnsi" w:eastAsiaTheme="majorEastAsia" w:hAnsiTheme="majorHAnsi" w:cstheme="majorBidi"/>
      <w:iCs/>
      <w:sz w:val="30"/>
    </w:rPr>
  </w:style>
  <w:style w:type="paragraph" w:styleId="Titre5">
    <w:name w:val="heading 5"/>
    <w:basedOn w:val="Normal"/>
    <w:next w:val="Normal"/>
    <w:link w:val="Titre5Car"/>
    <w:uiPriority w:val="9"/>
    <w:qFormat/>
    <w:rsid w:val="00CA6680"/>
    <w:pPr>
      <w:keepNext/>
      <w:numPr>
        <w:ilvl w:val="4"/>
        <w:numId w:val="8"/>
      </w:numPr>
      <w:suppressAutoHyphens/>
      <w:spacing w:before="240" w:line="216" w:lineRule="auto"/>
      <w:jc w:val="left"/>
      <w:outlineLvl w:val="4"/>
    </w:pPr>
    <w:rPr>
      <w:rFonts w:asciiTheme="majorHAnsi" w:eastAsiaTheme="majorEastAsia" w:hAnsiTheme="majorHAnsi" w:cstheme="majorBidi"/>
      <w:i/>
      <w:sz w:val="24"/>
    </w:rPr>
  </w:style>
  <w:style w:type="paragraph" w:styleId="Titre6">
    <w:name w:val="heading 6"/>
    <w:basedOn w:val="Normal"/>
    <w:next w:val="Normal"/>
    <w:link w:val="Titre6Car"/>
    <w:uiPriority w:val="9"/>
    <w:semiHidden/>
    <w:qFormat/>
    <w:rsid w:val="00CA6680"/>
    <w:pPr>
      <w:keepNext/>
      <w:numPr>
        <w:ilvl w:val="5"/>
        <w:numId w:val="8"/>
      </w:numPr>
      <w:suppressAutoHyphens/>
      <w:spacing w:before="240"/>
      <w:jc w:val="left"/>
      <w:outlineLvl w:val="5"/>
    </w:pPr>
    <w:rPr>
      <w:rFonts w:asciiTheme="majorHAnsi" w:eastAsiaTheme="majorEastAsia" w:hAnsiTheme="majorHAnsi" w:cstheme="majorBidi"/>
      <w:i/>
      <w:sz w:val="20"/>
    </w:rPr>
  </w:style>
  <w:style w:type="paragraph" w:styleId="Titre7">
    <w:name w:val="heading 7"/>
    <w:basedOn w:val="Normal"/>
    <w:next w:val="Normal"/>
    <w:link w:val="Titre7Car"/>
    <w:uiPriority w:val="9"/>
    <w:semiHidden/>
    <w:qFormat/>
    <w:rsid w:val="00CA04F2"/>
    <w:pPr>
      <w:keepNext/>
      <w:numPr>
        <w:ilvl w:val="6"/>
        <w:numId w:val="8"/>
      </w:numPr>
      <w:suppressAutoHyphens/>
      <w:spacing w:before="180"/>
      <w:jc w:val="left"/>
      <w:outlineLvl w:val="6"/>
    </w:pPr>
    <w:rPr>
      <w:rFonts w:asciiTheme="majorHAnsi" w:eastAsiaTheme="majorEastAsia" w:hAnsiTheme="majorHAnsi" w:cstheme="majorBidi"/>
      <w:iCs/>
      <w:color w:val="1B365D" w:themeColor="accent3"/>
      <w:sz w:val="18"/>
    </w:rPr>
  </w:style>
  <w:style w:type="paragraph" w:styleId="Titre8">
    <w:name w:val="heading 8"/>
    <w:basedOn w:val="Normal"/>
    <w:next w:val="Normal"/>
    <w:link w:val="Titre8Car"/>
    <w:uiPriority w:val="9"/>
    <w:semiHidden/>
    <w:qFormat/>
    <w:rsid w:val="00CA04F2"/>
    <w:pPr>
      <w:keepNext/>
      <w:numPr>
        <w:ilvl w:val="7"/>
        <w:numId w:val="8"/>
      </w:numPr>
      <w:suppressAutoHyphens/>
      <w:spacing w:before="180"/>
      <w:jc w:val="left"/>
      <w:outlineLvl w:val="7"/>
    </w:pPr>
    <w:rPr>
      <w:rFonts w:asciiTheme="majorHAnsi" w:eastAsiaTheme="majorEastAsia" w:hAnsiTheme="majorHAnsi" w:cstheme="majorBidi"/>
      <w:color w:val="1B365D" w:themeColor="accent3"/>
      <w:sz w:val="18"/>
      <w:szCs w:val="21"/>
    </w:rPr>
  </w:style>
  <w:style w:type="paragraph" w:styleId="Titre9">
    <w:name w:val="heading 9"/>
    <w:basedOn w:val="Normal"/>
    <w:next w:val="Normal"/>
    <w:link w:val="Titre9Car"/>
    <w:uiPriority w:val="9"/>
    <w:semiHidden/>
    <w:qFormat/>
    <w:rsid w:val="00CA04F2"/>
    <w:pPr>
      <w:keepNext/>
      <w:numPr>
        <w:ilvl w:val="8"/>
        <w:numId w:val="8"/>
      </w:numPr>
      <w:suppressAutoHyphens/>
      <w:spacing w:before="180"/>
      <w:jc w:val="left"/>
      <w:outlineLvl w:val="8"/>
    </w:pPr>
    <w:rPr>
      <w:rFonts w:asciiTheme="majorHAnsi" w:eastAsiaTheme="majorEastAsia" w:hAnsiTheme="majorHAnsi" w:cstheme="majorBidi"/>
      <w:iCs/>
      <w:color w:val="1B365D"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E34EDE"/>
    <w:pPr>
      <w:keepNext/>
      <w:tabs>
        <w:tab w:val="left" w:pos="0"/>
        <w:tab w:val="right" w:pos="8635"/>
      </w:tabs>
      <w:suppressAutoHyphens/>
      <w:spacing w:before="300" w:after="0"/>
      <w:ind w:right="454" w:hanging="284"/>
      <w:jc w:val="left"/>
    </w:pPr>
    <w:rPr>
      <w:b/>
      <w:caps/>
      <w:color w:val="5C88DA" w:themeColor="accent1"/>
    </w:rPr>
  </w:style>
  <w:style w:type="paragraph" w:styleId="TM2">
    <w:name w:val="toc 2"/>
    <w:basedOn w:val="Normal"/>
    <w:next w:val="Normal"/>
    <w:uiPriority w:val="39"/>
    <w:semiHidden/>
    <w:unhideWhenUsed/>
    <w:rsid w:val="009A22AF"/>
    <w:pPr>
      <w:tabs>
        <w:tab w:val="right" w:pos="8634"/>
      </w:tabs>
      <w:suppressAutoHyphens/>
      <w:spacing w:before="100" w:after="0"/>
      <w:ind w:right="454"/>
      <w:jc w:val="left"/>
    </w:pPr>
    <w:rPr>
      <w:rFonts w:asciiTheme="majorHAnsi" w:hAnsiTheme="majorHAnsi"/>
      <w:b/>
    </w:rPr>
  </w:style>
  <w:style w:type="paragraph" w:styleId="TM3">
    <w:name w:val="toc 3"/>
    <w:basedOn w:val="Normal"/>
    <w:next w:val="Normal"/>
    <w:uiPriority w:val="39"/>
    <w:semiHidden/>
    <w:unhideWhenUsed/>
    <w:rsid w:val="009A22AF"/>
    <w:pPr>
      <w:tabs>
        <w:tab w:val="right" w:pos="8635"/>
      </w:tabs>
      <w:suppressAutoHyphens/>
      <w:spacing w:before="50" w:after="0"/>
      <w:ind w:right="454"/>
      <w:jc w:val="left"/>
    </w:pPr>
    <w:rPr>
      <w:rFonts w:asciiTheme="majorHAnsi" w:hAnsiTheme="majorHAnsi"/>
      <w:sz w:val="21"/>
    </w:rPr>
  </w:style>
  <w:style w:type="paragraph" w:styleId="TM4">
    <w:name w:val="toc 4"/>
    <w:basedOn w:val="Normal"/>
    <w:next w:val="Normal"/>
    <w:uiPriority w:val="39"/>
    <w:semiHidden/>
    <w:unhideWhenUsed/>
    <w:rsid w:val="009A22AF"/>
    <w:pPr>
      <w:tabs>
        <w:tab w:val="right" w:pos="8635"/>
      </w:tabs>
      <w:suppressAutoHyphens/>
      <w:spacing w:before="25" w:after="0"/>
      <w:ind w:right="454"/>
      <w:jc w:val="left"/>
    </w:pPr>
    <w:rPr>
      <w:rFonts w:asciiTheme="majorHAnsi" w:hAnsiTheme="majorHAnsi"/>
      <w:sz w:val="19"/>
    </w:rPr>
  </w:style>
  <w:style w:type="paragraph" w:styleId="TM5">
    <w:name w:val="toc 5"/>
    <w:basedOn w:val="Normal"/>
    <w:next w:val="Normal"/>
    <w:uiPriority w:val="39"/>
    <w:semiHidden/>
    <w:unhideWhenUsed/>
    <w:rsid w:val="009A22AF"/>
    <w:pPr>
      <w:tabs>
        <w:tab w:val="right" w:pos="8635"/>
      </w:tabs>
      <w:suppressAutoHyphens/>
      <w:spacing w:before="20" w:after="0"/>
      <w:ind w:right="454"/>
      <w:jc w:val="left"/>
    </w:pPr>
    <w:rPr>
      <w:rFonts w:asciiTheme="majorHAnsi" w:hAnsiTheme="majorHAnsi"/>
      <w:i/>
      <w:sz w:val="17"/>
    </w:rPr>
  </w:style>
  <w:style w:type="paragraph" w:styleId="TM6">
    <w:name w:val="toc 6"/>
    <w:basedOn w:val="Normal"/>
    <w:next w:val="Normal"/>
    <w:uiPriority w:val="39"/>
    <w:semiHidden/>
    <w:unhideWhenUsed/>
    <w:rsid w:val="00C01418"/>
    <w:pPr>
      <w:tabs>
        <w:tab w:val="right" w:pos="6793"/>
      </w:tabs>
      <w:suppressAutoHyphens/>
      <w:spacing w:before="15" w:after="0"/>
      <w:ind w:right="567"/>
      <w:jc w:val="left"/>
    </w:pPr>
    <w:rPr>
      <w:rFonts w:asciiTheme="majorHAnsi" w:hAnsiTheme="majorHAnsi"/>
      <w:i/>
      <w:sz w:val="16"/>
    </w:rPr>
  </w:style>
  <w:style w:type="paragraph" w:styleId="TM7">
    <w:name w:val="toc 7"/>
    <w:basedOn w:val="Normal"/>
    <w:next w:val="Normal"/>
    <w:uiPriority w:val="39"/>
    <w:semiHidden/>
    <w:unhideWhenUsed/>
    <w:rsid w:val="00C01418"/>
    <w:pPr>
      <w:tabs>
        <w:tab w:val="right" w:leader="dot" w:pos="9061"/>
      </w:tabs>
      <w:suppressAutoHyphens/>
      <w:spacing w:before="10" w:after="0"/>
      <w:ind w:right="567"/>
      <w:jc w:val="left"/>
    </w:pPr>
    <w:rPr>
      <w:rFonts w:asciiTheme="majorHAnsi" w:hAnsiTheme="majorHAnsi"/>
      <w:sz w:val="16"/>
    </w:rPr>
  </w:style>
  <w:style w:type="paragraph" w:styleId="TM8">
    <w:name w:val="toc 8"/>
    <w:basedOn w:val="Normal"/>
    <w:next w:val="Normal"/>
    <w:uiPriority w:val="39"/>
    <w:semiHidden/>
    <w:unhideWhenUsed/>
    <w:rsid w:val="00C01418"/>
    <w:pPr>
      <w:tabs>
        <w:tab w:val="right" w:leader="dot" w:pos="9061"/>
      </w:tabs>
      <w:suppressAutoHyphens/>
      <w:spacing w:before="5" w:after="0"/>
      <w:ind w:right="567"/>
      <w:jc w:val="left"/>
    </w:pPr>
    <w:rPr>
      <w:rFonts w:asciiTheme="majorHAnsi" w:hAnsiTheme="majorHAnsi"/>
      <w:sz w:val="15"/>
    </w:rPr>
  </w:style>
  <w:style w:type="paragraph" w:styleId="TM9">
    <w:name w:val="toc 9"/>
    <w:basedOn w:val="Normal"/>
    <w:next w:val="Normal"/>
    <w:uiPriority w:val="39"/>
    <w:semiHidden/>
    <w:unhideWhenUsed/>
    <w:rsid w:val="00C01418"/>
    <w:pPr>
      <w:tabs>
        <w:tab w:val="right" w:leader="dot" w:pos="9061"/>
      </w:tabs>
      <w:suppressAutoHyphens/>
      <w:spacing w:before="0" w:after="0"/>
      <w:ind w:right="567"/>
      <w:jc w:val="left"/>
    </w:pPr>
    <w:rPr>
      <w:rFonts w:asciiTheme="majorHAnsi" w:hAnsiTheme="majorHAnsi"/>
      <w:sz w:val="14"/>
    </w:rPr>
  </w:style>
  <w:style w:type="character" w:styleId="Lienhypertexte">
    <w:name w:val="Hyperlink"/>
    <w:basedOn w:val="Policepardfaut"/>
    <w:uiPriority w:val="99"/>
    <w:unhideWhenUsed/>
    <w:rsid w:val="00CA04F2"/>
    <w:rPr>
      <w:color w:val="27251F" w:themeColor="hyperlink"/>
      <w:u w:val="single"/>
    </w:rPr>
  </w:style>
  <w:style w:type="character" w:styleId="Lienhypertextesuivivisit">
    <w:name w:val="FollowedHyperlink"/>
    <w:basedOn w:val="Policepardfaut"/>
    <w:uiPriority w:val="99"/>
    <w:semiHidden/>
    <w:unhideWhenUsed/>
    <w:rsid w:val="00CA04F2"/>
    <w:rPr>
      <w:color w:val="27251F" w:themeColor="followedHyperlink"/>
      <w:u w:val="single"/>
    </w:rPr>
  </w:style>
  <w:style w:type="character" w:styleId="Emphaseple">
    <w:name w:val="Subtle Emphasis"/>
    <w:basedOn w:val="Policepardfaut"/>
    <w:uiPriority w:val="19"/>
    <w:semiHidden/>
    <w:rsid w:val="00CA04F2"/>
    <w:rPr>
      <w:i/>
      <w:iCs/>
      <w:color w:val="645F50" w:themeColor="text1" w:themeTint="BF"/>
    </w:rPr>
  </w:style>
  <w:style w:type="paragraph" w:styleId="Citationintense">
    <w:name w:val="Intense Quote"/>
    <w:basedOn w:val="Normal"/>
    <w:next w:val="TM1"/>
    <w:link w:val="CitationintenseCar"/>
    <w:uiPriority w:val="30"/>
    <w:semiHidden/>
    <w:qFormat/>
    <w:rsid w:val="00CA04F2"/>
    <w:pPr>
      <w:pBdr>
        <w:top w:val="single" w:sz="4" w:space="10" w:color="5C88DA" w:themeColor="accent1"/>
        <w:bottom w:val="single" w:sz="4" w:space="10" w:color="5C88DA" w:themeColor="accent1"/>
      </w:pBdr>
      <w:spacing w:before="360" w:after="360"/>
      <w:ind w:left="864" w:right="864"/>
      <w:jc w:val="center"/>
    </w:pPr>
    <w:rPr>
      <w:i/>
      <w:iCs/>
      <w:color w:val="5C88DA" w:themeColor="accent1"/>
    </w:rPr>
  </w:style>
  <w:style w:type="character" w:customStyle="1" w:styleId="CitationintenseCar">
    <w:name w:val="Citation intense Car"/>
    <w:basedOn w:val="Policepardfaut"/>
    <w:link w:val="Citationintense"/>
    <w:uiPriority w:val="30"/>
    <w:semiHidden/>
    <w:rsid w:val="00CA04F2"/>
    <w:rPr>
      <w:i/>
      <w:iCs/>
      <w:color w:val="5C88DA" w:themeColor="accent1"/>
    </w:rPr>
  </w:style>
  <w:style w:type="paragraph" w:styleId="Paragraphedeliste">
    <w:name w:val="List Paragraph"/>
    <w:basedOn w:val="Normal"/>
    <w:link w:val="ParagraphedelisteCar"/>
    <w:uiPriority w:val="34"/>
    <w:qFormat/>
    <w:rsid w:val="00CA04F2"/>
    <w:pPr>
      <w:ind w:left="720"/>
      <w:contextualSpacing/>
    </w:pPr>
  </w:style>
  <w:style w:type="character" w:styleId="Rfrenceintense">
    <w:name w:val="Intense Reference"/>
    <w:basedOn w:val="Policepardfaut"/>
    <w:uiPriority w:val="32"/>
    <w:semiHidden/>
    <w:qFormat/>
    <w:rsid w:val="00CA04F2"/>
    <w:rPr>
      <w:b/>
      <w:bCs/>
      <w:smallCaps/>
      <w:color w:val="5C88DA" w:themeColor="accent1"/>
      <w:spacing w:val="5"/>
    </w:rPr>
  </w:style>
  <w:style w:type="character" w:styleId="Titredulivre">
    <w:name w:val="Book Title"/>
    <w:basedOn w:val="Policepardfaut"/>
    <w:uiPriority w:val="33"/>
    <w:semiHidden/>
    <w:qFormat/>
    <w:rsid w:val="00CA04F2"/>
    <w:rPr>
      <w:b/>
      <w:bCs/>
      <w:i/>
      <w:iCs/>
      <w:spacing w:val="5"/>
    </w:rPr>
  </w:style>
  <w:style w:type="character" w:styleId="Rfrenceple">
    <w:name w:val="Subtle Reference"/>
    <w:basedOn w:val="Policepardfaut"/>
    <w:uiPriority w:val="31"/>
    <w:semiHidden/>
    <w:qFormat/>
    <w:rsid w:val="00CA04F2"/>
    <w:rPr>
      <w:smallCaps/>
      <w:color w:val="7D7663" w:themeColor="text1" w:themeTint="A5"/>
    </w:rPr>
  </w:style>
  <w:style w:type="character" w:styleId="Emphaseintense">
    <w:name w:val="Intense Emphasis"/>
    <w:basedOn w:val="Policepardfaut"/>
    <w:uiPriority w:val="21"/>
    <w:semiHidden/>
    <w:qFormat/>
    <w:rsid w:val="00CA04F2"/>
    <w:rPr>
      <w:i/>
      <w:iCs/>
      <w:color w:val="5C88DA" w:themeColor="accent1"/>
    </w:rPr>
  </w:style>
  <w:style w:type="paragraph" w:styleId="Sansinterligne">
    <w:name w:val="No Spacing"/>
    <w:uiPriority w:val="1"/>
    <w:semiHidden/>
    <w:rsid w:val="00CA04F2"/>
    <w:pPr>
      <w:spacing w:after="0" w:line="240" w:lineRule="auto"/>
    </w:pPr>
  </w:style>
  <w:style w:type="paragraph" w:styleId="Sous-titre">
    <w:name w:val="Subtitle"/>
    <w:basedOn w:val="Normal"/>
    <w:next w:val="Normal"/>
    <w:link w:val="Sous-titreCar"/>
    <w:uiPriority w:val="5"/>
    <w:semiHidden/>
    <w:rsid w:val="00CA04F2"/>
    <w:pPr>
      <w:numPr>
        <w:ilvl w:val="1"/>
      </w:numPr>
      <w:suppressAutoHyphens/>
      <w:spacing w:after="0" w:line="216" w:lineRule="auto"/>
      <w:jc w:val="left"/>
    </w:pPr>
    <w:rPr>
      <w:rFonts w:eastAsiaTheme="minorEastAsia"/>
      <w:caps/>
      <w:color w:val="5C88DA" w:themeColor="accent1"/>
      <w:sz w:val="40"/>
    </w:rPr>
  </w:style>
  <w:style w:type="character" w:customStyle="1" w:styleId="Sous-titreCar">
    <w:name w:val="Sous-titre Car"/>
    <w:basedOn w:val="Policepardfaut"/>
    <w:link w:val="Sous-titre"/>
    <w:uiPriority w:val="5"/>
    <w:semiHidden/>
    <w:rsid w:val="00CA04F2"/>
    <w:rPr>
      <w:rFonts w:eastAsiaTheme="minorEastAsia"/>
      <w:caps/>
      <w:color w:val="5C88DA" w:themeColor="accent1"/>
      <w:sz w:val="40"/>
    </w:rPr>
  </w:style>
  <w:style w:type="character" w:styleId="Accentuation">
    <w:name w:val="Emphasis"/>
    <w:basedOn w:val="Policepardfaut"/>
    <w:uiPriority w:val="20"/>
    <w:semiHidden/>
    <w:qFormat/>
    <w:rsid w:val="00CA04F2"/>
    <w:rPr>
      <w:i/>
      <w:iCs/>
    </w:rPr>
  </w:style>
  <w:style w:type="paragraph" w:styleId="Citation">
    <w:name w:val="Quote"/>
    <w:basedOn w:val="Normal"/>
    <w:next w:val="Normal"/>
    <w:link w:val="CitationCar"/>
    <w:uiPriority w:val="35"/>
    <w:semiHidden/>
    <w:qFormat/>
    <w:rsid w:val="00901F40"/>
    <w:pPr>
      <w:suppressAutoHyphens/>
      <w:spacing w:before="240" w:after="240"/>
      <w:ind w:left="1701" w:right="1701"/>
      <w:jc w:val="left"/>
    </w:pPr>
    <w:rPr>
      <w:i/>
      <w:iCs/>
      <w:color w:val="5C88DA" w:themeColor="accent1"/>
      <w:sz w:val="33"/>
    </w:rPr>
  </w:style>
  <w:style w:type="character" w:customStyle="1" w:styleId="CitationCar">
    <w:name w:val="Citation Car"/>
    <w:basedOn w:val="Policepardfaut"/>
    <w:link w:val="Citation"/>
    <w:uiPriority w:val="35"/>
    <w:semiHidden/>
    <w:rsid w:val="00901F40"/>
    <w:rPr>
      <w:i/>
      <w:iCs/>
      <w:color w:val="5C88DA" w:themeColor="accent1"/>
      <w:sz w:val="33"/>
    </w:rPr>
  </w:style>
  <w:style w:type="character" w:styleId="lev">
    <w:name w:val="Strong"/>
    <w:basedOn w:val="Policepardfaut"/>
    <w:semiHidden/>
    <w:rsid w:val="00CA04F2"/>
    <w:rPr>
      <w:b/>
      <w:bCs/>
    </w:rPr>
  </w:style>
  <w:style w:type="paragraph" w:styleId="En-tte">
    <w:name w:val="header"/>
    <w:basedOn w:val="Normal"/>
    <w:link w:val="En-tteCar"/>
    <w:uiPriority w:val="49"/>
    <w:semiHidden/>
    <w:rsid w:val="00C45A78"/>
    <w:pPr>
      <w:suppressAutoHyphens/>
      <w:spacing w:before="2" w:after="0" w:line="228" w:lineRule="auto"/>
      <w:contextualSpacing/>
      <w:jc w:val="left"/>
    </w:pPr>
    <w:rPr>
      <w:rFonts w:asciiTheme="majorHAnsi" w:hAnsiTheme="majorHAnsi"/>
      <w:caps/>
      <w:color w:val="326295" w:themeColor="accent2"/>
      <w:sz w:val="23"/>
    </w:rPr>
  </w:style>
  <w:style w:type="character" w:customStyle="1" w:styleId="En-tteCar">
    <w:name w:val="En-tête Car"/>
    <w:basedOn w:val="Policepardfaut"/>
    <w:link w:val="En-tte"/>
    <w:uiPriority w:val="49"/>
    <w:semiHidden/>
    <w:rsid w:val="00C45A78"/>
    <w:rPr>
      <w:rFonts w:asciiTheme="majorHAnsi" w:hAnsiTheme="majorHAnsi"/>
      <w:caps/>
      <w:color w:val="326295" w:themeColor="accent2"/>
      <w:sz w:val="23"/>
    </w:rPr>
  </w:style>
  <w:style w:type="paragraph" w:styleId="Pieddepage">
    <w:name w:val="footer"/>
    <w:basedOn w:val="Normal"/>
    <w:link w:val="PieddepageCar"/>
    <w:uiPriority w:val="54"/>
    <w:semiHidden/>
    <w:rsid w:val="00C53123"/>
    <w:pPr>
      <w:tabs>
        <w:tab w:val="right" w:pos="8635"/>
      </w:tabs>
      <w:suppressAutoHyphens/>
      <w:spacing w:before="2" w:after="2"/>
      <w:ind w:right="1134"/>
      <w:jc w:val="left"/>
    </w:pPr>
    <w:rPr>
      <w:caps/>
      <w:color w:val="505050"/>
      <w:sz w:val="17"/>
    </w:rPr>
  </w:style>
  <w:style w:type="character" w:customStyle="1" w:styleId="PieddepageCar">
    <w:name w:val="Pied de page Car"/>
    <w:basedOn w:val="Policepardfaut"/>
    <w:link w:val="Pieddepage"/>
    <w:uiPriority w:val="54"/>
    <w:semiHidden/>
    <w:rsid w:val="00C53123"/>
    <w:rPr>
      <w:caps/>
      <w:color w:val="505050"/>
      <w:sz w:val="17"/>
    </w:rPr>
  </w:style>
  <w:style w:type="paragraph" w:styleId="Listepuces">
    <w:name w:val="List Bullet"/>
    <w:aliases w:val="Puce"/>
    <w:basedOn w:val="Normal"/>
    <w:uiPriority w:val="23"/>
    <w:qFormat/>
    <w:rsid w:val="00F53FC0"/>
    <w:pPr>
      <w:numPr>
        <w:numId w:val="20"/>
      </w:numPr>
      <w:spacing w:before="80" w:after="80"/>
    </w:pPr>
  </w:style>
  <w:style w:type="paragraph" w:styleId="Notedebasdepage">
    <w:name w:val="footnote text"/>
    <w:basedOn w:val="Normal"/>
    <w:link w:val="NotedebasdepageCar"/>
    <w:uiPriority w:val="99"/>
    <w:semiHidden/>
    <w:unhideWhenUsed/>
    <w:rsid w:val="00CA04F2"/>
    <w:pPr>
      <w:spacing w:before="60" w:after="0"/>
    </w:pPr>
    <w:rPr>
      <w:sz w:val="18"/>
      <w:szCs w:val="20"/>
    </w:rPr>
  </w:style>
  <w:style w:type="character" w:customStyle="1" w:styleId="NotedebasdepageCar">
    <w:name w:val="Note de bas de page Car"/>
    <w:basedOn w:val="Policepardfaut"/>
    <w:link w:val="Notedebasdepage"/>
    <w:uiPriority w:val="99"/>
    <w:semiHidden/>
    <w:rsid w:val="00CA04F2"/>
    <w:rPr>
      <w:color w:val="326295" w:themeColor="accent2"/>
      <w:sz w:val="18"/>
      <w:szCs w:val="20"/>
    </w:rPr>
  </w:style>
  <w:style w:type="character" w:styleId="Appelnotedebasdep">
    <w:name w:val="footnote reference"/>
    <w:basedOn w:val="Policepardfaut"/>
    <w:uiPriority w:val="99"/>
    <w:semiHidden/>
    <w:unhideWhenUsed/>
    <w:rsid w:val="00CA04F2"/>
    <w:rPr>
      <w:vertAlign w:val="superscript"/>
    </w:rPr>
  </w:style>
  <w:style w:type="character" w:customStyle="1" w:styleId="Titre1Car">
    <w:name w:val="Titre 1 Car"/>
    <w:basedOn w:val="Policepardfaut"/>
    <w:link w:val="Titre1"/>
    <w:uiPriority w:val="8"/>
    <w:rsid w:val="002D5643"/>
    <w:rPr>
      <w:rFonts w:eastAsiaTheme="majorEastAsia" w:cstheme="majorBidi"/>
      <w:b/>
      <w:caps/>
      <w:color w:val="5C88DA" w:themeColor="accent1"/>
      <w:sz w:val="48"/>
      <w:szCs w:val="32"/>
    </w:rPr>
  </w:style>
  <w:style w:type="character" w:customStyle="1" w:styleId="Titre2Car">
    <w:name w:val="Titre 2 Car"/>
    <w:basedOn w:val="Policepardfaut"/>
    <w:link w:val="Titre2"/>
    <w:uiPriority w:val="9"/>
    <w:rsid w:val="00697D78"/>
    <w:rPr>
      <w:rFonts w:eastAsiaTheme="majorEastAsia" w:cstheme="majorBidi"/>
      <w:color w:val="27251F" w:themeColor="text1"/>
      <w:sz w:val="42"/>
      <w:szCs w:val="26"/>
    </w:rPr>
  </w:style>
  <w:style w:type="character" w:customStyle="1" w:styleId="Titre3Car">
    <w:name w:val="Titre 3 Car"/>
    <w:basedOn w:val="Policepardfaut"/>
    <w:link w:val="Titre3"/>
    <w:uiPriority w:val="9"/>
    <w:rsid w:val="00CA6680"/>
    <w:rPr>
      <w:rFonts w:asciiTheme="majorHAnsi" w:eastAsiaTheme="majorEastAsia" w:hAnsiTheme="majorHAnsi" w:cstheme="majorBidi"/>
      <w:color w:val="27251F" w:themeColor="text1"/>
      <w:sz w:val="36"/>
      <w:szCs w:val="24"/>
    </w:rPr>
  </w:style>
  <w:style w:type="character" w:customStyle="1" w:styleId="Titre4Car">
    <w:name w:val="Titre 4 Car"/>
    <w:basedOn w:val="Policepardfaut"/>
    <w:link w:val="Titre4"/>
    <w:uiPriority w:val="9"/>
    <w:rsid w:val="00CA6680"/>
    <w:rPr>
      <w:rFonts w:asciiTheme="majorHAnsi" w:eastAsiaTheme="majorEastAsia" w:hAnsiTheme="majorHAnsi" w:cstheme="majorBidi"/>
      <w:iCs/>
      <w:color w:val="326295" w:themeColor="accent2"/>
      <w:sz w:val="30"/>
    </w:rPr>
  </w:style>
  <w:style w:type="character" w:customStyle="1" w:styleId="Titre5Car">
    <w:name w:val="Titre 5 Car"/>
    <w:basedOn w:val="Policepardfaut"/>
    <w:link w:val="Titre5"/>
    <w:uiPriority w:val="9"/>
    <w:rsid w:val="003A7E07"/>
    <w:rPr>
      <w:rFonts w:asciiTheme="majorHAnsi" w:eastAsiaTheme="majorEastAsia" w:hAnsiTheme="majorHAnsi" w:cstheme="majorBidi"/>
      <w:i/>
      <w:color w:val="326295" w:themeColor="accent2"/>
      <w:sz w:val="24"/>
    </w:rPr>
  </w:style>
  <w:style w:type="character" w:customStyle="1" w:styleId="Titre6Car">
    <w:name w:val="Titre 6 Car"/>
    <w:basedOn w:val="Policepardfaut"/>
    <w:link w:val="Titre6"/>
    <w:uiPriority w:val="9"/>
    <w:semiHidden/>
    <w:rsid w:val="00CA6680"/>
    <w:rPr>
      <w:rFonts w:asciiTheme="majorHAnsi" w:eastAsiaTheme="majorEastAsia" w:hAnsiTheme="majorHAnsi" w:cstheme="majorBidi"/>
      <w:i/>
      <w:color w:val="326295" w:themeColor="accent2"/>
      <w:sz w:val="20"/>
    </w:rPr>
  </w:style>
  <w:style w:type="character" w:customStyle="1" w:styleId="Titre7Car">
    <w:name w:val="Titre 7 Car"/>
    <w:basedOn w:val="Policepardfaut"/>
    <w:link w:val="Titre7"/>
    <w:uiPriority w:val="9"/>
    <w:semiHidden/>
    <w:rsid w:val="00CA04F2"/>
    <w:rPr>
      <w:rFonts w:asciiTheme="majorHAnsi" w:eastAsiaTheme="majorEastAsia" w:hAnsiTheme="majorHAnsi" w:cstheme="majorBidi"/>
      <w:iCs/>
      <w:color w:val="1B365D" w:themeColor="accent3"/>
      <w:sz w:val="18"/>
    </w:rPr>
  </w:style>
  <w:style w:type="character" w:customStyle="1" w:styleId="Titre8Car">
    <w:name w:val="Titre 8 Car"/>
    <w:basedOn w:val="Policepardfaut"/>
    <w:link w:val="Titre8"/>
    <w:uiPriority w:val="9"/>
    <w:semiHidden/>
    <w:rsid w:val="00CA04F2"/>
    <w:rPr>
      <w:rFonts w:asciiTheme="majorHAnsi" w:eastAsiaTheme="majorEastAsia" w:hAnsiTheme="majorHAnsi" w:cstheme="majorBidi"/>
      <w:color w:val="1B365D" w:themeColor="accent3"/>
      <w:sz w:val="18"/>
      <w:szCs w:val="21"/>
    </w:rPr>
  </w:style>
  <w:style w:type="character" w:customStyle="1" w:styleId="Titre9Car">
    <w:name w:val="Titre 9 Car"/>
    <w:basedOn w:val="Policepardfaut"/>
    <w:link w:val="Titre9"/>
    <w:uiPriority w:val="9"/>
    <w:semiHidden/>
    <w:rsid w:val="00CA04F2"/>
    <w:rPr>
      <w:rFonts w:asciiTheme="majorHAnsi" w:eastAsiaTheme="majorEastAsia" w:hAnsiTheme="majorHAnsi" w:cstheme="majorBidi"/>
      <w:iCs/>
      <w:color w:val="1B365D" w:themeColor="accent3"/>
      <w:sz w:val="18"/>
      <w:szCs w:val="21"/>
    </w:rPr>
  </w:style>
  <w:style w:type="paragraph" w:styleId="Listepuces2">
    <w:name w:val="List Bullet 2"/>
    <w:aliases w:val="Puce 2"/>
    <w:basedOn w:val="Normal"/>
    <w:uiPriority w:val="24"/>
    <w:unhideWhenUsed/>
    <w:qFormat/>
    <w:rsid w:val="00F53FC0"/>
    <w:pPr>
      <w:numPr>
        <w:ilvl w:val="1"/>
        <w:numId w:val="20"/>
      </w:numPr>
      <w:spacing w:before="80" w:after="80"/>
    </w:pPr>
  </w:style>
  <w:style w:type="paragraph" w:styleId="Listepuces3">
    <w:name w:val="List Bullet 3"/>
    <w:aliases w:val="Puce 3"/>
    <w:basedOn w:val="Normal"/>
    <w:uiPriority w:val="24"/>
    <w:semiHidden/>
    <w:qFormat/>
    <w:rsid w:val="00F53FC0"/>
    <w:pPr>
      <w:numPr>
        <w:ilvl w:val="2"/>
        <w:numId w:val="20"/>
      </w:numPr>
      <w:spacing w:before="80" w:after="80" w:line="216" w:lineRule="auto"/>
    </w:pPr>
  </w:style>
  <w:style w:type="paragraph" w:styleId="Titre">
    <w:name w:val="Title"/>
    <w:basedOn w:val="Normal"/>
    <w:next w:val="Normal"/>
    <w:link w:val="TitreCar"/>
    <w:uiPriority w:val="4"/>
    <w:semiHidden/>
    <w:rsid w:val="00CA04F2"/>
    <w:pPr>
      <w:suppressAutoHyphens/>
      <w:spacing w:after="0" w:line="216" w:lineRule="auto"/>
      <w:contextualSpacing/>
      <w:jc w:val="left"/>
    </w:pPr>
    <w:rPr>
      <w:rFonts w:asciiTheme="majorHAnsi" w:eastAsiaTheme="majorEastAsia" w:hAnsiTheme="majorHAnsi" w:cstheme="majorBidi"/>
      <w:caps/>
      <w:color w:val="5C88DA" w:themeColor="accent1"/>
      <w:kern w:val="28"/>
      <w:sz w:val="60"/>
      <w:szCs w:val="56"/>
    </w:rPr>
  </w:style>
  <w:style w:type="character" w:customStyle="1" w:styleId="TitreCar">
    <w:name w:val="Titre Car"/>
    <w:basedOn w:val="Policepardfaut"/>
    <w:link w:val="Titre"/>
    <w:uiPriority w:val="4"/>
    <w:semiHidden/>
    <w:rsid w:val="00CA04F2"/>
    <w:rPr>
      <w:rFonts w:asciiTheme="majorHAnsi" w:eastAsiaTheme="majorEastAsia" w:hAnsiTheme="majorHAnsi" w:cstheme="majorBidi"/>
      <w:caps/>
      <w:color w:val="5C88DA" w:themeColor="accent1"/>
      <w:kern w:val="28"/>
      <w:sz w:val="60"/>
      <w:szCs w:val="56"/>
    </w:rPr>
  </w:style>
  <w:style w:type="paragraph" w:styleId="Lgende">
    <w:name w:val="caption"/>
    <w:basedOn w:val="Normal"/>
    <w:next w:val="Normal"/>
    <w:uiPriority w:val="29"/>
    <w:qFormat/>
    <w:rsid w:val="00CA04F2"/>
    <w:pPr>
      <w:keepNext/>
      <w:suppressAutoHyphens/>
      <w:spacing w:before="360"/>
      <w:ind w:right="142"/>
      <w:jc w:val="left"/>
    </w:pPr>
    <w:rPr>
      <w:i/>
      <w:iCs/>
      <w:sz w:val="24"/>
      <w:szCs w:val="18"/>
    </w:rPr>
  </w:style>
  <w:style w:type="paragraph" w:customStyle="1" w:styleId="Espace2pt">
    <w:name w:val="Espace 2 pt"/>
    <w:basedOn w:val="Normal"/>
    <w:next w:val="Normal"/>
    <w:uiPriority w:val="49"/>
    <w:semiHidden/>
    <w:rsid w:val="00CA04F2"/>
    <w:pPr>
      <w:keepLines/>
      <w:suppressAutoHyphens/>
      <w:spacing w:before="2" w:after="2" w:line="40" w:lineRule="exact"/>
    </w:pPr>
    <w:rPr>
      <w:rFonts w:eastAsia="Times New Roman" w:cs="Times New Roman"/>
      <w:sz w:val="4"/>
      <w:szCs w:val="24"/>
      <w:lang w:eastAsia="fr-FR"/>
    </w:rPr>
  </w:style>
  <w:style w:type="paragraph" w:customStyle="1" w:styleId="TablNote">
    <w:name w:val="TablNote"/>
    <w:basedOn w:val="Normal"/>
    <w:next w:val="Normal"/>
    <w:uiPriority w:val="32"/>
    <w:qFormat/>
    <w:rsid w:val="00CA04F2"/>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CA04F2"/>
    <w:pPr>
      <w:numPr>
        <w:numId w:val="3"/>
      </w:numPr>
      <w:suppressAutoHyphens/>
      <w:spacing w:before="100" w:after="100"/>
      <w:jc w:val="center"/>
    </w:pPr>
  </w:style>
  <w:style w:type="paragraph" w:customStyle="1" w:styleId="Espace75pt">
    <w:name w:val="Espace 75 pt"/>
    <w:basedOn w:val="Normal"/>
    <w:next w:val="Normal"/>
    <w:uiPriority w:val="49"/>
    <w:semiHidden/>
    <w:rsid w:val="00300860"/>
    <w:pPr>
      <w:keepLines/>
      <w:suppressAutoHyphens/>
      <w:spacing w:before="2" w:after="150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CA04F2"/>
    <w:pPr>
      <w:spacing w:after="0" w:line="240" w:lineRule="auto"/>
    </w:pPr>
    <w:tblPr>
      <w:jc w:val="center"/>
      <w:tblCellMar>
        <w:left w:w="0" w:type="dxa"/>
        <w:right w:w="0" w:type="dxa"/>
      </w:tblCellMar>
    </w:tblPr>
    <w:trPr>
      <w:jc w:val="center"/>
    </w:trPr>
    <w:tcPr>
      <w:vAlign w:val="center"/>
    </w:tcPr>
  </w:style>
  <w:style w:type="paragraph" w:customStyle="1" w:styleId="TablTexte">
    <w:name w:val="TablTexte"/>
    <w:basedOn w:val="Normal"/>
    <w:uiPriority w:val="29"/>
    <w:qFormat/>
    <w:rsid w:val="00CA04F2"/>
    <w:pPr>
      <w:keepLines/>
      <w:suppressAutoHyphens/>
      <w:spacing w:before="60" w:after="60"/>
      <w:jc w:val="center"/>
    </w:pPr>
    <w:rPr>
      <w:rFonts w:eastAsia="Times New Roman" w:cs="Times New Roman"/>
      <w:sz w:val="20"/>
      <w:szCs w:val="24"/>
      <w:lang w:eastAsia="fr-FR"/>
    </w:rPr>
  </w:style>
  <w:style w:type="table" w:styleId="Grilledutableau">
    <w:name w:val="Table Grid"/>
    <w:basedOn w:val="TableauNormal"/>
    <w:uiPriority w:val="39"/>
    <w:rsid w:val="00DC473D"/>
    <w:pPr>
      <w:spacing w:after="0" w:line="240" w:lineRule="auto"/>
    </w:pPr>
    <w:tblPr>
      <w:tblStyleRowBandSize w:val="1"/>
      <w:tblBorders>
        <w:insideV w:val="single" w:sz="4" w:space="0" w:color="BFBFBF" w:themeColor="background1" w:themeShade="BF"/>
      </w:tblBorders>
      <w:tblCellMar>
        <w:left w:w="57" w:type="dxa"/>
        <w:right w:w="57" w:type="dxa"/>
      </w:tblCellMar>
    </w:tblPr>
    <w:trPr>
      <w:cantSplit/>
    </w:trPr>
    <w:tcPr>
      <w:vAlign w:val="center"/>
    </w:tcPr>
    <w:tblStylePr w:type="firstRow">
      <w:pPr>
        <w:keepNext/>
        <w:wordWrap/>
      </w:pPr>
      <w:rPr>
        <w:b/>
        <w:i w:val="0"/>
        <w:color w:val="D2005E" w:themeColor="accent6"/>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5C88DA"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DEE7F7" w:themeFill="accent1" w:themeFillTint="33"/>
      </w:tcPr>
    </w:tblStylePr>
  </w:style>
  <w:style w:type="paragraph" w:customStyle="1" w:styleId="SOUS-TITREDUDOCUMENT">
    <w:name w:val="SOUS-TITRE DU DOCUMENT"/>
    <w:basedOn w:val="Normal"/>
    <w:next w:val="Normal"/>
    <w:uiPriority w:val="2"/>
    <w:rsid w:val="00E34EDE"/>
    <w:pPr>
      <w:keepNext/>
      <w:suppressAutoHyphens/>
      <w:spacing w:before="0" w:after="0" w:line="216" w:lineRule="auto"/>
      <w:jc w:val="left"/>
    </w:pPr>
    <w:rPr>
      <w:rFonts w:asciiTheme="majorHAnsi" w:hAnsiTheme="majorHAnsi"/>
      <w:caps/>
      <w:color w:val="5C88DA" w:themeColor="accent1"/>
      <w:sz w:val="44"/>
    </w:rPr>
  </w:style>
  <w:style w:type="paragraph" w:customStyle="1" w:styleId="TITREDUDOCUMENT">
    <w:name w:val="TITRE DU DOCUMENT"/>
    <w:basedOn w:val="Normal"/>
    <w:next w:val="Normal"/>
    <w:uiPriority w:val="1"/>
    <w:rsid w:val="00E34EDE"/>
    <w:pPr>
      <w:keepNext/>
      <w:suppressAutoHyphens/>
      <w:spacing w:before="0" w:after="0" w:line="216" w:lineRule="auto"/>
      <w:jc w:val="left"/>
    </w:pPr>
    <w:rPr>
      <w:rFonts w:asciiTheme="majorHAnsi" w:hAnsiTheme="majorHAnsi"/>
      <w:b/>
      <w:caps/>
      <w:color w:val="5C88DA" w:themeColor="accent1"/>
      <w:sz w:val="44"/>
    </w:rPr>
  </w:style>
  <w:style w:type="paragraph" w:customStyle="1" w:styleId="Sautdepage">
    <w:name w:val="Saut de page"/>
    <w:basedOn w:val="Normal"/>
    <w:next w:val="Normal"/>
    <w:uiPriority w:val="18"/>
    <w:semiHidden/>
    <w:rsid w:val="00CA04F2"/>
    <w:pPr>
      <w:pageBreakBefore/>
      <w:suppressAutoHyphens/>
      <w:spacing w:before="2" w:after="2"/>
      <w:jc w:val="left"/>
    </w:pPr>
  </w:style>
  <w:style w:type="paragraph" w:customStyle="1" w:styleId="Prambule">
    <w:name w:val="Préambule"/>
    <w:basedOn w:val="Normal"/>
    <w:next w:val="Normal"/>
    <w:uiPriority w:val="5"/>
    <w:rsid w:val="009300B2"/>
    <w:pPr>
      <w:keepNext/>
      <w:suppressAutoHyphens/>
      <w:spacing w:before="240"/>
      <w:jc w:val="left"/>
      <w:outlineLvl w:val="8"/>
    </w:pPr>
    <w:rPr>
      <w:b/>
      <w:sz w:val="27"/>
    </w:rPr>
  </w:style>
  <w:style w:type="paragraph" w:customStyle="1" w:styleId="Numros">
    <w:name w:val="Numéros"/>
    <w:basedOn w:val="Normal"/>
    <w:uiPriority w:val="25"/>
    <w:semiHidden/>
    <w:qFormat/>
    <w:rsid w:val="00CA04F2"/>
    <w:pPr>
      <w:keepLines/>
      <w:numPr>
        <w:numId w:val="7"/>
      </w:numPr>
      <w:tabs>
        <w:tab w:val="clear" w:pos="227"/>
        <w:tab w:val="left" w:pos="340"/>
      </w:tabs>
      <w:ind w:left="0" w:firstLine="0"/>
    </w:pPr>
    <w:rPr>
      <w:rFonts w:eastAsia="Times New Roman" w:cs="Times New Roman"/>
      <w:szCs w:val="24"/>
      <w:lang w:eastAsia="fr-FR"/>
    </w:rPr>
  </w:style>
  <w:style w:type="paragraph" w:customStyle="1" w:styleId="TablPuce">
    <w:name w:val="TablPuce"/>
    <w:basedOn w:val="TablTexte"/>
    <w:uiPriority w:val="31"/>
    <w:semiHidden/>
    <w:rsid w:val="00CA04F2"/>
    <w:pPr>
      <w:spacing w:before="40" w:after="240"/>
    </w:pPr>
  </w:style>
  <w:style w:type="paragraph" w:customStyle="1" w:styleId="solidaire">
    <w:name w:val="§ solidaire"/>
    <w:basedOn w:val="Normal"/>
    <w:next w:val="Normal"/>
    <w:uiPriority w:val="20"/>
    <w:semiHidden/>
    <w:rsid w:val="00CA04F2"/>
    <w:pPr>
      <w:keepNext/>
      <w:keepLines/>
    </w:pPr>
  </w:style>
  <w:style w:type="paragraph" w:customStyle="1" w:styleId="SOMMAIRE">
    <w:name w:val="SOMMAIRE"/>
    <w:basedOn w:val="Normal"/>
    <w:next w:val="Normal"/>
    <w:link w:val="SOMMAIRECar"/>
    <w:uiPriority w:val="7"/>
    <w:semiHidden/>
    <w:rsid w:val="00E34EDE"/>
    <w:pPr>
      <w:keepNext/>
      <w:pBdr>
        <w:bottom w:val="single" w:sz="6" w:space="5" w:color="5C88DA" w:themeColor="accent1"/>
      </w:pBdr>
      <w:suppressAutoHyphens/>
      <w:spacing w:before="800" w:after="300"/>
      <w:jc w:val="left"/>
      <w:outlineLvl w:val="8"/>
    </w:pPr>
    <w:rPr>
      <w:rFonts w:asciiTheme="majorHAnsi" w:hAnsiTheme="majorHAnsi"/>
      <w:caps/>
      <w:spacing w:val="20"/>
      <w:sz w:val="40"/>
    </w:rPr>
  </w:style>
  <w:style w:type="character" w:customStyle="1" w:styleId="SOMMAIRECar">
    <w:name w:val="SOMMAIRE Car"/>
    <w:basedOn w:val="Policepardfaut"/>
    <w:link w:val="SOMMAIRE"/>
    <w:uiPriority w:val="7"/>
    <w:semiHidden/>
    <w:rsid w:val="00E34EDE"/>
    <w:rPr>
      <w:rFonts w:asciiTheme="majorHAnsi" w:hAnsiTheme="majorHAnsi"/>
      <w:caps/>
      <w:color w:val="505050" w:themeColor="text2"/>
      <w:spacing w:val="20"/>
      <w:sz w:val="40"/>
    </w:rPr>
  </w:style>
  <w:style w:type="paragraph" w:customStyle="1" w:styleId="InfoUtilisateur">
    <w:name w:val="InfoUtilisateur"/>
    <w:basedOn w:val="Normal"/>
    <w:next w:val="Normal"/>
    <w:uiPriority w:val="98"/>
    <w:semiHidden/>
    <w:rsid w:val="00300910"/>
    <w:pPr>
      <w:keepNext/>
      <w:keepLines/>
      <w:numPr>
        <w:numId w:val="21"/>
      </w:numPr>
      <w:pBdr>
        <w:top w:val="single" w:sz="8" w:space="2" w:color="5C88DA" w:themeColor="accent1"/>
        <w:left w:val="single" w:sz="8" w:space="1" w:color="5C88DA" w:themeColor="accent1"/>
        <w:bottom w:val="single" w:sz="8" w:space="1" w:color="5C88DA" w:themeColor="accent1"/>
        <w:right w:val="single" w:sz="8" w:space="1" w:color="5C88DA" w:themeColor="accent1"/>
      </w:pBdr>
      <w:shd w:val="clear" w:color="auto" w:fill="FFC3DD" w:themeFill="accent6" w:themeFillTint="33"/>
      <w:suppressAutoHyphens/>
      <w:spacing w:before="2" w:after="2" w:line="216" w:lineRule="auto"/>
      <w:ind w:right="57"/>
      <w:jc w:val="center"/>
    </w:pPr>
    <w:rPr>
      <w:rFonts w:ascii="Consolas" w:eastAsia="Batang" w:hAnsi="Consolas"/>
      <w:caps/>
      <w:color w:val="5C88DA" w:themeColor="accent1"/>
      <w:sz w:val="18"/>
    </w:rPr>
  </w:style>
  <w:style w:type="paragraph" w:customStyle="1" w:styleId="Encart1">
    <w:name w:val="Encart1"/>
    <w:basedOn w:val="Normal"/>
    <w:link w:val="Encart1Car"/>
    <w:uiPriority w:val="35"/>
    <w:qFormat/>
    <w:rsid w:val="00CF7EC2"/>
    <w:pPr>
      <w:pBdr>
        <w:top w:val="single" w:sz="8" w:space="8" w:color="5C88DA" w:themeColor="accent1"/>
        <w:left w:val="single" w:sz="8" w:space="8" w:color="5C88DA" w:themeColor="accent1"/>
        <w:bottom w:val="single" w:sz="8" w:space="8" w:color="5C88DA" w:themeColor="accent1"/>
        <w:right w:val="single" w:sz="8" w:space="8" w:color="5C88DA" w:themeColor="accent1"/>
      </w:pBdr>
      <w:shd w:val="clear" w:color="auto" w:fill="DEE7F7" w:themeFill="accent1" w:themeFillTint="33"/>
      <w:tabs>
        <w:tab w:val="left" w:leader="dot" w:pos="1985"/>
      </w:tabs>
      <w:ind w:left="176" w:right="176"/>
    </w:pPr>
  </w:style>
  <w:style w:type="paragraph" w:customStyle="1" w:styleId="InterTableaux">
    <w:name w:val="InterTableaux"/>
    <w:basedOn w:val="Normal"/>
    <w:next w:val="Normal"/>
    <w:uiPriority w:val="29"/>
    <w:semiHidden/>
    <w:rsid w:val="00CA04F2"/>
    <w:pPr>
      <w:spacing w:before="0" w:after="0"/>
      <w:jc w:val="left"/>
    </w:pPr>
  </w:style>
  <w:style w:type="paragraph" w:customStyle="1" w:styleId="TablText2">
    <w:name w:val="TablText2"/>
    <w:basedOn w:val="TablTexte"/>
    <w:uiPriority w:val="30"/>
    <w:semiHidden/>
    <w:rsid w:val="00CA04F2"/>
    <w:pPr>
      <w:keepNext/>
    </w:pPr>
    <w:rPr>
      <w:spacing w:val="-2"/>
      <w:sz w:val="17"/>
    </w:rPr>
  </w:style>
  <w:style w:type="paragraph" w:customStyle="1" w:styleId="TablText3">
    <w:name w:val="TablText3"/>
    <w:basedOn w:val="TablTexte"/>
    <w:uiPriority w:val="30"/>
    <w:semiHidden/>
    <w:rsid w:val="00CA04F2"/>
    <w:rPr>
      <w:spacing w:val="-4"/>
      <w:sz w:val="16"/>
    </w:rPr>
  </w:style>
  <w:style w:type="paragraph" w:customStyle="1" w:styleId="TablText4">
    <w:name w:val="TablText4"/>
    <w:basedOn w:val="TablTexte"/>
    <w:uiPriority w:val="30"/>
    <w:semiHidden/>
    <w:rsid w:val="00CA04F2"/>
    <w:rPr>
      <w:spacing w:val="-5"/>
      <w:sz w:val="15"/>
    </w:rPr>
  </w:style>
  <w:style w:type="paragraph" w:customStyle="1" w:styleId="TablText5">
    <w:name w:val="TablText5"/>
    <w:basedOn w:val="TablTexte"/>
    <w:uiPriority w:val="30"/>
    <w:semiHidden/>
    <w:rsid w:val="00CA04F2"/>
    <w:rPr>
      <w:spacing w:val="-6"/>
      <w:sz w:val="14"/>
    </w:rPr>
  </w:style>
  <w:style w:type="paragraph" w:customStyle="1" w:styleId="Normal15ptavant">
    <w:name w:val="Normal 15 pt avant"/>
    <w:basedOn w:val="Normal"/>
    <w:next w:val="Normal"/>
    <w:uiPriority w:val="19"/>
    <w:semiHidden/>
    <w:rsid w:val="00CA04F2"/>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wwwcesifr">
    <w:name w:val="www.cesi.fr"/>
    <w:basedOn w:val="Normal"/>
    <w:uiPriority w:val="49"/>
    <w:semiHidden/>
    <w:rsid w:val="00CA04F2"/>
    <w:pPr>
      <w:suppressAutoHyphens/>
      <w:spacing w:before="0" w:after="0"/>
      <w:jc w:val="right"/>
    </w:pPr>
    <w:rPr>
      <w:color w:val="27251F" w:themeColor="text1"/>
      <w:sz w:val="17"/>
    </w:rPr>
  </w:style>
  <w:style w:type="character" w:customStyle="1" w:styleId="Barreoblique">
    <w:name w:val="Barre oblique"/>
    <w:basedOn w:val="Policepardfaut"/>
    <w:uiPriority w:val="49"/>
    <w:semiHidden/>
    <w:rsid w:val="00CA04F2"/>
    <w:rPr>
      <w:rFonts w:asciiTheme="minorHAnsi" w:hAnsiTheme="minorHAnsi" w:cstheme="minorHAnsi"/>
      <w:w w:val="50"/>
      <w:position w:val="-2"/>
      <w:sz w:val="28"/>
    </w:rPr>
  </w:style>
  <w:style w:type="paragraph" w:customStyle="1" w:styleId="Lgal">
    <w:name w:val="Légal"/>
    <w:basedOn w:val="Pieddepage"/>
    <w:uiPriority w:val="55"/>
    <w:semiHidden/>
    <w:rsid w:val="00EF5C49"/>
    <w:pPr>
      <w:spacing w:before="50"/>
    </w:pPr>
    <w:rPr>
      <w:sz w:val="14"/>
    </w:rPr>
  </w:style>
  <w:style w:type="paragraph" w:customStyle="1" w:styleId="EncPuce1">
    <w:name w:val="Enc.Puce1"/>
    <w:basedOn w:val="Encart1"/>
    <w:link w:val="EncPuce1Car"/>
    <w:uiPriority w:val="36"/>
    <w:qFormat/>
    <w:rsid w:val="00CA04F2"/>
    <w:pPr>
      <w:numPr>
        <w:numId w:val="16"/>
      </w:numPr>
    </w:pPr>
  </w:style>
  <w:style w:type="paragraph" w:customStyle="1" w:styleId="Chapeau">
    <w:name w:val="Chapeau"/>
    <w:basedOn w:val="Normal"/>
    <w:next w:val="Normal"/>
    <w:uiPriority w:val="4"/>
    <w:qFormat/>
    <w:rsid w:val="00B52A68"/>
    <w:pPr>
      <w:suppressAutoHyphens/>
      <w:spacing w:before="360" w:after="360"/>
      <w:jc w:val="left"/>
    </w:pPr>
    <w:rPr>
      <w:sz w:val="26"/>
    </w:rPr>
  </w:style>
  <w:style w:type="character" w:customStyle="1" w:styleId="Consolas">
    <w:name w:val="Consolas"/>
    <w:basedOn w:val="Policepardfaut"/>
    <w:uiPriority w:val="1"/>
    <w:semiHidden/>
    <w:rsid w:val="00CA04F2"/>
    <w:rPr>
      <w:rFonts w:ascii="Consolas" w:hAnsi="Consolas"/>
      <w:b w:val="0"/>
      <w:i w:val="0"/>
      <w:color w:val="645F50" w:themeColor="text1" w:themeTint="BF"/>
      <w:spacing w:val="-10"/>
      <w:sz w:val="19"/>
    </w:rPr>
  </w:style>
  <w:style w:type="paragraph" w:customStyle="1" w:styleId="Encart">
    <w:name w:val="Encart"/>
    <w:basedOn w:val="Normal"/>
    <w:uiPriority w:val="36"/>
    <w:semiHidden/>
    <w:qFormat/>
    <w:rsid w:val="005857C8"/>
    <w:pPr>
      <w:pBdr>
        <w:top w:val="single" w:sz="8" w:space="8" w:color="1B365D" w:themeColor="accent3"/>
        <w:left w:val="single" w:sz="8" w:space="8" w:color="1B365D" w:themeColor="accent3"/>
        <w:bottom w:val="single" w:sz="8" w:space="8" w:color="1B365D" w:themeColor="accent3"/>
        <w:right w:val="single" w:sz="8" w:space="8" w:color="1B365D" w:themeColor="accent3"/>
      </w:pBdr>
      <w:tabs>
        <w:tab w:val="left" w:leader="dot" w:pos="1985"/>
      </w:tabs>
      <w:ind w:left="176" w:right="176"/>
    </w:pPr>
  </w:style>
  <w:style w:type="paragraph" w:customStyle="1" w:styleId="Exergue">
    <w:name w:val="Exergue"/>
    <w:basedOn w:val="Normal"/>
    <w:uiPriority w:val="33"/>
    <w:qFormat/>
    <w:rsid w:val="00CA04F2"/>
    <w:pPr>
      <w:suppressAutoHyphens/>
      <w:spacing w:before="360" w:after="240"/>
      <w:ind w:left="709" w:right="709"/>
      <w:jc w:val="center"/>
    </w:pPr>
    <w:rPr>
      <w:sz w:val="24"/>
    </w:rPr>
  </w:style>
  <w:style w:type="paragraph" w:customStyle="1" w:styleId="ExergueNumrotation">
    <w:name w:val="Exergue / Numérotation"/>
    <w:basedOn w:val="Normal"/>
    <w:semiHidden/>
    <w:rsid w:val="00CA04F2"/>
    <w:pPr>
      <w:spacing w:before="0" w:after="0" w:line="180" w:lineRule="auto"/>
      <w:jc w:val="center"/>
    </w:pPr>
    <w:rPr>
      <w:b/>
      <w:color w:val="FFFFFF" w:themeColor="background1"/>
      <w:sz w:val="24"/>
    </w:rPr>
  </w:style>
  <w:style w:type="paragraph" w:customStyle="1" w:styleId="Filet">
    <w:name w:val="Filet"/>
    <w:basedOn w:val="Exergue"/>
    <w:next w:val="Exergue"/>
    <w:uiPriority w:val="33"/>
    <w:qFormat/>
    <w:rsid w:val="00CA04F2"/>
    <w:pPr>
      <w:pBdr>
        <w:bottom w:val="single" w:sz="4" w:space="1" w:color="auto"/>
      </w:pBdr>
      <w:spacing w:before="240" w:after="480" w:line="216" w:lineRule="auto"/>
    </w:pPr>
  </w:style>
  <w:style w:type="paragraph" w:customStyle="1" w:styleId="Filet2">
    <w:name w:val="Filet 2"/>
    <w:basedOn w:val="Filet"/>
    <w:semiHidden/>
    <w:rsid w:val="00CA04F2"/>
    <w:pPr>
      <w:pBdr>
        <w:top w:val="single" w:sz="8" w:space="1" w:color="D2005E" w:themeColor="accent6"/>
        <w:bottom w:val="none" w:sz="0" w:space="0" w:color="auto"/>
      </w:pBdr>
      <w:spacing w:before="180" w:after="0" w:line="192" w:lineRule="auto"/>
      <w:ind w:left="2835" w:right="2835"/>
    </w:pPr>
    <w:rPr>
      <w:color w:val="231F20"/>
      <w:sz w:val="16"/>
    </w:rPr>
  </w:style>
  <w:style w:type="paragraph" w:customStyle="1" w:styleId="Infotexte">
    <w:name w:val="Infotexte"/>
    <w:basedOn w:val="Normal"/>
    <w:semiHidden/>
    <w:rsid w:val="00CA04F2"/>
    <w:pPr>
      <w:numPr>
        <w:numId w:val="4"/>
      </w:numPr>
      <w:suppressAutoHyphens/>
      <w:spacing w:before="2" w:after="2" w:line="216" w:lineRule="auto"/>
      <w:jc w:val="left"/>
    </w:pPr>
    <w:rPr>
      <w:b/>
      <w:caps/>
      <w:noProof/>
      <w:color w:val="C00000"/>
      <w:bdr w:val="single" w:sz="8" w:space="0" w:color="F2F2F2" w:themeColor="background1" w:themeShade="F2"/>
      <w:shd w:val="clear" w:color="auto" w:fill="D9D9D9" w:themeFill="background1" w:themeFillShade="D9"/>
      <w:lang w:eastAsia="fr-FR"/>
    </w:rPr>
  </w:style>
  <w:style w:type="character" w:customStyle="1" w:styleId="Mentionnonrsolue1">
    <w:name w:val="Mention non résolue1"/>
    <w:basedOn w:val="Policepardfaut"/>
    <w:uiPriority w:val="99"/>
    <w:semiHidden/>
    <w:unhideWhenUsed/>
    <w:rsid w:val="005857C8"/>
    <w:rPr>
      <w:color w:val="808080"/>
      <w:shd w:val="clear" w:color="auto" w:fill="E6E6E6"/>
    </w:rPr>
  </w:style>
  <w:style w:type="character" w:styleId="Numrodepage">
    <w:name w:val="page number"/>
    <w:basedOn w:val="Policepardfaut"/>
    <w:uiPriority w:val="99"/>
    <w:semiHidden/>
    <w:rsid w:val="00673C52"/>
    <w:rPr>
      <w:caps/>
      <w:smallCaps w:val="0"/>
    </w:rPr>
  </w:style>
  <w:style w:type="paragraph" w:customStyle="1" w:styleId="Rfs">
    <w:name w:val="Réfs."/>
    <w:basedOn w:val="Normal"/>
    <w:uiPriority w:val="44"/>
    <w:qFormat/>
    <w:rsid w:val="00CA04F2"/>
    <w:pPr>
      <w:ind w:left="425" w:hanging="425"/>
    </w:pPr>
    <w:rPr>
      <w:sz w:val="20"/>
    </w:rPr>
  </w:style>
  <w:style w:type="paragraph" w:customStyle="1" w:styleId="Sparateurnotes">
    <w:name w:val="Séparateur notes"/>
    <w:basedOn w:val="Normal"/>
    <w:uiPriority w:val="98"/>
    <w:semiHidden/>
    <w:rsid w:val="00CA04F2"/>
    <w:pPr>
      <w:suppressAutoHyphens/>
      <w:spacing w:before="60" w:after="60"/>
      <w:jc w:val="left"/>
    </w:pPr>
  </w:style>
  <w:style w:type="table" w:customStyle="1" w:styleId="TABLEAUDELACOUVERTURE">
    <w:name w:val="TABLEAU DE LA COUVERTURE"/>
    <w:basedOn w:val="TableauNormal"/>
    <w:uiPriority w:val="99"/>
    <w:rsid w:val="00CA04F2"/>
    <w:pPr>
      <w:spacing w:after="0" w:line="240" w:lineRule="auto"/>
    </w:pPr>
    <w:tblPr>
      <w:tblCellMar>
        <w:left w:w="0" w:type="dxa"/>
        <w:right w:w="0" w:type="dxa"/>
      </w:tblCellMar>
    </w:tblPr>
    <w:tcPr>
      <w:shd w:val="clear" w:color="auto" w:fill="27251F" w:themeFill="text1"/>
      <w:vAlign w:val="center"/>
    </w:tcPr>
  </w:style>
  <w:style w:type="table" w:customStyle="1" w:styleId="TABLEAUDUPIEDDEPAGE">
    <w:name w:val="TABLEAU DU PIED DE PAGE"/>
    <w:basedOn w:val="TableauNormal"/>
    <w:uiPriority w:val="99"/>
    <w:rsid w:val="00CA04F2"/>
    <w:pPr>
      <w:spacing w:after="0" w:line="240" w:lineRule="auto"/>
    </w:pPr>
    <w:tblPr/>
  </w:style>
  <w:style w:type="paragraph" w:styleId="Textedebulles">
    <w:name w:val="Balloon Text"/>
    <w:basedOn w:val="Normal"/>
    <w:link w:val="TextedebullesCar"/>
    <w:uiPriority w:val="99"/>
    <w:semiHidden/>
    <w:unhideWhenUsed/>
    <w:rsid w:val="00CA04F2"/>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04F2"/>
    <w:rPr>
      <w:rFonts w:ascii="Segoe UI" w:hAnsi="Segoe UI" w:cs="Segoe UI"/>
      <w:color w:val="326295" w:themeColor="accent2"/>
      <w:sz w:val="18"/>
      <w:szCs w:val="18"/>
    </w:rPr>
  </w:style>
  <w:style w:type="paragraph" w:customStyle="1" w:styleId="Encart2">
    <w:name w:val="Encart2"/>
    <w:basedOn w:val="Encart1"/>
    <w:uiPriority w:val="38"/>
    <w:rsid w:val="00986B6B"/>
    <w:pPr>
      <w:shd w:val="clear" w:color="auto" w:fill="F2F2F2" w:themeFill="background1" w:themeFillShade="F2"/>
    </w:pPr>
  </w:style>
  <w:style w:type="character" w:styleId="Textedelespacerserv">
    <w:name w:val="Placeholder Text"/>
    <w:basedOn w:val="Policepardfaut"/>
    <w:uiPriority w:val="99"/>
    <w:semiHidden/>
    <w:rsid w:val="00CA0AE5"/>
    <w:rPr>
      <w:color w:val="808080"/>
    </w:rPr>
  </w:style>
  <w:style w:type="paragraph" w:customStyle="1" w:styleId="EncPuce20">
    <w:name w:val="Enc.Puce2"/>
    <w:basedOn w:val="Encart2"/>
    <w:uiPriority w:val="39"/>
    <w:rsid w:val="00CA04F2"/>
    <w:pPr>
      <w:numPr>
        <w:numId w:val="17"/>
      </w:numPr>
    </w:pPr>
  </w:style>
  <w:style w:type="paragraph" w:customStyle="1" w:styleId="EncTitre1">
    <w:name w:val="Enc.Titre1"/>
    <w:basedOn w:val="Encart1"/>
    <w:uiPriority w:val="34"/>
    <w:qFormat/>
    <w:rsid w:val="00CA04F2"/>
    <w:pPr>
      <w:keepNext/>
      <w:spacing w:before="300"/>
      <w:jc w:val="center"/>
    </w:pPr>
    <w:rPr>
      <w:b/>
      <w:sz w:val="28"/>
    </w:rPr>
  </w:style>
  <w:style w:type="paragraph" w:customStyle="1" w:styleId="EncTitre2">
    <w:name w:val="Enc.Titre2"/>
    <w:basedOn w:val="Encart2"/>
    <w:next w:val="Encart2"/>
    <w:uiPriority w:val="37"/>
    <w:rsid w:val="00CA04F2"/>
    <w:pPr>
      <w:suppressAutoHyphens/>
      <w:spacing w:before="300"/>
      <w:jc w:val="center"/>
    </w:pPr>
    <w:rPr>
      <w:b/>
      <w:sz w:val="28"/>
    </w:rPr>
  </w:style>
  <w:style w:type="character" w:customStyle="1" w:styleId="Modifiable">
    <w:name w:val="Modifiable"/>
    <w:basedOn w:val="Policepardfaut"/>
    <w:uiPriority w:val="98"/>
    <w:semiHidden/>
    <w:rsid w:val="00CA04F2"/>
    <w:rPr>
      <w:color w:val="C00000"/>
      <w:shd w:val="clear" w:color="auto" w:fill="FFE593"/>
    </w:rPr>
  </w:style>
  <w:style w:type="character" w:customStyle="1" w:styleId="NumPage99">
    <w:name w:val="NumPage &gt; 99"/>
    <w:basedOn w:val="Policepardfaut"/>
    <w:uiPriority w:val="98"/>
    <w:semiHidden/>
    <w:rsid w:val="00CA04F2"/>
    <w:rPr>
      <w:color w:val="FFFFFF" w:themeColor="background1"/>
      <w:spacing w:val="-8"/>
      <w:sz w:val="16"/>
    </w:rPr>
  </w:style>
  <w:style w:type="paragraph" w:customStyle="1" w:styleId="DATEDUDOCUMENT">
    <w:name w:val="DATE DU DOCUMENT"/>
    <w:basedOn w:val="Normal"/>
    <w:next w:val="Normal"/>
    <w:uiPriority w:val="3"/>
    <w:rsid w:val="00634D8E"/>
    <w:pPr>
      <w:keepNext/>
      <w:pBdr>
        <w:bottom w:val="single" w:sz="4" w:space="22" w:color="auto"/>
      </w:pBdr>
      <w:suppressAutoHyphens/>
      <w:spacing w:after="440" w:line="216" w:lineRule="auto"/>
      <w:jc w:val="left"/>
    </w:pPr>
    <w:rPr>
      <w:caps/>
      <w:color w:val="326295" w:themeColor="accent2"/>
      <w:sz w:val="23"/>
    </w:rPr>
  </w:style>
  <w:style w:type="character" w:customStyle="1" w:styleId="UnresolvedMention">
    <w:name w:val="Unresolved Mention"/>
    <w:basedOn w:val="Policepardfaut"/>
    <w:uiPriority w:val="99"/>
    <w:semiHidden/>
    <w:unhideWhenUsed/>
    <w:rsid w:val="000C568B"/>
    <w:rPr>
      <w:color w:val="605E5C"/>
      <w:shd w:val="clear" w:color="auto" w:fill="E1DFDD"/>
    </w:rPr>
  </w:style>
  <w:style w:type="table" w:customStyle="1" w:styleId="Grilledetableauclaire1">
    <w:name w:val="Grille de tableau claire1"/>
    <w:basedOn w:val="TableauNormal"/>
    <w:uiPriority w:val="40"/>
    <w:rsid w:val="00FF3002"/>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5Fonc-Accentuation1">
    <w:name w:val="Grid Table 5 Dark Accent 1"/>
    <w:basedOn w:val="TableauNormal"/>
    <w:uiPriority w:val="50"/>
    <w:rsid w:val="00821D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7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8D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8D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8D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8DA" w:themeFill="accent1"/>
      </w:tcPr>
    </w:tblStylePr>
    <w:tblStylePr w:type="band1Vert">
      <w:tblPr/>
      <w:tcPr>
        <w:shd w:val="clear" w:color="auto" w:fill="BDCFF0" w:themeFill="accent1" w:themeFillTint="66"/>
      </w:tcPr>
    </w:tblStylePr>
    <w:tblStylePr w:type="band1Horz">
      <w:tblPr/>
      <w:tcPr>
        <w:shd w:val="clear" w:color="auto" w:fill="BDCFF0" w:themeFill="accent1" w:themeFillTint="66"/>
      </w:tcPr>
    </w:tblStylePr>
  </w:style>
  <w:style w:type="table" w:styleId="Grillemoyenne3-Accent1">
    <w:name w:val="Medium Grid 3 Accent 1"/>
    <w:basedOn w:val="TableauNormal"/>
    <w:uiPriority w:val="69"/>
    <w:rsid w:val="008B629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1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8D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8D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8D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8D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3E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3EC" w:themeFill="accent1" w:themeFillTint="7F"/>
      </w:tcPr>
    </w:tblStylePr>
  </w:style>
  <w:style w:type="table" w:customStyle="1" w:styleId="Tableausimple11">
    <w:name w:val="Tableau simple 11"/>
    <w:basedOn w:val="TableauNormal"/>
    <w:uiPriority w:val="41"/>
    <w:rsid w:val="0081190D"/>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cPuce2">
    <w:name w:val="Enc.Puce 2"/>
    <w:basedOn w:val="EncPuce1"/>
    <w:link w:val="EncPuce2Car"/>
    <w:uiPriority w:val="19"/>
    <w:qFormat/>
    <w:rsid w:val="0061025E"/>
    <w:pPr>
      <w:numPr>
        <w:ilvl w:val="1"/>
        <w:numId w:val="23"/>
      </w:numPr>
      <w:ind w:left="630" w:hanging="454"/>
    </w:pPr>
  </w:style>
  <w:style w:type="paragraph" w:customStyle="1" w:styleId="EncTitre20">
    <w:name w:val="Enc.Titre 2"/>
    <w:basedOn w:val="Encart1"/>
    <w:link w:val="EncTitre2Car"/>
    <w:uiPriority w:val="19"/>
    <w:qFormat/>
    <w:rsid w:val="0061025E"/>
    <w:rPr>
      <w:b/>
    </w:rPr>
  </w:style>
  <w:style w:type="character" w:customStyle="1" w:styleId="Encart1Car">
    <w:name w:val="Encart1 Car"/>
    <w:basedOn w:val="Policepardfaut"/>
    <w:link w:val="Encart1"/>
    <w:uiPriority w:val="35"/>
    <w:rsid w:val="0061025E"/>
    <w:rPr>
      <w:color w:val="505050" w:themeColor="text2"/>
      <w:shd w:val="clear" w:color="auto" w:fill="DEE7F7" w:themeFill="accent1" w:themeFillTint="33"/>
    </w:rPr>
  </w:style>
  <w:style w:type="character" w:customStyle="1" w:styleId="EncPuce1Car">
    <w:name w:val="Enc.Puce1 Car"/>
    <w:basedOn w:val="Encart1Car"/>
    <w:link w:val="EncPuce1"/>
    <w:uiPriority w:val="36"/>
    <w:rsid w:val="0061025E"/>
    <w:rPr>
      <w:color w:val="505050" w:themeColor="text2"/>
      <w:shd w:val="clear" w:color="auto" w:fill="DEE7F7" w:themeFill="accent1" w:themeFillTint="33"/>
    </w:rPr>
  </w:style>
  <w:style w:type="character" w:customStyle="1" w:styleId="EncPuce2Car">
    <w:name w:val="Enc.Puce 2 Car"/>
    <w:basedOn w:val="EncPuce1Car"/>
    <w:link w:val="EncPuce2"/>
    <w:uiPriority w:val="19"/>
    <w:rsid w:val="0061025E"/>
    <w:rPr>
      <w:color w:val="505050" w:themeColor="text2"/>
      <w:shd w:val="clear" w:color="auto" w:fill="DEE7F7" w:themeFill="accent1" w:themeFillTint="33"/>
    </w:rPr>
  </w:style>
  <w:style w:type="character" w:customStyle="1" w:styleId="EncTitre2Car">
    <w:name w:val="Enc.Titre 2 Car"/>
    <w:basedOn w:val="Encart1Car"/>
    <w:link w:val="EncTitre20"/>
    <w:uiPriority w:val="19"/>
    <w:rsid w:val="0061025E"/>
    <w:rPr>
      <w:b/>
      <w:color w:val="505050" w:themeColor="text2"/>
      <w:shd w:val="clear" w:color="auto" w:fill="DEE7F7" w:themeFill="accent1" w:themeFillTint="33"/>
    </w:rPr>
  </w:style>
  <w:style w:type="table" w:customStyle="1" w:styleId="Grilledutableau1">
    <w:name w:val="Grille du tableau1"/>
    <w:basedOn w:val="TableauNormal"/>
    <w:next w:val="Grilledutableau"/>
    <w:uiPriority w:val="59"/>
    <w:rsid w:val="001B2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7260FE"/>
    <w:rPr>
      <w:color w:val="505050" w:themeColor="text2"/>
    </w:rPr>
  </w:style>
  <w:style w:type="paragraph" w:customStyle="1" w:styleId="CodeSQL">
    <w:name w:val="Code SQL"/>
    <w:basedOn w:val="Paragraphedeliste"/>
    <w:link w:val="CodeSQLCar"/>
    <w:qFormat/>
    <w:rsid w:val="00940811"/>
    <w:pPr>
      <w:pBdr>
        <w:top w:val="single" w:sz="4" w:space="1" w:color="auto"/>
        <w:left w:val="single" w:sz="4" w:space="4" w:color="auto"/>
        <w:bottom w:val="single" w:sz="4" w:space="1" w:color="auto"/>
        <w:right w:val="single" w:sz="4" w:space="4" w:color="auto"/>
      </w:pBdr>
      <w:spacing w:before="0"/>
      <w:ind w:left="0"/>
      <w:jc w:val="left"/>
    </w:pPr>
    <w:rPr>
      <w:rFonts w:ascii="Courier New" w:hAnsi="Courier New" w:cs="Courier New"/>
      <w:noProof/>
      <w:spacing w:val="20"/>
      <w:sz w:val="16"/>
      <w:szCs w:val="16"/>
      <w:lang w:val="en-US"/>
    </w:rPr>
  </w:style>
  <w:style w:type="character" w:customStyle="1" w:styleId="CodeSQLCar">
    <w:name w:val="Code SQL Car"/>
    <w:basedOn w:val="ParagraphedelisteCar"/>
    <w:link w:val="CodeSQL"/>
    <w:rsid w:val="00940811"/>
    <w:rPr>
      <w:rFonts w:ascii="Courier New" w:hAnsi="Courier New" w:cs="Courier New"/>
      <w:noProof/>
      <w:color w:val="505050" w:themeColor="text2"/>
      <w:spacing w:val="2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8021">
      <w:bodyDiv w:val="1"/>
      <w:marLeft w:val="0"/>
      <w:marRight w:val="0"/>
      <w:marTop w:val="0"/>
      <w:marBottom w:val="0"/>
      <w:divBdr>
        <w:top w:val="none" w:sz="0" w:space="0" w:color="auto"/>
        <w:left w:val="none" w:sz="0" w:space="0" w:color="auto"/>
        <w:bottom w:val="none" w:sz="0" w:space="0" w:color="auto"/>
        <w:right w:val="none" w:sz="0" w:space="0" w:color="auto"/>
      </w:divBdr>
    </w:div>
    <w:div w:id="190802461">
      <w:bodyDiv w:val="1"/>
      <w:marLeft w:val="0"/>
      <w:marRight w:val="0"/>
      <w:marTop w:val="0"/>
      <w:marBottom w:val="0"/>
      <w:divBdr>
        <w:top w:val="none" w:sz="0" w:space="0" w:color="auto"/>
        <w:left w:val="none" w:sz="0" w:space="0" w:color="auto"/>
        <w:bottom w:val="none" w:sz="0" w:space="0" w:color="auto"/>
        <w:right w:val="none" w:sz="0" w:space="0" w:color="auto"/>
      </w:divBdr>
    </w:div>
    <w:div w:id="254632433">
      <w:bodyDiv w:val="1"/>
      <w:marLeft w:val="0"/>
      <w:marRight w:val="0"/>
      <w:marTop w:val="0"/>
      <w:marBottom w:val="0"/>
      <w:divBdr>
        <w:top w:val="none" w:sz="0" w:space="0" w:color="auto"/>
        <w:left w:val="none" w:sz="0" w:space="0" w:color="auto"/>
        <w:bottom w:val="none" w:sz="0" w:space="0" w:color="auto"/>
        <w:right w:val="none" w:sz="0" w:space="0" w:color="auto"/>
      </w:divBdr>
    </w:div>
    <w:div w:id="605190984">
      <w:bodyDiv w:val="1"/>
      <w:marLeft w:val="0"/>
      <w:marRight w:val="0"/>
      <w:marTop w:val="0"/>
      <w:marBottom w:val="0"/>
      <w:divBdr>
        <w:top w:val="none" w:sz="0" w:space="0" w:color="auto"/>
        <w:left w:val="none" w:sz="0" w:space="0" w:color="auto"/>
        <w:bottom w:val="none" w:sz="0" w:space="0" w:color="auto"/>
        <w:right w:val="none" w:sz="0" w:space="0" w:color="auto"/>
      </w:divBdr>
    </w:div>
    <w:div w:id="928078367">
      <w:bodyDiv w:val="1"/>
      <w:marLeft w:val="0"/>
      <w:marRight w:val="0"/>
      <w:marTop w:val="0"/>
      <w:marBottom w:val="0"/>
      <w:divBdr>
        <w:top w:val="none" w:sz="0" w:space="0" w:color="auto"/>
        <w:left w:val="none" w:sz="0" w:space="0" w:color="auto"/>
        <w:bottom w:val="none" w:sz="0" w:space="0" w:color="auto"/>
        <w:right w:val="none" w:sz="0" w:space="0" w:color="auto"/>
      </w:divBdr>
    </w:div>
    <w:div w:id="934289817">
      <w:bodyDiv w:val="1"/>
      <w:marLeft w:val="0"/>
      <w:marRight w:val="0"/>
      <w:marTop w:val="0"/>
      <w:marBottom w:val="0"/>
      <w:divBdr>
        <w:top w:val="none" w:sz="0" w:space="0" w:color="auto"/>
        <w:left w:val="none" w:sz="0" w:space="0" w:color="auto"/>
        <w:bottom w:val="none" w:sz="0" w:space="0" w:color="auto"/>
        <w:right w:val="none" w:sz="0" w:space="0" w:color="auto"/>
      </w:divBdr>
    </w:div>
    <w:div w:id="969945461">
      <w:bodyDiv w:val="1"/>
      <w:marLeft w:val="0"/>
      <w:marRight w:val="0"/>
      <w:marTop w:val="0"/>
      <w:marBottom w:val="0"/>
      <w:divBdr>
        <w:top w:val="none" w:sz="0" w:space="0" w:color="auto"/>
        <w:left w:val="none" w:sz="0" w:space="0" w:color="auto"/>
        <w:bottom w:val="none" w:sz="0" w:space="0" w:color="auto"/>
        <w:right w:val="none" w:sz="0" w:space="0" w:color="auto"/>
      </w:divBdr>
    </w:div>
    <w:div w:id="1007250180">
      <w:bodyDiv w:val="1"/>
      <w:marLeft w:val="0"/>
      <w:marRight w:val="0"/>
      <w:marTop w:val="0"/>
      <w:marBottom w:val="0"/>
      <w:divBdr>
        <w:top w:val="none" w:sz="0" w:space="0" w:color="auto"/>
        <w:left w:val="none" w:sz="0" w:space="0" w:color="auto"/>
        <w:bottom w:val="none" w:sz="0" w:space="0" w:color="auto"/>
        <w:right w:val="none" w:sz="0" w:space="0" w:color="auto"/>
      </w:divBdr>
    </w:div>
    <w:div w:id="1017317783">
      <w:bodyDiv w:val="1"/>
      <w:marLeft w:val="0"/>
      <w:marRight w:val="0"/>
      <w:marTop w:val="0"/>
      <w:marBottom w:val="0"/>
      <w:divBdr>
        <w:top w:val="none" w:sz="0" w:space="0" w:color="auto"/>
        <w:left w:val="none" w:sz="0" w:space="0" w:color="auto"/>
        <w:bottom w:val="none" w:sz="0" w:space="0" w:color="auto"/>
        <w:right w:val="none" w:sz="0" w:space="0" w:color="auto"/>
      </w:divBdr>
    </w:div>
    <w:div w:id="1039357478">
      <w:bodyDiv w:val="1"/>
      <w:marLeft w:val="0"/>
      <w:marRight w:val="0"/>
      <w:marTop w:val="0"/>
      <w:marBottom w:val="0"/>
      <w:divBdr>
        <w:top w:val="none" w:sz="0" w:space="0" w:color="auto"/>
        <w:left w:val="none" w:sz="0" w:space="0" w:color="auto"/>
        <w:bottom w:val="none" w:sz="0" w:space="0" w:color="auto"/>
        <w:right w:val="none" w:sz="0" w:space="0" w:color="auto"/>
      </w:divBdr>
    </w:div>
    <w:div w:id="1185943938">
      <w:bodyDiv w:val="1"/>
      <w:marLeft w:val="0"/>
      <w:marRight w:val="0"/>
      <w:marTop w:val="0"/>
      <w:marBottom w:val="0"/>
      <w:divBdr>
        <w:top w:val="none" w:sz="0" w:space="0" w:color="auto"/>
        <w:left w:val="none" w:sz="0" w:space="0" w:color="auto"/>
        <w:bottom w:val="none" w:sz="0" w:space="0" w:color="auto"/>
        <w:right w:val="none" w:sz="0" w:space="0" w:color="auto"/>
      </w:divBdr>
    </w:div>
    <w:div w:id="1278832887">
      <w:bodyDiv w:val="1"/>
      <w:marLeft w:val="0"/>
      <w:marRight w:val="0"/>
      <w:marTop w:val="0"/>
      <w:marBottom w:val="0"/>
      <w:divBdr>
        <w:top w:val="none" w:sz="0" w:space="0" w:color="auto"/>
        <w:left w:val="none" w:sz="0" w:space="0" w:color="auto"/>
        <w:bottom w:val="none" w:sz="0" w:space="0" w:color="auto"/>
        <w:right w:val="none" w:sz="0" w:space="0" w:color="auto"/>
      </w:divBdr>
    </w:div>
    <w:div w:id="1533569923">
      <w:bodyDiv w:val="1"/>
      <w:marLeft w:val="0"/>
      <w:marRight w:val="0"/>
      <w:marTop w:val="0"/>
      <w:marBottom w:val="0"/>
      <w:divBdr>
        <w:top w:val="none" w:sz="0" w:space="0" w:color="auto"/>
        <w:left w:val="none" w:sz="0" w:space="0" w:color="auto"/>
        <w:bottom w:val="none" w:sz="0" w:space="0" w:color="auto"/>
        <w:right w:val="none" w:sz="0" w:space="0" w:color="auto"/>
      </w:divBdr>
    </w:div>
    <w:div w:id="1615668579">
      <w:bodyDiv w:val="1"/>
      <w:marLeft w:val="0"/>
      <w:marRight w:val="0"/>
      <w:marTop w:val="0"/>
      <w:marBottom w:val="0"/>
      <w:divBdr>
        <w:top w:val="none" w:sz="0" w:space="0" w:color="auto"/>
        <w:left w:val="none" w:sz="0" w:space="0" w:color="auto"/>
        <w:bottom w:val="none" w:sz="0" w:space="0" w:color="auto"/>
        <w:right w:val="none" w:sz="0" w:space="0" w:color="auto"/>
      </w:divBdr>
    </w:div>
    <w:div w:id="1707412850">
      <w:bodyDiv w:val="1"/>
      <w:marLeft w:val="0"/>
      <w:marRight w:val="0"/>
      <w:marTop w:val="0"/>
      <w:marBottom w:val="0"/>
      <w:divBdr>
        <w:top w:val="none" w:sz="0" w:space="0" w:color="auto"/>
        <w:left w:val="none" w:sz="0" w:space="0" w:color="auto"/>
        <w:bottom w:val="none" w:sz="0" w:space="0" w:color="auto"/>
        <w:right w:val="none" w:sz="0" w:space="0" w:color="auto"/>
      </w:divBdr>
    </w:div>
    <w:div w:id="19836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8" Type="http://schemas.openxmlformats.org/officeDocument/2006/relationships/image" Target="media/image70.jpg"/><Relationship Id="rId3" Type="http://schemas.openxmlformats.org/officeDocument/2006/relationships/image" Target="media/image8.jpg"/><Relationship Id="rId7" Type="http://schemas.openxmlformats.org/officeDocument/2006/relationships/hyperlink" Target="http://www.ecole-ingenieurs.cesi.fr" TargetMode="External"/><Relationship Id="rId12" Type="http://schemas.openxmlformats.org/officeDocument/2006/relationships/image" Target="media/image110.jpeg"/><Relationship Id="rId2" Type="http://schemas.openxmlformats.org/officeDocument/2006/relationships/image" Target="media/image7.jpg"/><Relationship Id="rId1" Type="http://schemas.openxmlformats.org/officeDocument/2006/relationships/hyperlink" Target="http://www.ecole-ingenieurs.cesi.fr" TargetMode="External"/><Relationship Id="rId6" Type="http://schemas.openxmlformats.org/officeDocument/2006/relationships/image" Target="media/image11.jpeg"/><Relationship Id="rId11" Type="http://schemas.openxmlformats.org/officeDocument/2006/relationships/image" Target="media/image100.jpg"/><Relationship Id="rId5" Type="http://schemas.openxmlformats.org/officeDocument/2006/relationships/image" Target="media/image10.jpg"/><Relationship Id="rId10" Type="http://schemas.openxmlformats.org/officeDocument/2006/relationships/image" Target="media/image90.jpg"/><Relationship Id="rId4" Type="http://schemas.openxmlformats.org/officeDocument/2006/relationships/image" Target="media/image9.jpg"/><Relationship Id="rId9" Type="http://schemas.openxmlformats.org/officeDocument/2006/relationships/image" Target="media/image80.jp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iet\Documents\Mod&#232;les%20Office%20personnalis&#233;s\rapport_court_CESI_EI.dotx" TargetMode="External"/></Relationships>
</file>

<file path=word/theme/theme1.xml><?xml version="1.0" encoding="utf-8"?>
<a:theme xmlns:a="http://schemas.openxmlformats.org/drawingml/2006/main" name="Thème Office">
  <a:themeElements>
    <a:clrScheme name="CESI - INGÉ">
      <a:dk1>
        <a:srgbClr val="27251F"/>
      </a:dk1>
      <a:lt1>
        <a:sysClr val="window" lastClr="FFFFFF"/>
      </a:lt1>
      <a:dk2>
        <a:srgbClr val="505050"/>
      </a:dk2>
      <a:lt2>
        <a:srgbClr val="FFFFFF"/>
      </a:lt2>
      <a:accent1>
        <a:srgbClr val="5C88DA"/>
      </a:accent1>
      <a:accent2>
        <a:srgbClr val="326295"/>
      </a:accent2>
      <a:accent3>
        <a:srgbClr val="1B365D"/>
      </a:accent3>
      <a:accent4>
        <a:srgbClr val="69B3E7"/>
      </a:accent4>
      <a:accent5>
        <a:srgbClr val="D0D0CE"/>
      </a:accent5>
      <a:accent6>
        <a:srgbClr val="D2005E"/>
      </a:accent6>
      <a:hlink>
        <a:srgbClr val="27251F"/>
      </a:hlink>
      <a:folHlink>
        <a:srgbClr val="27251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E2A0E197EED24A87E03E8381300BD7" ma:contentTypeVersion="6" ma:contentTypeDescription="Crée un document." ma:contentTypeScope="" ma:versionID="90ae515547ec75a94a18f46d323c7f84">
  <xsd:schema xmlns:xsd="http://www.w3.org/2001/XMLSchema" xmlns:xs="http://www.w3.org/2001/XMLSchema" xmlns:p="http://schemas.microsoft.com/office/2006/metadata/properties" xmlns:ns2="02ff1b8d-6355-4445-94ff-b110c4fd625e" targetNamespace="http://schemas.microsoft.com/office/2006/metadata/properties" ma:root="true" ma:fieldsID="1389fb163db3ab85753a439c080cb536" ns2:_="">
    <xsd:import namespace="02ff1b8d-6355-4445-94ff-b110c4fd625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f1b8d-6355-4445-94ff-b110c4fd6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71109-F4A1-4645-B988-35449986DC9F}">
  <ds:schemaRefs>
    <ds:schemaRef ds:uri="http://schemas.microsoft.com/sharepoint/v3/contenttype/forms"/>
  </ds:schemaRefs>
</ds:datastoreItem>
</file>

<file path=customXml/itemProps2.xml><?xml version="1.0" encoding="utf-8"?>
<ds:datastoreItem xmlns:ds="http://schemas.openxmlformats.org/officeDocument/2006/customXml" ds:itemID="{1EA1F54B-7BAC-4E9D-B631-3035C05439D7}">
  <ds:schemaRefs>
    <ds:schemaRef ds:uri="02ff1b8d-6355-4445-94ff-b110c4fd625e"/>
    <ds:schemaRef ds:uri="http://purl.org/dc/dcmitype/"/>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http://purl.org/dc/elements/1.1/"/>
  </ds:schemaRefs>
</ds:datastoreItem>
</file>

<file path=customXml/itemProps3.xml><?xml version="1.0" encoding="utf-8"?>
<ds:datastoreItem xmlns:ds="http://schemas.openxmlformats.org/officeDocument/2006/customXml" ds:itemID="{ABC01081-843E-4CA7-B4CF-CB021A693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f1b8d-6355-4445-94ff-b110c4fd6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F319BE-0B1E-49B9-9ED1-AA0E539A3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rapport_court_CESI_EI</Template>
  <TotalTime>1748</TotalTime>
  <Pages>19</Pages>
  <Words>4941</Words>
  <Characters>27177</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CESI</vt:lpstr>
    </vt:vector>
  </TitlesOfParts>
  <Manager>CESI</Manager>
  <Company>CESI</Company>
  <LinksUpToDate>false</LinksUpToDate>
  <CharactersWithSpaces>32054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CESI</dc:title>
  <dc:subject>CESI</dc:subject>
  <dc:creator>DIET Jean-Aymeric</dc:creator>
  <cp:keywords/>
  <dc:description/>
  <cp:lastModifiedBy>HAMOUR Nora</cp:lastModifiedBy>
  <cp:revision>376</cp:revision>
  <cp:lastPrinted>2018-05-26T09:09:00Z</cp:lastPrinted>
  <dcterms:created xsi:type="dcterms:W3CDTF">2018-12-20T07:00:00Z</dcterms:created>
  <dcterms:modified xsi:type="dcterms:W3CDTF">2023-02-22T14:50:00Z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0x010100E9E2A0E197EED24A87E03E8381300BD7</vt:lpwstr>
  </property>
  <property fmtid="{D5CDD505-2E9C-101B-9397-08002B2CF9AE}" pid="3" name="AuthorIds_UIVersion_14848">
    <vt:lpwstr>11</vt:lpwstr>
  </property>
  <property fmtid="{D5CDD505-2E9C-101B-9397-08002B2CF9AE}" pid="4" name="AuthorIds_UIVersion_25600">
    <vt:lpwstr>11</vt:lpwstr>
  </property>
</Properties>
</file>